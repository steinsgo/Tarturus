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E3E65" w14:textId="77777777" w:rsidR="001E0E93" w:rsidRDefault="001E0E93" w:rsidP="00492F87">
      <w:pPr>
        <w:jc w:val="center"/>
        <w:rPr>
          <w:rFonts w:ascii="Times New Roman" w:hAnsi="Times New Roman"/>
          <w:noProof/>
          <w:lang w:eastAsia="zh-TW"/>
        </w:rPr>
      </w:pPr>
    </w:p>
    <w:p w14:paraId="2E55AE51" w14:textId="77777777" w:rsidR="001E0E93" w:rsidRDefault="001E0E93" w:rsidP="00492F87">
      <w:pPr>
        <w:jc w:val="center"/>
        <w:rPr>
          <w:rFonts w:ascii="Times New Roman" w:hAnsi="Times New Roman"/>
          <w:noProof/>
          <w:lang w:eastAsia="zh-TW"/>
        </w:rPr>
      </w:pPr>
    </w:p>
    <w:p w14:paraId="1B218426" w14:textId="77777777" w:rsidR="001E0E93" w:rsidRDefault="001E0E93" w:rsidP="00492F87">
      <w:pPr>
        <w:jc w:val="center"/>
        <w:rPr>
          <w:rFonts w:ascii="Times New Roman" w:hAnsi="Times New Roman"/>
          <w:noProof/>
          <w:lang w:eastAsia="zh-TW"/>
        </w:rPr>
      </w:pPr>
    </w:p>
    <w:p w14:paraId="36FD94D8" w14:textId="04674CA9" w:rsidR="00492F87" w:rsidRDefault="00A25CDF" w:rsidP="00492F87">
      <w:pPr>
        <w:jc w:val="center"/>
        <w:rPr>
          <w:rFonts w:ascii="Times New Roman" w:hAnsi="Times New Roman"/>
          <w:noProof/>
          <w:lang w:eastAsia="zh-TW"/>
        </w:rPr>
      </w:pPr>
      <w:r>
        <w:rPr>
          <w:rFonts w:ascii="Times New Roman" w:hAnsi="Times New Roman"/>
          <w:noProof/>
          <w:lang w:eastAsia="zh-TW"/>
        </w:rPr>
        <w:drawing>
          <wp:inline distT="0" distB="0" distL="0" distR="0" wp14:anchorId="4327593F" wp14:editId="09F4B1DC">
            <wp:extent cx="989965" cy="989965"/>
            <wp:effectExtent l="0" t="0" r="0" b="0"/>
            <wp:docPr id="1" name="Picture 1" descr="color%20logo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20logo_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9965" cy="989965"/>
                    </a:xfrm>
                    <a:prstGeom prst="rect">
                      <a:avLst/>
                    </a:prstGeom>
                    <a:noFill/>
                    <a:ln>
                      <a:noFill/>
                    </a:ln>
                  </pic:spPr>
                </pic:pic>
              </a:graphicData>
            </a:graphic>
          </wp:inline>
        </w:drawing>
      </w:r>
    </w:p>
    <w:p w14:paraId="5F6FBBA6" w14:textId="77777777" w:rsidR="001E0E93" w:rsidRDefault="001E0E93" w:rsidP="00492F87">
      <w:pPr>
        <w:jc w:val="center"/>
        <w:rPr>
          <w:rFonts w:ascii="Times New Roman" w:hAnsi="Times New Roman"/>
          <w:noProof/>
          <w:lang w:eastAsia="zh-CN"/>
        </w:rPr>
      </w:pPr>
    </w:p>
    <w:p w14:paraId="075326C2" w14:textId="77777777" w:rsidR="001E0E93" w:rsidRPr="001E0E93" w:rsidRDefault="001E0E93" w:rsidP="00492F87">
      <w:pPr>
        <w:jc w:val="center"/>
        <w:rPr>
          <w:rFonts w:ascii="Times New Roman" w:hAnsi="Times New Roman"/>
          <w:sz w:val="28"/>
          <w:lang w:eastAsia="zh-CN"/>
        </w:rPr>
      </w:pPr>
    </w:p>
    <w:p w14:paraId="3943E5E8" w14:textId="77777777" w:rsidR="00492F87" w:rsidRPr="001E0E93" w:rsidRDefault="00492F87" w:rsidP="00492F87">
      <w:pPr>
        <w:rPr>
          <w:rFonts w:ascii="Times New Roman" w:hAnsi="Times New Roman"/>
          <w:sz w:val="30"/>
          <w:szCs w:val="30"/>
          <w:lang w:eastAsia="zh-CN"/>
        </w:rPr>
      </w:pPr>
    </w:p>
    <w:p w14:paraId="7CD7BB09" w14:textId="77777777" w:rsidR="00492F87" w:rsidRPr="001E0E93" w:rsidRDefault="00492F87" w:rsidP="00492F87">
      <w:pPr>
        <w:jc w:val="center"/>
        <w:rPr>
          <w:rFonts w:ascii="Times New Roman" w:hAnsi="Times New Roman"/>
          <w:b/>
          <w:sz w:val="30"/>
          <w:szCs w:val="30"/>
        </w:rPr>
      </w:pPr>
      <w:r w:rsidRPr="001E0E93">
        <w:rPr>
          <w:rFonts w:ascii="Times New Roman" w:hAnsi="Times New Roman"/>
          <w:b/>
          <w:sz w:val="30"/>
          <w:szCs w:val="30"/>
        </w:rPr>
        <w:t>MACAU UNIVERSITY OF SCIENCE AND TECHNOLOGY</w:t>
      </w:r>
    </w:p>
    <w:p w14:paraId="72FBA7DD" w14:textId="77777777" w:rsidR="001E0E93" w:rsidRDefault="001E0E93" w:rsidP="00492F87">
      <w:pPr>
        <w:jc w:val="center"/>
        <w:rPr>
          <w:rFonts w:ascii="Times New Roman" w:hAnsi="Times New Roman"/>
          <w:b/>
          <w:sz w:val="30"/>
          <w:szCs w:val="30"/>
          <w:lang w:eastAsia="zh-CN"/>
        </w:rPr>
      </w:pPr>
    </w:p>
    <w:p w14:paraId="7C050B4C" w14:textId="77777777" w:rsidR="001E0E93" w:rsidRPr="001E0E93" w:rsidRDefault="001E0E93" w:rsidP="00492F87">
      <w:pPr>
        <w:jc w:val="center"/>
        <w:rPr>
          <w:rFonts w:ascii="Times New Roman" w:hAnsi="Times New Roman"/>
          <w:b/>
          <w:sz w:val="30"/>
          <w:szCs w:val="30"/>
          <w:lang w:eastAsia="zh-CN"/>
        </w:rPr>
      </w:pPr>
    </w:p>
    <w:p w14:paraId="609A34AA" w14:textId="77777777" w:rsidR="00492F87" w:rsidRPr="001E0E93" w:rsidRDefault="00492F87" w:rsidP="00492F87">
      <w:pPr>
        <w:jc w:val="center"/>
        <w:rPr>
          <w:rFonts w:ascii="Times New Roman" w:hAnsi="Times New Roman"/>
          <w:b/>
          <w:sz w:val="30"/>
          <w:szCs w:val="30"/>
        </w:rPr>
      </w:pPr>
      <w:r w:rsidRPr="001E0E93">
        <w:rPr>
          <w:rFonts w:ascii="Times New Roman" w:hAnsi="Times New Roman"/>
          <w:b/>
          <w:sz w:val="30"/>
          <w:szCs w:val="30"/>
        </w:rPr>
        <w:t>School of Computer Science and Engineering</w:t>
      </w:r>
    </w:p>
    <w:p w14:paraId="16E348AF" w14:textId="77777777" w:rsidR="00492F87" w:rsidRPr="001E0E93" w:rsidRDefault="00492F87" w:rsidP="00492F87">
      <w:pPr>
        <w:jc w:val="center"/>
        <w:rPr>
          <w:rFonts w:ascii="Times New Roman" w:hAnsi="Times New Roman"/>
          <w:b/>
          <w:sz w:val="30"/>
          <w:szCs w:val="30"/>
          <w:lang w:eastAsia="zh-CN"/>
        </w:rPr>
      </w:pPr>
      <w:r w:rsidRPr="001E0E93">
        <w:rPr>
          <w:rFonts w:ascii="Times New Roman" w:hAnsi="Times New Roman"/>
          <w:b/>
          <w:sz w:val="30"/>
          <w:szCs w:val="30"/>
        </w:rPr>
        <w:t>Faculty of In</w:t>
      </w:r>
      <w:r w:rsidRPr="001E0E93">
        <w:rPr>
          <w:rFonts w:ascii="Times New Roman" w:hAnsi="Times New Roman"/>
          <w:b/>
          <w:sz w:val="30"/>
          <w:szCs w:val="30"/>
          <w:lang w:eastAsia="zh-TW"/>
        </w:rPr>
        <w:t>novation</w:t>
      </w:r>
      <w:r w:rsidRPr="001E0E93">
        <w:rPr>
          <w:rFonts w:ascii="Times New Roman" w:hAnsi="Times New Roman"/>
          <w:b/>
          <w:sz w:val="30"/>
          <w:szCs w:val="30"/>
        </w:rPr>
        <w:t xml:space="preserve"> Engineering</w:t>
      </w:r>
    </w:p>
    <w:p w14:paraId="7866B9C6" w14:textId="77777777" w:rsidR="001E0E93" w:rsidRDefault="001E0E93" w:rsidP="00492F87">
      <w:pPr>
        <w:jc w:val="center"/>
        <w:rPr>
          <w:rFonts w:ascii="Times New Roman" w:hAnsi="Times New Roman"/>
          <w:b/>
          <w:sz w:val="30"/>
          <w:szCs w:val="30"/>
          <w:lang w:eastAsia="zh-CN"/>
        </w:rPr>
      </w:pPr>
    </w:p>
    <w:p w14:paraId="349BCF95" w14:textId="77777777" w:rsidR="001E0E93" w:rsidRPr="001E0E93" w:rsidRDefault="001E0E93" w:rsidP="00492F87">
      <w:pPr>
        <w:jc w:val="center"/>
        <w:rPr>
          <w:rFonts w:ascii="Times New Roman" w:hAnsi="Times New Roman"/>
          <w:b/>
          <w:sz w:val="30"/>
          <w:szCs w:val="30"/>
          <w:lang w:eastAsia="zh-CN"/>
        </w:rPr>
      </w:pPr>
    </w:p>
    <w:p w14:paraId="3D247813" w14:textId="77777777" w:rsidR="00492F87" w:rsidRPr="001E0E93" w:rsidRDefault="00492F87" w:rsidP="00492F87">
      <w:pPr>
        <w:jc w:val="center"/>
        <w:rPr>
          <w:rFonts w:ascii="Times New Roman" w:hAnsi="Times New Roman"/>
          <w:b/>
          <w:sz w:val="30"/>
          <w:szCs w:val="30"/>
          <w:lang w:eastAsia="zh-CN"/>
        </w:rPr>
      </w:pPr>
      <w:r w:rsidRPr="001E0E93">
        <w:rPr>
          <w:rFonts w:ascii="Times New Roman" w:hAnsi="Times New Roman"/>
          <w:b/>
          <w:sz w:val="30"/>
          <w:szCs w:val="30"/>
          <w:lang w:eastAsia="zh-CN"/>
        </w:rPr>
        <w:t>&lt;&lt;Software Project for Course Software Engineering&gt;&gt;</w:t>
      </w:r>
    </w:p>
    <w:p w14:paraId="3B1F47D2" w14:textId="77777777" w:rsidR="00492F87" w:rsidRDefault="00492F87" w:rsidP="00492F87">
      <w:pPr>
        <w:rPr>
          <w:rFonts w:ascii="Times New Roman" w:hAnsi="Times New Roman"/>
          <w:sz w:val="30"/>
          <w:szCs w:val="30"/>
          <w:lang w:eastAsia="zh-CN"/>
        </w:rPr>
      </w:pPr>
    </w:p>
    <w:p w14:paraId="7766E932" w14:textId="77777777" w:rsidR="001E0E93" w:rsidRDefault="001E0E93" w:rsidP="00492F87">
      <w:pPr>
        <w:rPr>
          <w:rFonts w:ascii="Times New Roman" w:hAnsi="Times New Roman"/>
          <w:sz w:val="30"/>
          <w:szCs w:val="30"/>
          <w:lang w:eastAsia="zh-CN"/>
        </w:rPr>
      </w:pPr>
    </w:p>
    <w:p w14:paraId="0B3B341C" w14:textId="77777777" w:rsidR="001E0E93" w:rsidRPr="001E0E93" w:rsidRDefault="001E0E93" w:rsidP="00492F87">
      <w:pPr>
        <w:rPr>
          <w:rFonts w:ascii="Times New Roman" w:hAnsi="Times New Roman"/>
          <w:sz w:val="30"/>
          <w:szCs w:val="30"/>
          <w:lang w:eastAsia="zh-CN"/>
        </w:rPr>
      </w:pPr>
    </w:p>
    <w:p w14:paraId="3A1311BD" w14:textId="4BF1E8C0" w:rsidR="00492F87" w:rsidRPr="001E0E93" w:rsidRDefault="00492F87" w:rsidP="00492F87">
      <w:pPr>
        <w:rPr>
          <w:rFonts w:ascii="Times New Roman" w:hAnsi="Times New Roman"/>
          <w:sz w:val="30"/>
          <w:szCs w:val="30"/>
          <w:lang w:eastAsia="zh-CN"/>
        </w:rPr>
      </w:pPr>
      <w:r w:rsidRPr="001E0E93">
        <w:rPr>
          <w:rFonts w:ascii="Times New Roman" w:hAnsi="Times New Roman"/>
          <w:sz w:val="30"/>
          <w:szCs w:val="30"/>
          <w:lang w:eastAsia="zh-CN"/>
        </w:rPr>
        <w:t>Homework ID</w:t>
      </w:r>
      <w:r w:rsidRPr="001E0E93">
        <w:rPr>
          <w:rFonts w:ascii="Times New Roman" w:hAnsi="Times New Roman"/>
          <w:sz w:val="30"/>
          <w:szCs w:val="30"/>
          <w:lang w:eastAsia="zh-CN"/>
        </w:rPr>
        <w:tab/>
        <w:t>: Task</w:t>
      </w:r>
      <w:r w:rsidR="001E0E93">
        <w:rPr>
          <w:rFonts w:ascii="Times New Roman" w:hAnsi="Times New Roman" w:hint="eastAsia"/>
          <w:sz w:val="30"/>
          <w:szCs w:val="30"/>
          <w:lang w:eastAsia="zh-CN"/>
        </w:rPr>
        <w:t>2</w:t>
      </w:r>
      <w:r w:rsidRPr="001E0E93">
        <w:rPr>
          <w:rFonts w:ascii="Times New Roman" w:hAnsi="Times New Roman"/>
          <w:sz w:val="30"/>
          <w:szCs w:val="30"/>
          <w:lang w:eastAsia="zh-CN"/>
        </w:rPr>
        <w:t>-</w:t>
      </w:r>
      <w:r w:rsidR="001E0E93">
        <w:rPr>
          <w:rFonts w:ascii="Times New Roman" w:hAnsi="Times New Roman" w:hint="eastAsia"/>
          <w:sz w:val="30"/>
          <w:szCs w:val="30"/>
          <w:lang w:eastAsia="zh-CN"/>
        </w:rPr>
        <w:t>User Requirements Specifications</w:t>
      </w:r>
    </w:p>
    <w:p w14:paraId="4E492C72" w14:textId="4EE193FA" w:rsidR="00543079" w:rsidRPr="00543079" w:rsidRDefault="00543079" w:rsidP="00543079">
      <w:pPr>
        <w:rPr>
          <w:rFonts w:ascii="Times New Roman" w:hAnsi="Times New Roman"/>
          <w:sz w:val="30"/>
          <w:szCs w:val="30"/>
          <w:lang w:eastAsia="zh-CN"/>
        </w:rPr>
        <w:sectPr w:rsidR="00543079" w:rsidRPr="00543079" w:rsidSect="00543079">
          <w:footerReference w:type="default" r:id="rId11"/>
          <w:footerReference w:type="first" r:id="rId12"/>
          <w:endnotePr>
            <w:numFmt w:val="decimal"/>
          </w:endnotePr>
          <w:pgSz w:w="11907" w:h="16840" w:code="9"/>
          <w:pgMar w:top="1418" w:right="1418" w:bottom="284" w:left="1985" w:header="720" w:footer="720" w:gutter="567"/>
          <w:pgBorders w:offsetFrom="page">
            <w:top w:val="triple" w:sz="4" w:space="24" w:color="auto"/>
            <w:left w:val="triple" w:sz="4" w:space="31" w:color="auto"/>
            <w:bottom w:val="triple" w:sz="4" w:space="24" w:color="auto"/>
            <w:right w:val="triple" w:sz="4" w:space="24" w:color="auto"/>
          </w:pgBorders>
          <w:cols w:space="720"/>
          <w:docGrid w:linePitch="360"/>
        </w:sectPr>
      </w:pPr>
      <w:r w:rsidRPr="001E0E93">
        <w:rPr>
          <w:rFonts w:ascii="Times New Roman" w:hAnsi="Times New Roman"/>
          <w:sz w:val="30"/>
          <w:szCs w:val="30"/>
          <w:lang w:eastAsia="zh-CN"/>
        </w:rPr>
        <w:t xml:space="preserve">Report </w:t>
      </w:r>
      <w:r w:rsidRPr="001E0E93">
        <w:rPr>
          <w:rFonts w:ascii="Times New Roman" w:eastAsia="Gulim" w:hAnsi="Times New Roman"/>
          <w:sz w:val="30"/>
          <w:szCs w:val="30"/>
          <w:lang w:eastAsia="zh-TW"/>
        </w:rPr>
        <w:t>Title</w:t>
      </w:r>
      <w:r w:rsidRPr="001E0E93">
        <w:rPr>
          <w:rFonts w:ascii="Times New Roman" w:hAnsi="Times New Roman"/>
          <w:sz w:val="30"/>
          <w:szCs w:val="30"/>
          <w:lang w:eastAsia="zh-CN"/>
        </w:rPr>
        <w:tab/>
      </w:r>
      <w:r w:rsidRPr="001E0E93">
        <w:rPr>
          <w:rFonts w:ascii="Times New Roman" w:eastAsia="Gulim" w:hAnsi="Times New Roman"/>
          <w:sz w:val="30"/>
          <w:szCs w:val="30"/>
          <w:lang w:eastAsia="zh-TW"/>
        </w:rPr>
        <w:t xml:space="preserve">: </w:t>
      </w:r>
      <w:r>
        <w:rPr>
          <w:rFonts w:ascii="Times New Roman" w:hAnsi="Times New Roman" w:hint="eastAsia"/>
          <w:sz w:val="30"/>
          <w:szCs w:val="30"/>
          <w:lang w:eastAsia="zh-CN"/>
        </w:rPr>
        <w:t>Tarturus User Requirements Specifications</w:t>
      </w:r>
    </w:p>
    <w:p w14:paraId="683AFB96" w14:textId="77777777" w:rsidR="00543079" w:rsidRPr="00543079" w:rsidRDefault="00543079" w:rsidP="00543079">
      <w:pPr>
        <w:rPr>
          <w:rFonts w:ascii="Times New Roman" w:hAnsi="Times New Roman"/>
          <w:sz w:val="30"/>
          <w:szCs w:val="30"/>
          <w:lang w:eastAsia="zh-CN"/>
        </w:rPr>
      </w:pPr>
      <w:r w:rsidRPr="00707E99">
        <w:rPr>
          <w:rFonts w:ascii="Times New Roman" w:eastAsia="Gulim" w:hAnsi="Times New Roman"/>
          <w:sz w:val="30"/>
          <w:szCs w:val="30"/>
          <w:lang w:eastAsia="zh-TW"/>
        </w:rPr>
        <w:t>Student Name</w:t>
      </w:r>
      <w:r w:rsidRPr="00543079">
        <w:rPr>
          <w:rFonts w:ascii="Times New Roman" w:hAnsi="Times New Roman"/>
          <w:sz w:val="30"/>
          <w:szCs w:val="30"/>
          <w:lang w:eastAsia="zh-CN"/>
        </w:rPr>
        <w:tab/>
      </w:r>
      <w:r w:rsidRPr="00707E99">
        <w:rPr>
          <w:rFonts w:ascii="Times New Roman" w:eastAsia="Gulim" w:hAnsi="Times New Roman"/>
          <w:sz w:val="30"/>
          <w:szCs w:val="30"/>
          <w:lang w:eastAsia="zh-TW"/>
        </w:rPr>
        <w:t xml:space="preserve">: </w:t>
      </w:r>
      <w:r w:rsidRPr="00543079">
        <w:rPr>
          <w:rFonts w:ascii="Times New Roman" w:hAnsi="Times New Roman"/>
          <w:sz w:val="30"/>
          <w:szCs w:val="30"/>
          <w:lang w:eastAsia="zh-CN"/>
        </w:rPr>
        <w:t>Yu Siyuan, Liu Benhuang</w:t>
      </w:r>
    </w:p>
    <w:p w14:paraId="39D29218" w14:textId="77777777" w:rsidR="00543079" w:rsidRPr="00543079" w:rsidRDefault="00543079" w:rsidP="00543079">
      <w:pPr>
        <w:rPr>
          <w:rFonts w:ascii="Times New Roman" w:hAnsi="Times New Roman"/>
          <w:sz w:val="30"/>
          <w:szCs w:val="30"/>
          <w:lang w:eastAsia="zh-CN"/>
        </w:rPr>
      </w:pPr>
      <w:r w:rsidRPr="00707E99">
        <w:rPr>
          <w:rFonts w:ascii="Times New Roman" w:eastAsia="Gulim" w:hAnsi="Times New Roman"/>
          <w:sz w:val="30"/>
          <w:szCs w:val="30"/>
          <w:lang w:eastAsia="zh-TW"/>
        </w:rPr>
        <w:t>Student No.</w:t>
      </w:r>
      <w:r w:rsidRPr="00707E99">
        <w:rPr>
          <w:rFonts w:ascii="Times New Roman" w:eastAsia="Gulim" w:hAnsi="Times New Roman"/>
          <w:sz w:val="30"/>
          <w:szCs w:val="30"/>
          <w:lang w:eastAsia="zh-TW"/>
        </w:rPr>
        <w:tab/>
      </w:r>
      <w:r w:rsidRPr="00543079">
        <w:rPr>
          <w:rFonts w:ascii="Times New Roman" w:hAnsi="Times New Roman"/>
          <w:sz w:val="30"/>
          <w:szCs w:val="30"/>
          <w:lang w:eastAsia="zh-CN"/>
        </w:rPr>
        <w:tab/>
      </w:r>
      <w:r w:rsidRPr="00707E99">
        <w:rPr>
          <w:rFonts w:ascii="Times New Roman" w:eastAsia="Gulim" w:hAnsi="Times New Roman"/>
          <w:sz w:val="30"/>
          <w:szCs w:val="30"/>
          <w:lang w:eastAsia="zh-TW"/>
        </w:rPr>
        <w:t xml:space="preserve">: </w:t>
      </w:r>
      <w:r w:rsidRPr="00543079">
        <w:rPr>
          <w:rFonts w:ascii="Times New Roman" w:hAnsi="Times New Roman"/>
          <w:sz w:val="30"/>
          <w:szCs w:val="30"/>
          <w:lang w:eastAsia="zh-CN"/>
        </w:rPr>
        <w:t>1220004131,</w:t>
      </w:r>
      <w:bookmarkStart w:id="0" w:name="OLE_LINK1"/>
      <w:r w:rsidRPr="00543079">
        <w:rPr>
          <w:rFonts w:ascii="Times New Roman" w:hAnsi="Times New Roman"/>
          <w:sz w:val="30"/>
          <w:szCs w:val="30"/>
          <w:lang w:eastAsia="zh-CN"/>
        </w:rPr>
        <w:t xml:space="preserve"> 1220004875</w:t>
      </w:r>
      <w:bookmarkEnd w:id="0"/>
    </w:p>
    <w:p w14:paraId="5E3B6C12" w14:textId="19A023B1" w:rsidR="00543079" w:rsidRPr="00543079" w:rsidRDefault="00543079" w:rsidP="00543079">
      <w:pPr>
        <w:rPr>
          <w:rFonts w:ascii="Times New Roman" w:hAnsi="Times New Roman"/>
          <w:sz w:val="30"/>
          <w:szCs w:val="30"/>
          <w:lang w:eastAsia="zh-CN"/>
        </w:rPr>
        <w:sectPr w:rsidR="00543079" w:rsidRPr="00543079" w:rsidSect="00543079">
          <w:endnotePr>
            <w:numFmt w:val="decimal"/>
          </w:endnotePr>
          <w:type w:val="continuous"/>
          <w:pgSz w:w="11907" w:h="16840" w:code="9"/>
          <w:pgMar w:top="1418" w:right="1418" w:bottom="284" w:left="1985" w:header="720" w:footer="720" w:gutter="567"/>
          <w:pgBorders w:offsetFrom="page">
            <w:top w:val="triple" w:sz="4" w:space="24" w:color="auto"/>
            <w:left w:val="triple" w:sz="4" w:space="31" w:color="auto"/>
            <w:bottom w:val="triple" w:sz="4" w:space="24" w:color="auto"/>
            <w:right w:val="triple" w:sz="4" w:space="24" w:color="auto"/>
          </w:pgBorders>
          <w:cols w:space="720"/>
          <w:docGrid w:linePitch="360"/>
        </w:sectPr>
      </w:pPr>
      <w:r w:rsidRPr="00543079">
        <w:rPr>
          <w:rFonts w:ascii="Times New Roman" w:hAnsi="Times New Roman"/>
          <w:sz w:val="30"/>
          <w:szCs w:val="30"/>
          <w:lang w:eastAsia="zh-CN"/>
        </w:rPr>
        <w:t>Date</w:t>
      </w:r>
      <w:r w:rsidRPr="00707E99">
        <w:rPr>
          <w:rFonts w:ascii="Times New Roman" w:eastAsia="Gulim" w:hAnsi="Times New Roman"/>
          <w:sz w:val="30"/>
          <w:szCs w:val="30"/>
          <w:lang w:eastAsia="zh-TW"/>
        </w:rPr>
        <w:tab/>
      </w:r>
      <w:r w:rsidRPr="00543079">
        <w:rPr>
          <w:rFonts w:ascii="Times New Roman" w:hAnsi="Times New Roman"/>
          <w:sz w:val="30"/>
          <w:szCs w:val="30"/>
          <w:lang w:eastAsia="zh-CN"/>
        </w:rPr>
        <w:tab/>
      </w:r>
      <w:r w:rsidRPr="00543079">
        <w:rPr>
          <w:rFonts w:ascii="Times New Roman" w:hAnsi="Times New Roman"/>
          <w:sz w:val="30"/>
          <w:szCs w:val="30"/>
          <w:lang w:eastAsia="zh-CN"/>
        </w:rPr>
        <w:tab/>
      </w:r>
      <w:r w:rsidRPr="00707E99">
        <w:rPr>
          <w:rFonts w:ascii="Times New Roman" w:eastAsia="Gulim" w:hAnsi="Times New Roman"/>
          <w:sz w:val="30"/>
          <w:szCs w:val="30"/>
          <w:lang w:eastAsia="zh-TW"/>
        </w:rPr>
        <w:t>:</w:t>
      </w:r>
      <w:r w:rsidRPr="00543079">
        <w:rPr>
          <w:rFonts w:ascii="Times New Roman" w:hAnsi="Times New Roman"/>
          <w:sz w:val="30"/>
          <w:szCs w:val="30"/>
          <w:lang w:eastAsia="zh-CN"/>
        </w:rPr>
        <w:t xml:space="preserve"> 2</w:t>
      </w:r>
      <w:r>
        <w:rPr>
          <w:rFonts w:ascii="Times New Roman" w:hAnsi="Times New Roman" w:hint="eastAsia"/>
          <w:sz w:val="30"/>
          <w:szCs w:val="30"/>
          <w:lang w:eastAsia="zh-CN"/>
        </w:rPr>
        <w:t>8</w:t>
      </w:r>
      <w:r w:rsidRPr="00543079">
        <w:rPr>
          <w:rFonts w:ascii="Times New Roman" w:hAnsi="Times New Roman"/>
          <w:sz w:val="30"/>
          <w:szCs w:val="30"/>
          <w:lang w:eastAsia="zh-CN"/>
        </w:rPr>
        <w:t>/</w:t>
      </w:r>
      <w:r w:rsidRPr="00543079">
        <w:rPr>
          <w:rFonts w:ascii="Times New Roman" w:hAnsi="Times New Roman" w:hint="eastAsia"/>
          <w:sz w:val="30"/>
          <w:szCs w:val="30"/>
          <w:lang w:eastAsia="zh-CN"/>
        </w:rPr>
        <w:t>10</w:t>
      </w:r>
      <w:r w:rsidRPr="00543079">
        <w:rPr>
          <w:rFonts w:ascii="Times New Roman" w:hAnsi="Times New Roman"/>
          <w:sz w:val="30"/>
          <w:szCs w:val="30"/>
          <w:lang w:eastAsia="zh-CN"/>
        </w:rPr>
        <w:t>/2024</w:t>
      </w:r>
    </w:p>
    <w:p w14:paraId="6E6601D3" w14:textId="24930398" w:rsidR="00567E2D" w:rsidRPr="001E0E93" w:rsidRDefault="00567E2D" w:rsidP="0059209D">
      <w:pPr>
        <w:jc w:val="both"/>
        <w:rPr>
          <w:rFonts w:ascii="Times New Roman" w:hAnsi="Times New Roman"/>
          <w:b/>
          <w:color w:val="000000"/>
          <w:sz w:val="28"/>
        </w:rPr>
      </w:pPr>
      <w:r w:rsidRPr="001E0E93">
        <w:rPr>
          <w:rFonts w:ascii="Times New Roman" w:hAnsi="Times New Roman"/>
          <w:b/>
          <w:color w:val="000000"/>
          <w:sz w:val="28"/>
        </w:rPr>
        <w:lastRenderedPageBreak/>
        <w:t>Amendment History</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7"/>
        <w:gridCol w:w="1493"/>
        <w:gridCol w:w="1620"/>
        <w:gridCol w:w="1620"/>
        <w:gridCol w:w="3060"/>
      </w:tblGrid>
      <w:tr w:rsidR="00567E2D" w:rsidRPr="001E0E93" w14:paraId="3E14A1D0" w14:textId="77777777">
        <w:tc>
          <w:tcPr>
            <w:tcW w:w="1027" w:type="dxa"/>
            <w:shd w:val="pct25" w:color="000000" w:fill="FFFFFF"/>
          </w:tcPr>
          <w:p w14:paraId="5A60EBBE" w14:textId="77777777" w:rsidR="00567E2D" w:rsidRPr="001E0E93" w:rsidRDefault="00567E2D" w:rsidP="0059209D">
            <w:pPr>
              <w:jc w:val="both"/>
              <w:rPr>
                <w:rFonts w:ascii="Times New Roman" w:hAnsi="Times New Roman"/>
                <w:b/>
                <w:color w:val="000000"/>
                <w:sz w:val="18"/>
              </w:rPr>
            </w:pPr>
            <w:r w:rsidRPr="001E0E93">
              <w:rPr>
                <w:rFonts w:ascii="Times New Roman" w:hAnsi="Times New Roman"/>
                <w:b/>
                <w:color w:val="000000"/>
                <w:sz w:val="18"/>
              </w:rPr>
              <w:t xml:space="preserve">Version </w:t>
            </w:r>
          </w:p>
        </w:tc>
        <w:tc>
          <w:tcPr>
            <w:tcW w:w="1493" w:type="dxa"/>
            <w:shd w:val="pct25" w:color="000000" w:fill="FFFFFF"/>
          </w:tcPr>
          <w:p w14:paraId="5340CE09" w14:textId="77777777" w:rsidR="00567E2D" w:rsidRPr="001E0E93" w:rsidRDefault="00567E2D" w:rsidP="0059209D">
            <w:pPr>
              <w:jc w:val="both"/>
              <w:rPr>
                <w:rFonts w:ascii="Times New Roman" w:hAnsi="Times New Roman"/>
                <w:b/>
                <w:color w:val="000000"/>
                <w:sz w:val="18"/>
              </w:rPr>
            </w:pPr>
            <w:r w:rsidRPr="001E0E93">
              <w:rPr>
                <w:rFonts w:ascii="Times New Roman" w:hAnsi="Times New Roman"/>
                <w:b/>
                <w:color w:val="000000"/>
                <w:sz w:val="18"/>
              </w:rPr>
              <w:t>Date</w:t>
            </w:r>
          </w:p>
        </w:tc>
        <w:tc>
          <w:tcPr>
            <w:tcW w:w="1620" w:type="dxa"/>
            <w:shd w:val="pct25" w:color="000000" w:fill="FFFFFF"/>
          </w:tcPr>
          <w:p w14:paraId="782D0C54" w14:textId="77777777" w:rsidR="00567E2D" w:rsidRPr="001E0E93" w:rsidRDefault="00567E2D" w:rsidP="0059209D">
            <w:pPr>
              <w:jc w:val="both"/>
              <w:rPr>
                <w:rFonts w:ascii="Times New Roman" w:hAnsi="Times New Roman"/>
                <w:b/>
                <w:color w:val="000000"/>
                <w:sz w:val="18"/>
              </w:rPr>
            </w:pPr>
            <w:r w:rsidRPr="001E0E93">
              <w:rPr>
                <w:rFonts w:ascii="Times New Roman" w:hAnsi="Times New Roman"/>
                <w:b/>
                <w:color w:val="000000"/>
                <w:sz w:val="18"/>
              </w:rPr>
              <w:t>Modified By</w:t>
            </w:r>
          </w:p>
        </w:tc>
        <w:tc>
          <w:tcPr>
            <w:tcW w:w="1620" w:type="dxa"/>
            <w:shd w:val="pct25" w:color="000000" w:fill="FFFFFF"/>
          </w:tcPr>
          <w:p w14:paraId="733EE348" w14:textId="77777777" w:rsidR="00567E2D" w:rsidRPr="001E0E93" w:rsidRDefault="00567E2D" w:rsidP="0059209D">
            <w:pPr>
              <w:jc w:val="both"/>
              <w:rPr>
                <w:rFonts w:ascii="Times New Roman" w:hAnsi="Times New Roman"/>
                <w:b/>
                <w:color w:val="000000"/>
                <w:sz w:val="18"/>
              </w:rPr>
            </w:pPr>
            <w:r w:rsidRPr="001E0E93">
              <w:rPr>
                <w:rFonts w:ascii="Times New Roman" w:hAnsi="Times New Roman"/>
                <w:b/>
                <w:color w:val="000000"/>
                <w:sz w:val="18"/>
              </w:rPr>
              <w:t>Reviewed By</w:t>
            </w:r>
          </w:p>
        </w:tc>
        <w:tc>
          <w:tcPr>
            <w:tcW w:w="3060" w:type="dxa"/>
            <w:shd w:val="pct25" w:color="000000" w:fill="FFFFFF"/>
          </w:tcPr>
          <w:p w14:paraId="4EA2293B" w14:textId="77777777" w:rsidR="00567E2D" w:rsidRPr="001E0E93" w:rsidRDefault="00567E2D" w:rsidP="0059209D">
            <w:pPr>
              <w:jc w:val="both"/>
              <w:rPr>
                <w:rFonts w:ascii="Times New Roman" w:hAnsi="Times New Roman"/>
                <w:b/>
                <w:color w:val="000000"/>
                <w:sz w:val="18"/>
              </w:rPr>
            </w:pPr>
            <w:r w:rsidRPr="001E0E93">
              <w:rPr>
                <w:rFonts w:ascii="Times New Roman" w:hAnsi="Times New Roman"/>
                <w:b/>
                <w:color w:val="000000"/>
                <w:sz w:val="18"/>
              </w:rPr>
              <w:t>Amendment Details</w:t>
            </w:r>
          </w:p>
        </w:tc>
      </w:tr>
      <w:tr w:rsidR="00567E2D" w:rsidRPr="001E0E93" w14:paraId="5AC82CDE" w14:textId="77777777">
        <w:tc>
          <w:tcPr>
            <w:tcW w:w="1027" w:type="dxa"/>
          </w:tcPr>
          <w:p w14:paraId="38907930" w14:textId="77777777" w:rsidR="00567E2D" w:rsidRPr="001E0E93" w:rsidRDefault="00B74827" w:rsidP="0059209D">
            <w:pPr>
              <w:jc w:val="both"/>
              <w:rPr>
                <w:rFonts w:ascii="Times New Roman" w:hAnsi="Times New Roman"/>
                <w:color w:val="000000"/>
                <w:sz w:val="18"/>
              </w:rPr>
            </w:pPr>
            <w:r w:rsidRPr="001E0E93">
              <w:rPr>
                <w:rFonts w:ascii="Times New Roman" w:hAnsi="Times New Roman"/>
                <w:color w:val="000000"/>
                <w:sz w:val="18"/>
              </w:rPr>
              <w:t>1.0</w:t>
            </w:r>
          </w:p>
        </w:tc>
        <w:tc>
          <w:tcPr>
            <w:tcW w:w="1493" w:type="dxa"/>
          </w:tcPr>
          <w:p w14:paraId="1985EB00" w14:textId="0FB492C1" w:rsidR="00567E2D" w:rsidRPr="001E0E93" w:rsidRDefault="005860CF" w:rsidP="0059209D">
            <w:pPr>
              <w:jc w:val="both"/>
              <w:rPr>
                <w:rFonts w:ascii="Times New Roman" w:hAnsi="Times New Roman"/>
                <w:color w:val="000000"/>
                <w:sz w:val="18"/>
              </w:rPr>
            </w:pPr>
            <w:r>
              <w:rPr>
                <w:rFonts w:ascii="Times New Roman" w:hAnsi="Times New Roman" w:hint="eastAsia"/>
                <w:color w:val="000000"/>
                <w:sz w:val="18"/>
                <w:lang w:eastAsia="zh-CN"/>
              </w:rPr>
              <w:t>10/2</w:t>
            </w:r>
            <w:r w:rsidR="00543079">
              <w:rPr>
                <w:rFonts w:ascii="Times New Roman" w:hAnsi="Times New Roman" w:hint="eastAsia"/>
                <w:color w:val="000000"/>
                <w:sz w:val="18"/>
                <w:lang w:eastAsia="zh-CN"/>
              </w:rPr>
              <w:t>7</w:t>
            </w:r>
          </w:p>
        </w:tc>
        <w:tc>
          <w:tcPr>
            <w:tcW w:w="1620" w:type="dxa"/>
          </w:tcPr>
          <w:p w14:paraId="41951A32" w14:textId="3B654C0B" w:rsidR="00567E2D" w:rsidRPr="001E0E93" w:rsidRDefault="005860CF" w:rsidP="0059209D">
            <w:pPr>
              <w:jc w:val="both"/>
              <w:rPr>
                <w:rFonts w:ascii="Times New Roman" w:hAnsi="Times New Roman"/>
                <w:color w:val="000000"/>
                <w:sz w:val="18"/>
              </w:rPr>
            </w:pPr>
            <w:r>
              <w:rPr>
                <w:rFonts w:ascii="Times New Roman" w:hAnsi="Times New Roman" w:hint="eastAsia"/>
                <w:color w:val="000000"/>
                <w:sz w:val="18"/>
                <w:lang w:eastAsia="zh-CN"/>
              </w:rPr>
              <w:t>Yu Siyuan</w:t>
            </w:r>
            <w:r w:rsidR="00543079">
              <w:rPr>
                <w:rFonts w:ascii="Times New Roman" w:hAnsi="Times New Roman" w:hint="eastAsia"/>
                <w:color w:val="000000"/>
                <w:sz w:val="18"/>
                <w:lang w:eastAsia="zh-CN"/>
              </w:rPr>
              <w:t xml:space="preserve"> Liu Benhuang</w:t>
            </w:r>
          </w:p>
        </w:tc>
        <w:tc>
          <w:tcPr>
            <w:tcW w:w="1620" w:type="dxa"/>
          </w:tcPr>
          <w:p w14:paraId="101AB6AD" w14:textId="0EF00DE3" w:rsidR="00567E2D" w:rsidRPr="001E0E93" w:rsidRDefault="00543079" w:rsidP="0059209D">
            <w:pPr>
              <w:jc w:val="both"/>
              <w:rPr>
                <w:rFonts w:ascii="Times New Roman" w:hAnsi="Times New Roman"/>
                <w:color w:val="000000"/>
                <w:sz w:val="18"/>
                <w:lang w:eastAsia="zh-CN"/>
              </w:rPr>
            </w:pPr>
            <w:r>
              <w:rPr>
                <w:rFonts w:ascii="Times New Roman" w:hAnsi="Times New Roman" w:hint="eastAsia"/>
                <w:color w:val="000000"/>
                <w:sz w:val="18"/>
                <w:lang w:eastAsia="zh-CN"/>
              </w:rPr>
              <w:t>Yu Siyuan</w:t>
            </w:r>
          </w:p>
        </w:tc>
        <w:tc>
          <w:tcPr>
            <w:tcW w:w="3060" w:type="dxa"/>
          </w:tcPr>
          <w:p w14:paraId="6BDEBB66" w14:textId="704DE548" w:rsidR="00567E2D" w:rsidRPr="001E0E93" w:rsidRDefault="00567E2D" w:rsidP="0059209D">
            <w:pPr>
              <w:jc w:val="both"/>
              <w:rPr>
                <w:rFonts w:ascii="Times New Roman" w:hAnsi="Times New Roman" w:hint="eastAsia"/>
                <w:color w:val="000000"/>
                <w:sz w:val="18"/>
                <w:lang w:eastAsia="zh-CN"/>
              </w:rPr>
            </w:pPr>
            <w:r w:rsidRPr="001E0E93">
              <w:rPr>
                <w:rFonts w:ascii="Times New Roman" w:hAnsi="Times New Roman"/>
                <w:color w:val="000000"/>
                <w:sz w:val="18"/>
              </w:rPr>
              <w:t>Initial version</w:t>
            </w:r>
            <w:r w:rsidR="00A25CDF">
              <w:rPr>
                <w:rFonts w:ascii="Times New Roman" w:hAnsi="Times New Roman" w:hint="eastAsia"/>
                <w:color w:val="000000"/>
                <w:sz w:val="18"/>
                <w:lang w:eastAsia="zh-CN"/>
              </w:rPr>
              <w:t>.1.1</w:t>
            </w:r>
          </w:p>
        </w:tc>
      </w:tr>
      <w:tr w:rsidR="007E13C8" w:rsidRPr="001E0E93" w14:paraId="3D74521F" w14:textId="77777777" w:rsidTr="00CD2BE9">
        <w:tc>
          <w:tcPr>
            <w:tcW w:w="1027" w:type="dxa"/>
          </w:tcPr>
          <w:p w14:paraId="4C6E2161" w14:textId="370371BC" w:rsidR="007E13C8" w:rsidRPr="001E0E93" w:rsidRDefault="00543079" w:rsidP="0059209D">
            <w:pPr>
              <w:jc w:val="both"/>
              <w:rPr>
                <w:rFonts w:ascii="Times New Roman" w:hAnsi="Times New Roman"/>
                <w:color w:val="000000"/>
                <w:sz w:val="18"/>
                <w:lang w:eastAsia="zh-CN"/>
              </w:rPr>
            </w:pPr>
            <w:r>
              <w:rPr>
                <w:rFonts w:ascii="Times New Roman" w:hAnsi="Times New Roman" w:hint="eastAsia"/>
                <w:color w:val="000000"/>
                <w:sz w:val="18"/>
                <w:lang w:eastAsia="zh-CN"/>
              </w:rPr>
              <w:t>1.1</w:t>
            </w:r>
          </w:p>
        </w:tc>
        <w:tc>
          <w:tcPr>
            <w:tcW w:w="1493" w:type="dxa"/>
          </w:tcPr>
          <w:p w14:paraId="3803732F" w14:textId="4466F691" w:rsidR="007E13C8" w:rsidRPr="001E0E93" w:rsidRDefault="00543079" w:rsidP="0059209D">
            <w:pPr>
              <w:jc w:val="both"/>
              <w:rPr>
                <w:rFonts w:ascii="Times New Roman" w:hAnsi="Times New Roman"/>
                <w:color w:val="000000"/>
                <w:sz w:val="18"/>
                <w:lang w:eastAsia="zh-CN"/>
              </w:rPr>
            </w:pPr>
            <w:r>
              <w:rPr>
                <w:rFonts w:ascii="Times New Roman" w:hAnsi="Times New Roman" w:hint="eastAsia"/>
                <w:color w:val="000000"/>
                <w:sz w:val="18"/>
                <w:lang w:eastAsia="zh-CN"/>
              </w:rPr>
              <w:t>10/28</w:t>
            </w:r>
          </w:p>
        </w:tc>
        <w:tc>
          <w:tcPr>
            <w:tcW w:w="1620" w:type="dxa"/>
          </w:tcPr>
          <w:p w14:paraId="7766AFF5" w14:textId="7F1F626C" w:rsidR="007E13C8" w:rsidRPr="001E0E93" w:rsidRDefault="00543079" w:rsidP="0059209D">
            <w:pPr>
              <w:jc w:val="both"/>
              <w:rPr>
                <w:rFonts w:ascii="Times New Roman" w:hAnsi="Times New Roman"/>
                <w:color w:val="000000"/>
                <w:sz w:val="18"/>
              </w:rPr>
            </w:pPr>
            <w:r>
              <w:rPr>
                <w:rFonts w:ascii="Times New Roman" w:hAnsi="Times New Roman" w:hint="eastAsia"/>
                <w:color w:val="000000"/>
                <w:sz w:val="18"/>
                <w:lang w:eastAsia="zh-CN"/>
              </w:rPr>
              <w:t>Yu Siyuan Liu Benhuang</w:t>
            </w:r>
          </w:p>
        </w:tc>
        <w:tc>
          <w:tcPr>
            <w:tcW w:w="1620" w:type="dxa"/>
          </w:tcPr>
          <w:p w14:paraId="39793AB2" w14:textId="29085F5A" w:rsidR="007E13C8" w:rsidRPr="001E0E93" w:rsidRDefault="00543079" w:rsidP="0059209D">
            <w:pPr>
              <w:jc w:val="both"/>
              <w:rPr>
                <w:rFonts w:ascii="Times New Roman" w:hAnsi="Times New Roman"/>
                <w:color w:val="000000"/>
                <w:sz w:val="18"/>
                <w:lang w:eastAsia="zh-CN"/>
              </w:rPr>
            </w:pPr>
            <w:r>
              <w:rPr>
                <w:rFonts w:ascii="Times New Roman" w:hAnsi="Times New Roman" w:hint="eastAsia"/>
                <w:color w:val="000000"/>
                <w:sz w:val="18"/>
                <w:lang w:eastAsia="zh-CN"/>
              </w:rPr>
              <w:t>Liu Benhuang</w:t>
            </w:r>
          </w:p>
        </w:tc>
        <w:tc>
          <w:tcPr>
            <w:tcW w:w="3060" w:type="dxa"/>
          </w:tcPr>
          <w:p w14:paraId="7ACD9FB1" w14:textId="47840964" w:rsidR="007E13C8" w:rsidRPr="001E0E93" w:rsidRDefault="00A25CDF" w:rsidP="0059209D">
            <w:pPr>
              <w:jc w:val="both"/>
              <w:rPr>
                <w:rFonts w:ascii="Times New Roman" w:hAnsi="Times New Roman" w:hint="eastAsia"/>
                <w:color w:val="000000"/>
                <w:sz w:val="18"/>
                <w:lang w:eastAsia="zh-CN"/>
              </w:rPr>
            </w:pPr>
            <w:r>
              <w:rPr>
                <w:rFonts w:ascii="Times New Roman" w:hAnsi="Times New Roman"/>
                <w:color w:val="000000"/>
                <w:sz w:val="18"/>
                <w:lang w:eastAsia="zh-CN"/>
              </w:rPr>
              <w:t>V</w:t>
            </w:r>
            <w:r w:rsidR="00543079">
              <w:rPr>
                <w:rFonts w:ascii="Times New Roman" w:hAnsi="Times New Roman" w:hint="eastAsia"/>
                <w:color w:val="000000"/>
                <w:sz w:val="18"/>
                <w:lang w:eastAsia="zh-CN"/>
              </w:rPr>
              <w:t>ersion</w:t>
            </w:r>
            <w:r>
              <w:rPr>
                <w:rFonts w:ascii="Times New Roman" w:hAnsi="Times New Roman" w:hint="eastAsia"/>
                <w:color w:val="000000"/>
                <w:sz w:val="18"/>
                <w:lang w:eastAsia="zh-CN"/>
              </w:rPr>
              <w:t>.1.2</w:t>
            </w:r>
          </w:p>
        </w:tc>
      </w:tr>
    </w:tbl>
    <w:p w14:paraId="327F3CD0" w14:textId="77777777" w:rsidR="007D0D69" w:rsidRPr="001E0E93" w:rsidRDefault="00567E2D" w:rsidP="0059209D">
      <w:pPr>
        <w:jc w:val="both"/>
        <w:rPr>
          <w:rFonts w:ascii="Times New Roman" w:hAnsi="Times New Roman"/>
          <w:color w:val="000000"/>
        </w:rPr>
      </w:pPr>
      <w:r w:rsidRPr="001E0E93">
        <w:rPr>
          <w:rFonts w:ascii="Times New Roman" w:hAnsi="Times New Roman"/>
          <w:color w:val="000000"/>
        </w:rPr>
        <w:br w:type="page"/>
      </w:r>
    </w:p>
    <w:p w14:paraId="564CD153" w14:textId="77777777" w:rsidR="00AF5B8B" w:rsidRPr="001E0E93" w:rsidRDefault="00AF5B8B" w:rsidP="0059209D">
      <w:pPr>
        <w:jc w:val="both"/>
        <w:rPr>
          <w:rFonts w:ascii="Times New Roman" w:hAnsi="Times New Roman"/>
          <w:b/>
          <w:color w:val="000000"/>
        </w:rPr>
      </w:pPr>
      <w:r w:rsidRPr="001E0E93">
        <w:rPr>
          <w:rFonts w:ascii="Times New Roman" w:hAnsi="Times New Roman"/>
          <w:color w:val="000000"/>
          <w:sz w:val="28"/>
          <w:szCs w:val="28"/>
        </w:rPr>
        <w:t>Table of Contents</w:t>
      </w:r>
    </w:p>
    <w:p w14:paraId="5E536FD1" w14:textId="5C7B771B" w:rsidR="00B305B5" w:rsidRPr="001E0E93" w:rsidRDefault="00A31037" w:rsidP="0059209D">
      <w:pPr>
        <w:pStyle w:val="TOC1"/>
        <w:rPr>
          <w:rFonts w:ascii="Times New Roman" w:hAnsi="Times New Roman"/>
          <w:b w:val="0"/>
          <w:noProof/>
          <w:kern w:val="2"/>
          <w:lang w:val="en-US" w:eastAsia="zh-CN"/>
        </w:rPr>
      </w:pPr>
      <w:r w:rsidRPr="001E0E93">
        <w:rPr>
          <w:rFonts w:ascii="Times New Roman" w:hAnsi="Times New Roman"/>
          <w:b w:val="0"/>
          <w:color w:val="000000"/>
        </w:rPr>
        <w:fldChar w:fldCharType="begin"/>
      </w:r>
      <w:r w:rsidRPr="001E0E93">
        <w:rPr>
          <w:rFonts w:ascii="Times New Roman" w:hAnsi="Times New Roman"/>
          <w:b w:val="0"/>
          <w:color w:val="000000"/>
        </w:rPr>
        <w:instrText xml:space="preserve"> TOC \o "1-3" \h \z \u </w:instrText>
      </w:r>
      <w:r w:rsidRPr="001E0E93">
        <w:rPr>
          <w:rFonts w:ascii="Times New Roman" w:hAnsi="Times New Roman"/>
          <w:b w:val="0"/>
          <w:color w:val="000000"/>
        </w:rPr>
        <w:fldChar w:fldCharType="separate"/>
      </w:r>
      <w:hyperlink w:anchor="_Toc178688185" w:history="1">
        <w:r w:rsidR="00B305B5" w:rsidRPr="001E0E93">
          <w:rPr>
            <w:rStyle w:val="a7"/>
            <w:rFonts w:ascii="Times New Roman" w:hAnsi="Times New Roman"/>
            <w:noProof/>
          </w:rPr>
          <w:t>1.</w:t>
        </w:r>
        <w:r w:rsidR="00B305B5" w:rsidRPr="001E0E93">
          <w:rPr>
            <w:rFonts w:ascii="Times New Roman" w:hAnsi="Times New Roman"/>
            <w:b w:val="0"/>
            <w:noProof/>
            <w:kern w:val="2"/>
            <w:lang w:val="en-US" w:eastAsia="zh-CN"/>
          </w:rPr>
          <w:tab/>
        </w:r>
        <w:r w:rsidR="00B305B5" w:rsidRPr="001E0E93">
          <w:rPr>
            <w:rStyle w:val="a7"/>
            <w:rFonts w:ascii="Times New Roman" w:hAnsi="Times New Roman"/>
            <w:noProof/>
          </w:rPr>
          <w:t>Introduction</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_Toc178688185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4</w:t>
        </w:r>
        <w:r w:rsidR="00B305B5" w:rsidRPr="001E0E93">
          <w:rPr>
            <w:rFonts w:ascii="Times New Roman" w:hAnsi="Times New Roman"/>
            <w:noProof/>
            <w:webHidden/>
          </w:rPr>
          <w:fldChar w:fldCharType="end"/>
        </w:r>
      </w:hyperlink>
    </w:p>
    <w:p w14:paraId="41F58788" w14:textId="68C2CE9B" w:rsidR="00B305B5" w:rsidRPr="001E0E93" w:rsidRDefault="00000000" w:rsidP="0059209D">
      <w:pPr>
        <w:pStyle w:val="TOC2"/>
        <w:jc w:val="both"/>
        <w:rPr>
          <w:rFonts w:ascii="Times New Roman" w:hAnsi="Times New Roman"/>
          <w:noProof/>
          <w:kern w:val="2"/>
          <w:sz w:val="22"/>
          <w:lang w:val="en-US" w:eastAsia="zh-CN"/>
        </w:rPr>
      </w:pPr>
      <w:hyperlink w:anchor="_Toc178688186" w:history="1">
        <w:r w:rsidR="00B305B5" w:rsidRPr="001E0E93">
          <w:rPr>
            <w:rStyle w:val="a7"/>
            <w:rFonts w:ascii="Times New Roman" w:hAnsi="Times New Roman"/>
            <w:noProof/>
          </w:rPr>
          <w:t>1.1.</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Purpose</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_Toc178688186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4</w:t>
        </w:r>
        <w:r w:rsidR="00B305B5" w:rsidRPr="001E0E93">
          <w:rPr>
            <w:rFonts w:ascii="Times New Roman" w:hAnsi="Times New Roman"/>
            <w:noProof/>
            <w:webHidden/>
          </w:rPr>
          <w:fldChar w:fldCharType="end"/>
        </w:r>
      </w:hyperlink>
    </w:p>
    <w:p w14:paraId="035D47BF" w14:textId="60D1B0D8" w:rsidR="00B305B5" w:rsidRPr="001E0E93" w:rsidRDefault="00000000" w:rsidP="0059209D">
      <w:pPr>
        <w:pStyle w:val="TOC2"/>
        <w:jc w:val="both"/>
        <w:rPr>
          <w:rFonts w:ascii="Times New Roman" w:hAnsi="Times New Roman"/>
          <w:noProof/>
          <w:kern w:val="2"/>
          <w:sz w:val="22"/>
          <w:lang w:val="en-US" w:eastAsia="zh-CN"/>
        </w:rPr>
      </w:pPr>
      <w:hyperlink w:anchor="_Toc178688187" w:history="1">
        <w:r w:rsidR="00B305B5" w:rsidRPr="001E0E93">
          <w:rPr>
            <w:rStyle w:val="a7"/>
            <w:rFonts w:ascii="Times New Roman" w:hAnsi="Times New Roman"/>
            <w:noProof/>
          </w:rPr>
          <w:t>1.2.</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Notation</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_Toc178688187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4</w:t>
        </w:r>
        <w:r w:rsidR="00B305B5" w:rsidRPr="001E0E93">
          <w:rPr>
            <w:rFonts w:ascii="Times New Roman" w:hAnsi="Times New Roman"/>
            <w:noProof/>
            <w:webHidden/>
          </w:rPr>
          <w:fldChar w:fldCharType="end"/>
        </w:r>
      </w:hyperlink>
    </w:p>
    <w:p w14:paraId="2C962DF9" w14:textId="59DD0CCA" w:rsidR="00B305B5" w:rsidRPr="001E0E93" w:rsidRDefault="00000000" w:rsidP="0059209D">
      <w:pPr>
        <w:pStyle w:val="TOC2"/>
        <w:jc w:val="both"/>
        <w:rPr>
          <w:rFonts w:ascii="Times New Roman" w:hAnsi="Times New Roman"/>
          <w:noProof/>
          <w:kern w:val="2"/>
          <w:sz w:val="22"/>
          <w:lang w:val="en-US" w:eastAsia="zh-CN"/>
        </w:rPr>
      </w:pPr>
      <w:hyperlink w:anchor="_Toc178688188" w:history="1">
        <w:r w:rsidR="00B305B5" w:rsidRPr="001E0E93">
          <w:rPr>
            <w:rStyle w:val="a7"/>
            <w:rFonts w:ascii="Times New Roman" w:hAnsi="Times New Roman"/>
            <w:noProof/>
          </w:rPr>
          <w:t>1.3.</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Scope</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_Toc178688188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4</w:t>
        </w:r>
        <w:r w:rsidR="00B305B5" w:rsidRPr="001E0E93">
          <w:rPr>
            <w:rFonts w:ascii="Times New Roman" w:hAnsi="Times New Roman"/>
            <w:noProof/>
            <w:webHidden/>
          </w:rPr>
          <w:fldChar w:fldCharType="end"/>
        </w:r>
      </w:hyperlink>
    </w:p>
    <w:p w14:paraId="186E7D28" w14:textId="29F18EF7" w:rsidR="00B305B5" w:rsidRPr="001E0E93" w:rsidRDefault="00000000" w:rsidP="0059209D">
      <w:pPr>
        <w:pStyle w:val="TOC2"/>
        <w:jc w:val="both"/>
        <w:rPr>
          <w:rFonts w:ascii="Times New Roman" w:hAnsi="Times New Roman"/>
          <w:noProof/>
          <w:kern w:val="2"/>
          <w:sz w:val="22"/>
          <w:lang w:val="en-US" w:eastAsia="zh-CN"/>
        </w:rPr>
      </w:pPr>
      <w:hyperlink w:anchor="_Toc178688189" w:history="1">
        <w:r w:rsidR="00B305B5" w:rsidRPr="001E0E93">
          <w:rPr>
            <w:rStyle w:val="a7"/>
            <w:rFonts w:ascii="Times New Roman" w:hAnsi="Times New Roman"/>
            <w:noProof/>
          </w:rPr>
          <w:t>1.4.</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Context Diagram</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_Toc178688189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4</w:t>
        </w:r>
        <w:r w:rsidR="00B305B5" w:rsidRPr="001E0E93">
          <w:rPr>
            <w:rFonts w:ascii="Times New Roman" w:hAnsi="Times New Roman"/>
            <w:noProof/>
            <w:webHidden/>
          </w:rPr>
          <w:fldChar w:fldCharType="end"/>
        </w:r>
      </w:hyperlink>
    </w:p>
    <w:p w14:paraId="61C416E2" w14:textId="70C94A17" w:rsidR="00B305B5" w:rsidRPr="001E0E93" w:rsidRDefault="00000000" w:rsidP="0059209D">
      <w:pPr>
        <w:pStyle w:val="TOC2"/>
        <w:jc w:val="both"/>
        <w:rPr>
          <w:rFonts w:ascii="Times New Roman" w:hAnsi="Times New Roman"/>
          <w:noProof/>
          <w:kern w:val="2"/>
          <w:sz w:val="22"/>
          <w:lang w:val="en-US" w:eastAsia="zh-CN"/>
        </w:rPr>
      </w:pPr>
      <w:hyperlink w:anchor="_Toc178688190" w:history="1">
        <w:r w:rsidR="00B305B5" w:rsidRPr="001E0E93">
          <w:rPr>
            <w:rStyle w:val="a7"/>
            <w:rFonts w:ascii="Times New Roman" w:hAnsi="Times New Roman"/>
            <w:noProof/>
          </w:rPr>
          <w:t>1.5.</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Definitions and Acronyms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_Toc178688190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4</w:t>
        </w:r>
        <w:r w:rsidR="00B305B5" w:rsidRPr="001E0E93">
          <w:rPr>
            <w:rFonts w:ascii="Times New Roman" w:hAnsi="Times New Roman"/>
            <w:noProof/>
            <w:webHidden/>
          </w:rPr>
          <w:fldChar w:fldCharType="end"/>
        </w:r>
      </w:hyperlink>
    </w:p>
    <w:p w14:paraId="3AAED483" w14:textId="48FCC2E1" w:rsidR="00B305B5" w:rsidRPr="001E0E93" w:rsidRDefault="00000000" w:rsidP="0059209D">
      <w:pPr>
        <w:pStyle w:val="TOC2"/>
        <w:jc w:val="both"/>
        <w:rPr>
          <w:rFonts w:ascii="Times New Roman" w:hAnsi="Times New Roman"/>
          <w:noProof/>
          <w:kern w:val="2"/>
          <w:sz w:val="22"/>
          <w:lang w:val="en-US" w:eastAsia="zh-CN"/>
        </w:rPr>
      </w:pPr>
      <w:hyperlink w:anchor="_Toc178688191" w:history="1">
        <w:r w:rsidR="00B305B5" w:rsidRPr="001E0E93">
          <w:rPr>
            <w:rStyle w:val="a7"/>
            <w:rFonts w:ascii="Times New Roman" w:hAnsi="Times New Roman"/>
            <w:noProof/>
          </w:rPr>
          <w:t>1.6.</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References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_Toc178688191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4</w:t>
        </w:r>
        <w:r w:rsidR="00B305B5" w:rsidRPr="001E0E93">
          <w:rPr>
            <w:rFonts w:ascii="Times New Roman" w:hAnsi="Times New Roman"/>
            <w:noProof/>
            <w:webHidden/>
          </w:rPr>
          <w:fldChar w:fldCharType="end"/>
        </w:r>
      </w:hyperlink>
    </w:p>
    <w:p w14:paraId="601B7B75" w14:textId="1E02957F" w:rsidR="00B305B5" w:rsidRPr="001E0E93" w:rsidRDefault="00000000" w:rsidP="0059209D">
      <w:pPr>
        <w:pStyle w:val="TOC2"/>
        <w:jc w:val="both"/>
        <w:rPr>
          <w:rFonts w:ascii="Times New Roman" w:hAnsi="Times New Roman"/>
          <w:noProof/>
          <w:kern w:val="2"/>
          <w:sz w:val="22"/>
          <w:lang w:val="en-US" w:eastAsia="zh-CN"/>
        </w:rPr>
      </w:pPr>
      <w:hyperlink w:anchor="_Toc178688192" w:history="1">
        <w:r w:rsidR="00B305B5" w:rsidRPr="001E0E93">
          <w:rPr>
            <w:rStyle w:val="a7"/>
            <w:rFonts w:ascii="Times New Roman" w:hAnsi="Times New Roman"/>
            <w:noProof/>
          </w:rPr>
          <w:t>1.7.</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Overview</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_Toc178688192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4</w:t>
        </w:r>
        <w:r w:rsidR="00B305B5" w:rsidRPr="001E0E93">
          <w:rPr>
            <w:rFonts w:ascii="Times New Roman" w:hAnsi="Times New Roman"/>
            <w:noProof/>
            <w:webHidden/>
          </w:rPr>
          <w:fldChar w:fldCharType="end"/>
        </w:r>
      </w:hyperlink>
    </w:p>
    <w:p w14:paraId="195C177D" w14:textId="28F58337" w:rsidR="00B305B5" w:rsidRPr="001E0E93" w:rsidRDefault="00000000" w:rsidP="0059209D">
      <w:pPr>
        <w:pStyle w:val="TOC1"/>
        <w:rPr>
          <w:rFonts w:ascii="Times New Roman" w:hAnsi="Times New Roman"/>
          <w:b w:val="0"/>
          <w:noProof/>
          <w:kern w:val="2"/>
          <w:lang w:val="en-US" w:eastAsia="zh-CN"/>
        </w:rPr>
      </w:pPr>
      <w:hyperlink w:anchor="_Toc178688193" w:history="1">
        <w:r w:rsidR="00B305B5" w:rsidRPr="001E0E93">
          <w:rPr>
            <w:rStyle w:val="a7"/>
            <w:rFonts w:ascii="Times New Roman" w:hAnsi="Times New Roman"/>
            <w:noProof/>
          </w:rPr>
          <w:t>2.</w:t>
        </w:r>
        <w:r w:rsidR="00B305B5" w:rsidRPr="001E0E93">
          <w:rPr>
            <w:rFonts w:ascii="Times New Roman" w:hAnsi="Times New Roman"/>
            <w:b w:val="0"/>
            <w:noProof/>
            <w:kern w:val="2"/>
            <w:lang w:val="en-US" w:eastAsia="zh-CN"/>
          </w:rPr>
          <w:tab/>
        </w:r>
        <w:r w:rsidR="00B305B5" w:rsidRPr="001E0E93">
          <w:rPr>
            <w:rStyle w:val="a7"/>
            <w:rFonts w:ascii="Times New Roman" w:hAnsi="Times New Roman"/>
            <w:noProof/>
          </w:rPr>
          <w:t>General Description</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_Toc178688193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4</w:t>
        </w:r>
        <w:r w:rsidR="00B305B5" w:rsidRPr="001E0E93">
          <w:rPr>
            <w:rFonts w:ascii="Times New Roman" w:hAnsi="Times New Roman"/>
            <w:noProof/>
            <w:webHidden/>
          </w:rPr>
          <w:fldChar w:fldCharType="end"/>
        </w:r>
      </w:hyperlink>
    </w:p>
    <w:p w14:paraId="7CFDE408" w14:textId="7B0D5B15" w:rsidR="00B305B5" w:rsidRPr="001E0E93" w:rsidRDefault="00000000" w:rsidP="0059209D">
      <w:pPr>
        <w:pStyle w:val="TOC2"/>
        <w:jc w:val="both"/>
        <w:rPr>
          <w:rFonts w:ascii="Times New Roman" w:hAnsi="Times New Roman"/>
          <w:noProof/>
          <w:kern w:val="2"/>
          <w:sz w:val="22"/>
          <w:lang w:val="en-US" w:eastAsia="zh-CN"/>
        </w:rPr>
      </w:pPr>
      <w:hyperlink w:anchor="_Toc178688194" w:history="1">
        <w:r w:rsidR="00B305B5" w:rsidRPr="001E0E93">
          <w:rPr>
            <w:rStyle w:val="a7"/>
            <w:rFonts w:ascii="Times New Roman" w:hAnsi="Times New Roman"/>
            <w:noProof/>
          </w:rPr>
          <w:t>2.1.</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System Functions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_Toc178688194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4</w:t>
        </w:r>
        <w:r w:rsidR="00B305B5" w:rsidRPr="001E0E93">
          <w:rPr>
            <w:rFonts w:ascii="Times New Roman" w:hAnsi="Times New Roman"/>
            <w:noProof/>
            <w:webHidden/>
          </w:rPr>
          <w:fldChar w:fldCharType="end"/>
        </w:r>
      </w:hyperlink>
    </w:p>
    <w:p w14:paraId="33220E01" w14:textId="757141F3" w:rsidR="00B305B5" w:rsidRPr="001E0E93" w:rsidRDefault="00000000" w:rsidP="0059209D">
      <w:pPr>
        <w:pStyle w:val="TOC2"/>
        <w:jc w:val="both"/>
        <w:rPr>
          <w:rFonts w:ascii="Times New Roman" w:hAnsi="Times New Roman"/>
          <w:noProof/>
          <w:kern w:val="2"/>
          <w:sz w:val="22"/>
          <w:lang w:val="en-US" w:eastAsia="zh-CN"/>
        </w:rPr>
      </w:pPr>
      <w:hyperlink w:anchor="_Toc178688195" w:history="1">
        <w:r w:rsidR="00B305B5" w:rsidRPr="001E0E93">
          <w:rPr>
            <w:rStyle w:val="a7"/>
            <w:rFonts w:ascii="Times New Roman" w:hAnsi="Times New Roman"/>
            <w:noProof/>
          </w:rPr>
          <w:t>2.2.</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User Characteristics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_Toc178688195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5</w:t>
        </w:r>
        <w:r w:rsidR="00B305B5" w:rsidRPr="001E0E93">
          <w:rPr>
            <w:rFonts w:ascii="Times New Roman" w:hAnsi="Times New Roman"/>
            <w:noProof/>
            <w:webHidden/>
          </w:rPr>
          <w:fldChar w:fldCharType="end"/>
        </w:r>
      </w:hyperlink>
    </w:p>
    <w:p w14:paraId="3C800305" w14:textId="7D25F3D5" w:rsidR="00B305B5" w:rsidRPr="001E0E93" w:rsidRDefault="00000000" w:rsidP="0059209D">
      <w:pPr>
        <w:pStyle w:val="TOC1"/>
        <w:rPr>
          <w:rFonts w:ascii="Times New Roman" w:hAnsi="Times New Roman"/>
          <w:b w:val="0"/>
          <w:noProof/>
          <w:kern w:val="2"/>
          <w:lang w:val="en-US" w:eastAsia="zh-CN"/>
        </w:rPr>
      </w:pPr>
      <w:hyperlink w:anchor="_Toc178688196" w:history="1">
        <w:r w:rsidR="00B305B5" w:rsidRPr="001E0E93">
          <w:rPr>
            <w:rStyle w:val="a7"/>
            <w:rFonts w:ascii="Times New Roman" w:hAnsi="Times New Roman"/>
            <w:noProof/>
          </w:rPr>
          <w:t>3.</w:t>
        </w:r>
        <w:r w:rsidR="00B305B5" w:rsidRPr="001E0E93">
          <w:rPr>
            <w:rFonts w:ascii="Times New Roman" w:hAnsi="Times New Roman"/>
            <w:b w:val="0"/>
            <w:noProof/>
            <w:kern w:val="2"/>
            <w:lang w:val="en-US" w:eastAsia="zh-CN"/>
          </w:rPr>
          <w:tab/>
        </w:r>
        <w:r w:rsidR="00B305B5" w:rsidRPr="001E0E93">
          <w:rPr>
            <w:rStyle w:val="a7"/>
            <w:rFonts w:ascii="Times New Roman" w:hAnsi="Times New Roman"/>
            <w:noProof/>
          </w:rPr>
          <w:t>General Constraints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_Toc178688196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5</w:t>
        </w:r>
        <w:r w:rsidR="00B305B5" w:rsidRPr="001E0E93">
          <w:rPr>
            <w:rFonts w:ascii="Times New Roman" w:hAnsi="Times New Roman"/>
            <w:noProof/>
            <w:webHidden/>
          </w:rPr>
          <w:fldChar w:fldCharType="end"/>
        </w:r>
      </w:hyperlink>
    </w:p>
    <w:p w14:paraId="1600BBAC" w14:textId="41FFA25D" w:rsidR="00B305B5" w:rsidRPr="001E0E93" w:rsidRDefault="00000000" w:rsidP="0059209D">
      <w:pPr>
        <w:pStyle w:val="TOC2"/>
        <w:jc w:val="both"/>
        <w:rPr>
          <w:rFonts w:ascii="Times New Roman" w:hAnsi="Times New Roman"/>
          <w:noProof/>
          <w:kern w:val="2"/>
          <w:sz w:val="22"/>
          <w:lang w:val="en-US" w:eastAsia="zh-CN"/>
        </w:rPr>
      </w:pPr>
      <w:hyperlink w:anchor="_Toc178688197" w:history="1">
        <w:r w:rsidR="00B305B5" w:rsidRPr="001E0E93">
          <w:rPr>
            <w:rStyle w:val="a7"/>
            <w:rFonts w:ascii="Times New Roman" w:hAnsi="Times New Roman"/>
            <w:noProof/>
          </w:rPr>
          <w:t>3.1.</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Software Constraints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_Toc178688197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5</w:t>
        </w:r>
        <w:r w:rsidR="00B305B5" w:rsidRPr="001E0E93">
          <w:rPr>
            <w:rFonts w:ascii="Times New Roman" w:hAnsi="Times New Roman"/>
            <w:noProof/>
            <w:webHidden/>
          </w:rPr>
          <w:fldChar w:fldCharType="end"/>
        </w:r>
      </w:hyperlink>
    </w:p>
    <w:p w14:paraId="352C7BB1" w14:textId="4E1AF499" w:rsidR="00B305B5" w:rsidRPr="001E0E93" w:rsidRDefault="00000000" w:rsidP="0059209D">
      <w:pPr>
        <w:pStyle w:val="TOC2"/>
        <w:jc w:val="both"/>
        <w:rPr>
          <w:rFonts w:ascii="Times New Roman" w:hAnsi="Times New Roman"/>
          <w:noProof/>
          <w:kern w:val="2"/>
          <w:sz w:val="22"/>
          <w:lang w:val="en-US" w:eastAsia="zh-CN"/>
        </w:rPr>
      </w:pPr>
      <w:hyperlink w:anchor="_Toc178688198" w:history="1">
        <w:r w:rsidR="00B305B5" w:rsidRPr="001E0E93">
          <w:rPr>
            <w:rStyle w:val="a7"/>
            <w:rFonts w:ascii="Times New Roman" w:hAnsi="Times New Roman"/>
            <w:noProof/>
          </w:rPr>
          <w:t>3.2.</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Hardware Constraints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_Toc178688198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5</w:t>
        </w:r>
        <w:r w:rsidR="00B305B5" w:rsidRPr="001E0E93">
          <w:rPr>
            <w:rFonts w:ascii="Times New Roman" w:hAnsi="Times New Roman"/>
            <w:noProof/>
            <w:webHidden/>
          </w:rPr>
          <w:fldChar w:fldCharType="end"/>
        </w:r>
      </w:hyperlink>
    </w:p>
    <w:p w14:paraId="069216B6" w14:textId="7AB3C729" w:rsidR="00B305B5" w:rsidRPr="001E0E93" w:rsidRDefault="00000000" w:rsidP="0059209D">
      <w:pPr>
        <w:pStyle w:val="TOC1"/>
        <w:rPr>
          <w:rFonts w:ascii="Times New Roman" w:hAnsi="Times New Roman"/>
          <w:b w:val="0"/>
          <w:noProof/>
          <w:kern w:val="2"/>
          <w:lang w:val="en-US" w:eastAsia="zh-CN"/>
        </w:rPr>
      </w:pPr>
      <w:hyperlink w:anchor="_Toc178688199" w:history="1">
        <w:r w:rsidR="00B305B5" w:rsidRPr="001E0E93">
          <w:rPr>
            <w:rStyle w:val="a7"/>
            <w:rFonts w:ascii="Times New Roman" w:hAnsi="Times New Roman"/>
            <w:noProof/>
          </w:rPr>
          <w:t>4.</w:t>
        </w:r>
        <w:r w:rsidR="00B305B5" w:rsidRPr="001E0E93">
          <w:rPr>
            <w:rFonts w:ascii="Times New Roman" w:hAnsi="Times New Roman"/>
            <w:b w:val="0"/>
            <w:noProof/>
            <w:kern w:val="2"/>
            <w:lang w:val="en-US" w:eastAsia="zh-CN"/>
          </w:rPr>
          <w:tab/>
        </w:r>
        <w:r w:rsidR="00B305B5" w:rsidRPr="001E0E93">
          <w:rPr>
            <w:rStyle w:val="a7"/>
            <w:rFonts w:ascii="Times New Roman" w:hAnsi="Times New Roman"/>
            <w:noProof/>
          </w:rPr>
          <w:t>Assumptions and Dependencies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_Toc178688199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5</w:t>
        </w:r>
        <w:r w:rsidR="00B305B5" w:rsidRPr="001E0E93">
          <w:rPr>
            <w:rFonts w:ascii="Times New Roman" w:hAnsi="Times New Roman"/>
            <w:noProof/>
            <w:webHidden/>
          </w:rPr>
          <w:fldChar w:fldCharType="end"/>
        </w:r>
      </w:hyperlink>
    </w:p>
    <w:p w14:paraId="2D7DFCB1" w14:textId="42C2E865" w:rsidR="00B305B5" w:rsidRPr="001E0E93" w:rsidRDefault="00000000" w:rsidP="0059209D">
      <w:pPr>
        <w:pStyle w:val="TOC1"/>
        <w:rPr>
          <w:rFonts w:ascii="Times New Roman" w:hAnsi="Times New Roman"/>
          <w:b w:val="0"/>
          <w:noProof/>
          <w:kern w:val="2"/>
          <w:lang w:val="en-US" w:eastAsia="zh-CN"/>
        </w:rPr>
      </w:pPr>
      <w:hyperlink w:anchor="_Toc178688200" w:history="1">
        <w:r w:rsidR="00B305B5" w:rsidRPr="001E0E93">
          <w:rPr>
            <w:rStyle w:val="a7"/>
            <w:rFonts w:ascii="Times New Roman" w:hAnsi="Times New Roman"/>
            <w:noProof/>
          </w:rPr>
          <w:t>5.</w:t>
        </w:r>
        <w:r w:rsidR="00B305B5" w:rsidRPr="001E0E93">
          <w:rPr>
            <w:rFonts w:ascii="Times New Roman" w:hAnsi="Times New Roman"/>
            <w:b w:val="0"/>
            <w:noProof/>
            <w:kern w:val="2"/>
            <w:lang w:val="en-US" w:eastAsia="zh-CN"/>
          </w:rPr>
          <w:tab/>
        </w:r>
        <w:r w:rsidR="00B305B5" w:rsidRPr="001E0E93">
          <w:rPr>
            <w:rStyle w:val="a7"/>
            <w:rFonts w:ascii="Times New Roman" w:hAnsi="Times New Roman"/>
            <w:noProof/>
          </w:rPr>
          <w:t>Functional Requirements Master List</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_Toc178688200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5</w:t>
        </w:r>
        <w:r w:rsidR="00B305B5" w:rsidRPr="001E0E93">
          <w:rPr>
            <w:rFonts w:ascii="Times New Roman" w:hAnsi="Times New Roman"/>
            <w:noProof/>
            <w:webHidden/>
          </w:rPr>
          <w:fldChar w:fldCharType="end"/>
        </w:r>
      </w:hyperlink>
    </w:p>
    <w:p w14:paraId="5553CB18" w14:textId="5F871511" w:rsidR="00B305B5" w:rsidRPr="001E0E93" w:rsidRDefault="00000000" w:rsidP="0059209D">
      <w:pPr>
        <w:pStyle w:val="TOC1"/>
        <w:rPr>
          <w:rFonts w:ascii="Times New Roman" w:hAnsi="Times New Roman"/>
          <w:b w:val="0"/>
          <w:noProof/>
          <w:kern w:val="2"/>
          <w:lang w:val="en-US" w:eastAsia="zh-CN"/>
        </w:rPr>
      </w:pPr>
      <w:hyperlink w:anchor="_Toc178688201" w:history="1">
        <w:r w:rsidR="00B305B5" w:rsidRPr="001E0E93">
          <w:rPr>
            <w:rStyle w:val="a7"/>
            <w:rFonts w:ascii="Times New Roman" w:hAnsi="Times New Roman"/>
            <w:noProof/>
          </w:rPr>
          <w:t>6.</w:t>
        </w:r>
        <w:r w:rsidR="00B305B5" w:rsidRPr="001E0E93">
          <w:rPr>
            <w:rFonts w:ascii="Times New Roman" w:hAnsi="Times New Roman"/>
            <w:b w:val="0"/>
            <w:noProof/>
            <w:kern w:val="2"/>
            <w:lang w:val="en-US" w:eastAsia="zh-CN"/>
          </w:rPr>
          <w:tab/>
        </w:r>
        <w:r w:rsidR="00B305B5" w:rsidRPr="001E0E93">
          <w:rPr>
            <w:rStyle w:val="a7"/>
            <w:rFonts w:ascii="Times New Roman" w:hAnsi="Times New Roman"/>
            <w:noProof/>
          </w:rPr>
          <w:t>Functional Requirement REQ-1.1</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_Toc178688201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6</w:t>
        </w:r>
        <w:r w:rsidR="00B305B5" w:rsidRPr="001E0E93">
          <w:rPr>
            <w:rFonts w:ascii="Times New Roman" w:hAnsi="Times New Roman"/>
            <w:noProof/>
            <w:webHidden/>
          </w:rPr>
          <w:fldChar w:fldCharType="end"/>
        </w:r>
      </w:hyperlink>
    </w:p>
    <w:p w14:paraId="0AA34BC9" w14:textId="2D99B502" w:rsidR="00B305B5" w:rsidRPr="001E0E93" w:rsidRDefault="00000000" w:rsidP="0059209D">
      <w:pPr>
        <w:pStyle w:val="TOC2"/>
        <w:jc w:val="both"/>
        <w:rPr>
          <w:rFonts w:ascii="Times New Roman" w:hAnsi="Times New Roman"/>
          <w:noProof/>
          <w:kern w:val="2"/>
          <w:sz w:val="22"/>
          <w:lang w:val="en-US" w:eastAsia="zh-CN"/>
        </w:rPr>
      </w:pPr>
      <w:hyperlink w:anchor="_Toc178688202" w:history="1">
        <w:r w:rsidR="00B305B5" w:rsidRPr="001E0E93">
          <w:rPr>
            <w:rStyle w:val="a7"/>
            <w:rFonts w:ascii="Times New Roman" w:hAnsi="Times New Roman"/>
            <w:noProof/>
          </w:rPr>
          <w:t>6.1.</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Description</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_Toc178688202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6</w:t>
        </w:r>
        <w:r w:rsidR="00B305B5" w:rsidRPr="001E0E93">
          <w:rPr>
            <w:rFonts w:ascii="Times New Roman" w:hAnsi="Times New Roman"/>
            <w:noProof/>
            <w:webHidden/>
          </w:rPr>
          <w:fldChar w:fldCharType="end"/>
        </w:r>
      </w:hyperlink>
    </w:p>
    <w:p w14:paraId="359F1F5C" w14:textId="539B37BC" w:rsidR="00B305B5" w:rsidRPr="001E0E93" w:rsidRDefault="00000000" w:rsidP="0059209D">
      <w:pPr>
        <w:pStyle w:val="TOC2"/>
        <w:jc w:val="both"/>
        <w:rPr>
          <w:rFonts w:ascii="Times New Roman" w:hAnsi="Times New Roman"/>
          <w:noProof/>
          <w:kern w:val="2"/>
          <w:sz w:val="22"/>
          <w:lang w:val="en-US" w:eastAsia="zh-CN"/>
        </w:rPr>
      </w:pPr>
      <w:hyperlink w:anchor="_Toc178688203" w:history="1">
        <w:r w:rsidR="00B305B5" w:rsidRPr="001E0E93">
          <w:rPr>
            <w:rStyle w:val="a7"/>
            <w:rFonts w:ascii="Times New Roman" w:hAnsi="Times New Roman"/>
            <w:noProof/>
          </w:rPr>
          <w:t>6.2.</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System Input</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_Toc178688203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6</w:t>
        </w:r>
        <w:r w:rsidR="00B305B5" w:rsidRPr="001E0E93">
          <w:rPr>
            <w:rFonts w:ascii="Times New Roman" w:hAnsi="Times New Roman"/>
            <w:noProof/>
            <w:webHidden/>
          </w:rPr>
          <w:fldChar w:fldCharType="end"/>
        </w:r>
      </w:hyperlink>
    </w:p>
    <w:p w14:paraId="3482CEE2" w14:textId="559F7359" w:rsidR="00B305B5" w:rsidRPr="001E0E93" w:rsidRDefault="00000000" w:rsidP="0059209D">
      <w:pPr>
        <w:pStyle w:val="TOC2"/>
        <w:jc w:val="both"/>
        <w:rPr>
          <w:rFonts w:ascii="Times New Roman" w:hAnsi="Times New Roman"/>
          <w:noProof/>
          <w:kern w:val="2"/>
          <w:sz w:val="22"/>
          <w:lang w:val="en-US" w:eastAsia="zh-CN"/>
        </w:rPr>
      </w:pPr>
      <w:hyperlink w:anchor="_Toc178688204" w:history="1">
        <w:r w:rsidR="00B305B5" w:rsidRPr="001E0E93">
          <w:rPr>
            <w:rStyle w:val="a7"/>
            <w:rFonts w:ascii="Times New Roman" w:hAnsi="Times New Roman"/>
            <w:noProof/>
          </w:rPr>
          <w:t>6.3.</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Display</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_Toc178688204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6</w:t>
        </w:r>
        <w:r w:rsidR="00B305B5" w:rsidRPr="001E0E93">
          <w:rPr>
            <w:rFonts w:ascii="Times New Roman" w:hAnsi="Times New Roman"/>
            <w:noProof/>
            <w:webHidden/>
          </w:rPr>
          <w:fldChar w:fldCharType="end"/>
        </w:r>
      </w:hyperlink>
    </w:p>
    <w:p w14:paraId="1947925D" w14:textId="6625444C" w:rsidR="00B305B5" w:rsidRPr="001E0E93" w:rsidRDefault="00000000" w:rsidP="0059209D">
      <w:pPr>
        <w:pStyle w:val="TOC2"/>
        <w:jc w:val="both"/>
        <w:rPr>
          <w:rFonts w:ascii="Times New Roman" w:hAnsi="Times New Roman"/>
          <w:noProof/>
          <w:kern w:val="2"/>
          <w:sz w:val="22"/>
          <w:lang w:val="en-US" w:eastAsia="zh-CN"/>
        </w:rPr>
      </w:pPr>
      <w:hyperlink w:anchor="_Toc178688205" w:history="1">
        <w:r w:rsidR="00B305B5" w:rsidRPr="001E0E93">
          <w:rPr>
            <w:rStyle w:val="a7"/>
            <w:rFonts w:ascii="Times New Roman" w:hAnsi="Times New Roman"/>
            <w:noProof/>
          </w:rPr>
          <w:t>6.4.</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System Processing</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_Toc178688205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6</w:t>
        </w:r>
        <w:r w:rsidR="00B305B5" w:rsidRPr="001E0E93">
          <w:rPr>
            <w:rFonts w:ascii="Times New Roman" w:hAnsi="Times New Roman"/>
            <w:noProof/>
            <w:webHidden/>
          </w:rPr>
          <w:fldChar w:fldCharType="end"/>
        </w:r>
      </w:hyperlink>
    </w:p>
    <w:p w14:paraId="69C6C097" w14:textId="1943BB81" w:rsidR="00B305B5" w:rsidRPr="001E0E93" w:rsidRDefault="00000000" w:rsidP="0059209D">
      <w:pPr>
        <w:pStyle w:val="TOC2"/>
        <w:jc w:val="both"/>
        <w:rPr>
          <w:rFonts w:ascii="Times New Roman" w:hAnsi="Times New Roman"/>
          <w:noProof/>
          <w:kern w:val="2"/>
          <w:sz w:val="22"/>
          <w:lang w:val="en-US" w:eastAsia="zh-CN"/>
        </w:rPr>
      </w:pPr>
      <w:hyperlink w:anchor="_Toc178688206" w:history="1">
        <w:r w:rsidR="00B305B5" w:rsidRPr="001E0E93">
          <w:rPr>
            <w:rStyle w:val="a7"/>
            <w:rFonts w:ascii="Times New Roman" w:hAnsi="Times New Roman"/>
            <w:noProof/>
          </w:rPr>
          <w:t>6.5.</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System Output</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_Toc178688206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6</w:t>
        </w:r>
        <w:r w:rsidR="00B305B5" w:rsidRPr="001E0E93">
          <w:rPr>
            <w:rFonts w:ascii="Times New Roman" w:hAnsi="Times New Roman"/>
            <w:noProof/>
            <w:webHidden/>
          </w:rPr>
          <w:fldChar w:fldCharType="end"/>
        </w:r>
      </w:hyperlink>
    </w:p>
    <w:p w14:paraId="08D753A6" w14:textId="02766F8F" w:rsidR="00B305B5" w:rsidRPr="001E0E93" w:rsidRDefault="00000000" w:rsidP="0059209D">
      <w:pPr>
        <w:pStyle w:val="TOC2"/>
        <w:jc w:val="both"/>
        <w:rPr>
          <w:rFonts w:ascii="Times New Roman" w:hAnsi="Times New Roman"/>
          <w:noProof/>
          <w:kern w:val="2"/>
          <w:sz w:val="22"/>
          <w:lang w:val="en-US" w:eastAsia="zh-CN"/>
        </w:rPr>
      </w:pPr>
      <w:hyperlink w:anchor="_Toc178688207" w:history="1">
        <w:r w:rsidR="00B305B5" w:rsidRPr="001E0E93">
          <w:rPr>
            <w:rStyle w:val="a7"/>
            <w:rFonts w:ascii="Times New Roman" w:hAnsi="Times New Roman"/>
            <w:noProof/>
          </w:rPr>
          <w:t>6.6.</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Other</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_Toc178688207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6</w:t>
        </w:r>
        <w:r w:rsidR="00B305B5" w:rsidRPr="001E0E93">
          <w:rPr>
            <w:rFonts w:ascii="Times New Roman" w:hAnsi="Times New Roman"/>
            <w:noProof/>
            <w:webHidden/>
          </w:rPr>
          <w:fldChar w:fldCharType="end"/>
        </w:r>
      </w:hyperlink>
    </w:p>
    <w:p w14:paraId="47B0C545" w14:textId="18D8774C" w:rsidR="00B305B5" w:rsidRPr="001E0E93" w:rsidRDefault="00000000" w:rsidP="0059209D">
      <w:pPr>
        <w:pStyle w:val="TOC2"/>
        <w:jc w:val="both"/>
        <w:rPr>
          <w:rFonts w:ascii="Times New Roman" w:hAnsi="Times New Roman"/>
          <w:noProof/>
          <w:kern w:val="2"/>
          <w:sz w:val="22"/>
          <w:lang w:val="en-US" w:eastAsia="zh-CN"/>
        </w:rPr>
      </w:pPr>
      <w:hyperlink w:anchor="_Toc178688208" w:history="1">
        <w:r w:rsidR="00B305B5" w:rsidRPr="001E0E93">
          <w:rPr>
            <w:rStyle w:val="a7"/>
            <w:rFonts w:ascii="Times New Roman" w:hAnsi="Times New Roman"/>
            <w:noProof/>
          </w:rPr>
          <w:t>6.7.</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Constraints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_Toc178688208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6</w:t>
        </w:r>
        <w:r w:rsidR="00B305B5" w:rsidRPr="001E0E93">
          <w:rPr>
            <w:rFonts w:ascii="Times New Roman" w:hAnsi="Times New Roman"/>
            <w:noProof/>
            <w:webHidden/>
          </w:rPr>
          <w:fldChar w:fldCharType="end"/>
        </w:r>
      </w:hyperlink>
    </w:p>
    <w:p w14:paraId="638CCA38" w14:textId="6F930079" w:rsidR="00B305B5" w:rsidRPr="001E0E93" w:rsidRDefault="00000000" w:rsidP="0059209D">
      <w:pPr>
        <w:pStyle w:val="TOC2"/>
        <w:jc w:val="both"/>
        <w:rPr>
          <w:rFonts w:ascii="Times New Roman" w:hAnsi="Times New Roman"/>
          <w:noProof/>
          <w:kern w:val="2"/>
          <w:sz w:val="22"/>
          <w:lang w:val="en-US" w:eastAsia="zh-CN"/>
        </w:rPr>
      </w:pPr>
      <w:hyperlink w:anchor="_Toc178688209" w:history="1">
        <w:r w:rsidR="00B305B5" w:rsidRPr="001E0E93">
          <w:rPr>
            <w:rStyle w:val="a7"/>
            <w:rFonts w:ascii="Times New Roman" w:hAnsi="Times New Roman"/>
            <w:noProof/>
          </w:rPr>
          <w:t>6.8.</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Data Handling</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_Toc178688209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6</w:t>
        </w:r>
        <w:r w:rsidR="00B305B5" w:rsidRPr="001E0E93">
          <w:rPr>
            <w:rFonts w:ascii="Times New Roman" w:hAnsi="Times New Roman"/>
            <w:noProof/>
            <w:webHidden/>
          </w:rPr>
          <w:fldChar w:fldCharType="end"/>
        </w:r>
      </w:hyperlink>
    </w:p>
    <w:p w14:paraId="2B36C499" w14:textId="32353299" w:rsidR="00B305B5" w:rsidRPr="001E0E93" w:rsidRDefault="00000000" w:rsidP="0059209D">
      <w:pPr>
        <w:pStyle w:val="TOC2"/>
        <w:jc w:val="both"/>
        <w:rPr>
          <w:rFonts w:ascii="Times New Roman" w:hAnsi="Times New Roman"/>
          <w:noProof/>
          <w:kern w:val="2"/>
          <w:sz w:val="22"/>
          <w:lang w:val="en-US" w:eastAsia="zh-CN"/>
        </w:rPr>
      </w:pPr>
      <w:hyperlink w:anchor="_Toc178688210" w:history="1">
        <w:r w:rsidR="00B305B5" w:rsidRPr="001E0E93">
          <w:rPr>
            <w:rStyle w:val="a7"/>
            <w:rFonts w:ascii="Times New Roman" w:hAnsi="Times New Roman"/>
            <w:noProof/>
          </w:rPr>
          <w:t>6.9.</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Error Handling</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_Toc178688210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6</w:t>
        </w:r>
        <w:r w:rsidR="00B305B5" w:rsidRPr="001E0E93">
          <w:rPr>
            <w:rFonts w:ascii="Times New Roman" w:hAnsi="Times New Roman"/>
            <w:noProof/>
            <w:webHidden/>
          </w:rPr>
          <w:fldChar w:fldCharType="end"/>
        </w:r>
      </w:hyperlink>
    </w:p>
    <w:p w14:paraId="6F20FDE4" w14:textId="42826A70" w:rsidR="00B305B5" w:rsidRPr="001E0E93" w:rsidRDefault="00000000" w:rsidP="0059209D">
      <w:pPr>
        <w:pStyle w:val="TOC1"/>
        <w:rPr>
          <w:rFonts w:ascii="Times New Roman" w:hAnsi="Times New Roman"/>
          <w:b w:val="0"/>
          <w:noProof/>
          <w:kern w:val="2"/>
          <w:lang w:val="en-US" w:eastAsia="zh-CN"/>
        </w:rPr>
      </w:pPr>
      <w:hyperlink w:anchor="_Toc178688211" w:history="1">
        <w:r w:rsidR="00B305B5" w:rsidRPr="001E0E93">
          <w:rPr>
            <w:rStyle w:val="a7"/>
            <w:rFonts w:ascii="Times New Roman" w:hAnsi="Times New Roman"/>
            <w:noProof/>
          </w:rPr>
          <w:t>7.</w:t>
        </w:r>
        <w:r w:rsidR="00B305B5" w:rsidRPr="001E0E93">
          <w:rPr>
            <w:rFonts w:ascii="Times New Roman" w:hAnsi="Times New Roman"/>
            <w:b w:val="0"/>
            <w:noProof/>
            <w:kern w:val="2"/>
            <w:lang w:val="en-US" w:eastAsia="zh-CN"/>
          </w:rPr>
          <w:tab/>
        </w:r>
        <w:r w:rsidR="00B305B5" w:rsidRPr="001E0E93">
          <w:rPr>
            <w:rStyle w:val="a7"/>
            <w:rFonts w:ascii="Times New Roman" w:hAnsi="Times New Roman"/>
            <w:noProof/>
          </w:rPr>
          <w:t>External Interface Requirement</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_Toc178688211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7</w:t>
        </w:r>
        <w:r w:rsidR="00B305B5" w:rsidRPr="001E0E93">
          <w:rPr>
            <w:rFonts w:ascii="Times New Roman" w:hAnsi="Times New Roman"/>
            <w:noProof/>
            <w:webHidden/>
          </w:rPr>
          <w:fldChar w:fldCharType="end"/>
        </w:r>
      </w:hyperlink>
    </w:p>
    <w:p w14:paraId="5FB90BA3" w14:textId="73EDABA7" w:rsidR="00B305B5" w:rsidRPr="001E0E93" w:rsidRDefault="00000000" w:rsidP="0059209D">
      <w:pPr>
        <w:pStyle w:val="TOC2"/>
        <w:jc w:val="both"/>
        <w:rPr>
          <w:rFonts w:ascii="Times New Roman" w:hAnsi="Times New Roman"/>
          <w:noProof/>
          <w:kern w:val="2"/>
          <w:sz w:val="22"/>
          <w:lang w:val="en-US" w:eastAsia="zh-CN"/>
        </w:rPr>
      </w:pPr>
      <w:hyperlink w:anchor="_Toc178688212" w:history="1">
        <w:r w:rsidR="00B305B5" w:rsidRPr="001E0E93">
          <w:rPr>
            <w:rStyle w:val="a7"/>
            <w:rFonts w:ascii="Times New Roman" w:hAnsi="Times New Roman"/>
            <w:noProof/>
          </w:rPr>
          <w:t>7.1.</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Data Interfaces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_Toc178688212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7</w:t>
        </w:r>
        <w:r w:rsidR="00B305B5" w:rsidRPr="001E0E93">
          <w:rPr>
            <w:rFonts w:ascii="Times New Roman" w:hAnsi="Times New Roman"/>
            <w:noProof/>
            <w:webHidden/>
          </w:rPr>
          <w:fldChar w:fldCharType="end"/>
        </w:r>
      </w:hyperlink>
    </w:p>
    <w:p w14:paraId="59005723" w14:textId="32FC2DA9" w:rsidR="00B305B5" w:rsidRPr="001E0E93" w:rsidRDefault="00000000" w:rsidP="0059209D">
      <w:pPr>
        <w:pStyle w:val="TOC2"/>
        <w:jc w:val="both"/>
        <w:rPr>
          <w:rFonts w:ascii="Times New Roman" w:hAnsi="Times New Roman"/>
          <w:noProof/>
          <w:kern w:val="2"/>
          <w:sz w:val="22"/>
          <w:lang w:val="en-US" w:eastAsia="zh-CN"/>
        </w:rPr>
      </w:pPr>
      <w:hyperlink w:anchor="_Toc178688213" w:history="1">
        <w:r w:rsidR="00B305B5" w:rsidRPr="001E0E93">
          <w:rPr>
            <w:rStyle w:val="a7"/>
            <w:rFonts w:ascii="Times New Roman" w:hAnsi="Times New Roman"/>
            <w:noProof/>
          </w:rPr>
          <w:t>7.2.</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User Interfaces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_Toc178688213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7</w:t>
        </w:r>
        <w:r w:rsidR="00B305B5" w:rsidRPr="001E0E93">
          <w:rPr>
            <w:rFonts w:ascii="Times New Roman" w:hAnsi="Times New Roman"/>
            <w:noProof/>
            <w:webHidden/>
          </w:rPr>
          <w:fldChar w:fldCharType="end"/>
        </w:r>
      </w:hyperlink>
    </w:p>
    <w:p w14:paraId="7D1BBB45" w14:textId="7EDCC185" w:rsidR="00B305B5" w:rsidRPr="001E0E93" w:rsidRDefault="00000000" w:rsidP="0059209D">
      <w:pPr>
        <w:pStyle w:val="TOC2"/>
        <w:jc w:val="both"/>
        <w:rPr>
          <w:rFonts w:ascii="Times New Roman" w:hAnsi="Times New Roman"/>
          <w:noProof/>
          <w:kern w:val="2"/>
          <w:sz w:val="22"/>
          <w:lang w:val="en-US" w:eastAsia="zh-CN"/>
        </w:rPr>
      </w:pPr>
      <w:hyperlink w:anchor="_Toc178688214" w:history="1">
        <w:r w:rsidR="00B305B5" w:rsidRPr="001E0E93">
          <w:rPr>
            <w:rStyle w:val="a7"/>
            <w:rFonts w:ascii="Times New Roman" w:hAnsi="Times New Roman"/>
            <w:noProof/>
          </w:rPr>
          <w:t>7.3.</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Other Interfaces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_Toc178688214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7</w:t>
        </w:r>
        <w:r w:rsidR="00B305B5" w:rsidRPr="001E0E93">
          <w:rPr>
            <w:rFonts w:ascii="Times New Roman" w:hAnsi="Times New Roman"/>
            <w:noProof/>
            <w:webHidden/>
          </w:rPr>
          <w:fldChar w:fldCharType="end"/>
        </w:r>
      </w:hyperlink>
    </w:p>
    <w:p w14:paraId="2BEC32F0" w14:textId="0D35ADEF" w:rsidR="00B305B5" w:rsidRPr="001E0E93" w:rsidRDefault="00000000" w:rsidP="0059209D">
      <w:pPr>
        <w:pStyle w:val="TOC1"/>
        <w:rPr>
          <w:rFonts w:ascii="Times New Roman" w:hAnsi="Times New Roman"/>
          <w:b w:val="0"/>
          <w:noProof/>
          <w:kern w:val="2"/>
          <w:lang w:val="en-US" w:eastAsia="zh-CN"/>
        </w:rPr>
      </w:pPr>
      <w:hyperlink w:anchor="_Toc178688215" w:history="1">
        <w:r w:rsidR="00B305B5" w:rsidRPr="001E0E93">
          <w:rPr>
            <w:rStyle w:val="a7"/>
            <w:rFonts w:ascii="Times New Roman" w:hAnsi="Times New Roman"/>
            <w:noProof/>
          </w:rPr>
          <w:t>8.</w:t>
        </w:r>
        <w:r w:rsidR="00B305B5" w:rsidRPr="001E0E93">
          <w:rPr>
            <w:rFonts w:ascii="Times New Roman" w:hAnsi="Times New Roman"/>
            <w:b w:val="0"/>
            <w:noProof/>
            <w:kern w:val="2"/>
            <w:lang w:val="en-US" w:eastAsia="zh-CN"/>
          </w:rPr>
          <w:tab/>
        </w:r>
        <w:r w:rsidR="00B305B5" w:rsidRPr="001E0E93">
          <w:rPr>
            <w:rStyle w:val="a7"/>
            <w:rFonts w:ascii="Times New Roman" w:hAnsi="Times New Roman"/>
            <w:noProof/>
          </w:rPr>
          <w:t>Non-Functional Requirements</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_Toc178688215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7</w:t>
        </w:r>
        <w:r w:rsidR="00B305B5" w:rsidRPr="001E0E93">
          <w:rPr>
            <w:rFonts w:ascii="Times New Roman" w:hAnsi="Times New Roman"/>
            <w:noProof/>
            <w:webHidden/>
          </w:rPr>
          <w:fldChar w:fldCharType="end"/>
        </w:r>
      </w:hyperlink>
    </w:p>
    <w:p w14:paraId="1F6AF82E" w14:textId="3CA48B73" w:rsidR="00B305B5" w:rsidRPr="001E0E93" w:rsidRDefault="00000000" w:rsidP="0059209D">
      <w:pPr>
        <w:pStyle w:val="TOC2"/>
        <w:jc w:val="both"/>
        <w:rPr>
          <w:rFonts w:ascii="Times New Roman" w:hAnsi="Times New Roman"/>
          <w:noProof/>
          <w:kern w:val="2"/>
          <w:sz w:val="22"/>
          <w:lang w:val="en-US" w:eastAsia="zh-CN"/>
        </w:rPr>
      </w:pPr>
      <w:hyperlink w:anchor="_Toc178688216" w:history="1">
        <w:r w:rsidR="00B305B5" w:rsidRPr="001E0E93">
          <w:rPr>
            <w:rStyle w:val="a7"/>
            <w:rFonts w:ascii="Times New Roman" w:hAnsi="Times New Roman"/>
            <w:noProof/>
          </w:rPr>
          <w:t>8.1.</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System Performance</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_Toc178688216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7</w:t>
        </w:r>
        <w:r w:rsidR="00B305B5" w:rsidRPr="001E0E93">
          <w:rPr>
            <w:rFonts w:ascii="Times New Roman" w:hAnsi="Times New Roman"/>
            <w:noProof/>
            <w:webHidden/>
          </w:rPr>
          <w:fldChar w:fldCharType="end"/>
        </w:r>
      </w:hyperlink>
    </w:p>
    <w:p w14:paraId="65BFD221" w14:textId="6212CA81" w:rsidR="00B305B5" w:rsidRPr="001E0E93" w:rsidRDefault="00000000" w:rsidP="0059209D">
      <w:pPr>
        <w:pStyle w:val="TOC2"/>
        <w:jc w:val="both"/>
        <w:rPr>
          <w:rFonts w:ascii="Times New Roman" w:hAnsi="Times New Roman"/>
          <w:noProof/>
          <w:kern w:val="2"/>
          <w:sz w:val="22"/>
          <w:lang w:val="en-US" w:eastAsia="zh-CN"/>
        </w:rPr>
      </w:pPr>
      <w:hyperlink w:anchor="_Toc178688217" w:history="1">
        <w:r w:rsidR="00B305B5" w:rsidRPr="001E0E93">
          <w:rPr>
            <w:rStyle w:val="a7"/>
            <w:rFonts w:ascii="Times New Roman" w:hAnsi="Times New Roman"/>
            <w:noProof/>
          </w:rPr>
          <w:t>8.2.</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Information Security</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_Toc178688217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8</w:t>
        </w:r>
        <w:r w:rsidR="00B305B5" w:rsidRPr="001E0E93">
          <w:rPr>
            <w:rFonts w:ascii="Times New Roman" w:hAnsi="Times New Roman"/>
            <w:noProof/>
            <w:webHidden/>
          </w:rPr>
          <w:fldChar w:fldCharType="end"/>
        </w:r>
      </w:hyperlink>
    </w:p>
    <w:p w14:paraId="0AED1887" w14:textId="471C3F0D" w:rsidR="00B305B5" w:rsidRPr="001E0E93" w:rsidRDefault="00000000" w:rsidP="0059209D">
      <w:pPr>
        <w:pStyle w:val="TOC2"/>
        <w:jc w:val="both"/>
        <w:rPr>
          <w:rFonts w:ascii="Times New Roman" w:hAnsi="Times New Roman"/>
          <w:noProof/>
          <w:kern w:val="2"/>
          <w:sz w:val="22"/>
          <w:lang w:val="en-US" w:eastAsia="zh-CN"/>
        </w:rPr>
      </w:pPr>
      <w:hyperlink w:anchor="_Toc178688218" w:history="1">
        <w:r w:rsidR="00B305B5" w:rsidRPr="001E0E93">
          <w:rPr>
            <w:rStyle w:val="a7"/>
            <w:rFonts w:ascii="Times New Roman" w:hAnsi="Times New Roman"/>
            <w:noProof/>
          </w:rPr>
          <w:t>8.3.</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Availability</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_Toc178688218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8</w:t>
        </w:r>
        <w:r w:rsidR="00B305B5" w:rsidRPr="001E0E93">
          <w:rPr>
            <w:rFonts w:ascii="Times New Roman" w:hAnsi="Times New Roman"/>
            <w:noProof/>
            <w:webHidden/>
          </w:rPr>
          <w:fldChar w:fldCharType="end"/>
        </w:r>
      </w:hyperlink>
    </w:p>
    <w:p w14:paraId="44D2B308" w14:textId="317FC41A" w:rsidR="00B305B5" w:rsidRPr="001E0E93" w:rsidRDefault="00000000" w:rsidP="0059209D">
      <w:pPr>
        <w:pStyle w:val="TOC2"/>
        <w:jc w:val="both"/>
        <w:rPr>
          <w:rFonts w:ascii="Times New Roman" w:hAnsi="Times New Roman"/>
          <w:noProof/>
          <w:kern w:val="2"/>
          <w:sz w:val="22"/>
          <w:lang w:val="en-US" w:eastAsia="zh-CN"/>
        </w:rPr>
      </w:pPr>
      <w:hyperlink w:anchor="_Toc178688219" w:history="1">
        <w:r w:rsidR="00B305B5" w:rsidRPr="001E0E93">
          <w:rPr>
            <w:rStyle w:val="a7"/>
            <w:rFonts w:ascii="Times New Roman" w:hAnsi="Times New Roman"/>
            <w:noProof/>
          </w:rPr>
          <w:t>8.4.</w:t>
        </w:r>
        <w:r w:rsidR="00B305B5" w:rsidRPr="001E0E93">
          <w:rPr>
            <w:rFonts w:ascii="Times New Roman" w:hAnsi="Times New Roman"/>
            <w:noProof/>
            <w:kern w:val="2"/>
            <w:sz w:val="22"/>
            <w:lang w:val="en-US" w:eastAsia="zh-CN"/>
          </w:rPr>
          <w:tab/>
        </w:r>
        <w:r w:rsidR="00B305B5" w:rsidRPr="001E0E93">
          <w:rPr>
            <w:rStyle w:val="a7"/>
            <w:rFonts w:ascii="Times New Roman" w:hAnsi="Times New Roman"/>
            <w:noProof/>
          </w:rPr>
          <w:t>Capacity</w:t>
        </w:r>
        <w:r w:rsidR="00B305B5" w:rsidRPr="001E0E93">
          <w:rPr>
            <w:rFonts w:ascii="Times New Roman" w:hAnsi="Times New Roman"/>
            <w:noProof/>
            <w:webHidden/>
          </w:rPr>
          <w:tab/>
        </w:r>
        <w:r w:rsidR="00B305B5" w:rsidRPr="001E0E93">
          <w:rPr>
            <w:rFonts w:ascii="Times New Roman" w:hAnsi="Times New Roman"/>
            <w:noProof/>
            <w:webHidden/>
          </w:rPr>
          <w:fldChar w:fldCharType="begin"/>
        </w:r>
        <w:r w:rsidR="00B305B5" w:rsidRPr="001E0E93">
          <w:rPr>
            <w:rFonts w:ascii="Times New Roman" w:hAnsi="Times New Roman"/>
            <w:noProof/>
            <w:webHidden/>
          </w:rPr>
          <w:instrText xml:space="preserve"> PAGEREF _Toc178688219 \h </w:instrText>
        </w:r>
        <w:r w:rsidR="00B305B5" w:rsidRPr="001E0E93">
          <w:rPr>
            <w:rFonts w:ascii="Times New Roman" w:hAnsi="Times New Roman"/>
            <w:noProof/>
            <w:webHidden/>
          </w:rPr>
        </w:r>
        <w:r w:rsidR="00B305B5" w:rsidRPr="001E0E93">
          <w:rPr>
            <w:rFonts w:ascii="Times New Roman" w:hAnsi="Times New Roman"/>
            <w:noProof/>
            <w:webHidden/>
          </w:rPr>
          <w:fldChar w:fldCharType="separate"/>
        </w:r>
        <w:r w:rsidR="00B305B5" w:rsidRPr="001E0E93">
          <w:rPr>
            <w:rFonts w:ascii="Times New Roman" w:hAnsi="Times New Roman"/>
            <w:noProof/>
            <w:webHidden/>
          </w:rPr>
          <w:t>9</w:t>
        </w:r>
        <w:r w:rsidR="00B305B5" w:rsidRPr="001E0E93">
          <w:rPr>
            <w:rFonts w:ascii="Times New Roman" w:hAnsi="Times New Roman"/>
            <w:noProof/>
            <w:webHidden/>
          </w:rPr>
          <w:fldChar w:fldCharType="end"/>
        </w:r>
      </w:hyperlink>
    </w:p>
    <w:p w14:paraId="746456AC" w14:textId="622B1864" w:rsidR="002F3A96" w:rsidRPr="001E0E93" w:rsidRDefault="00A31037" w:rsidP="0059209D">
      <w:pPr>
        <w:jc w:val="both"/>
        <w:rPr>
          <w:rFonts w:ascii="Times New Roman" w:hAnsi="Times New Roman"/>
          <w:color w:val="000000"/>
        </w:rPr>
      </w:pPr>
      <w:r w:rsidRPr="001E0E93">
        <w:rPr>
          <w:rFonts w:ascii="Times New Roman" w:hAnsi="Times New Roman"/>
          <w:b/>
          <w:color w:val="000000"/>
          <w:sz w:val="22"/>
        </w:rPr>
        <w:fldChar w:fldCharType="end"/>
      </w:r>
    </w:p>
    <w:p w14:paraId="3E6BB3C3" w14:textId="77777777" w:rsidR="001A1DCD" w:rsidRPr="001E0E93" w:rsidRDefault="00FE690B" w:rsidP="001A1DCD">
      <w:pPr>
        <w:pStyle w:val="1"/>
        <w:jc w:val="both"/>
        <w:rPr>
          <w:rFonts w:ascii="Times New Roman" w:hAnsi="Times New Roman" w:cs="Times New Roman"/>
          <w:color w:val="000000"/>
        </w:rPr>
      </w:pPr>
      <w:r w:rsidRPr="001E0E93">
        <w:rPr>
          <w:rFonts w:ascii="Times New Roman" w:hAnsi="Times New Roman" w:cs="Times New Roman"/>
          <w:color w:val="000000"/>
        </w:rPr>
        <w:br w:type="page"/>
      </w:r>
      <w:bookmarkStart w:id="1" w:name="_Toc178688185"/>
      <w:bookmarkStart w:id="2" w:name="_Toc178688200"/>
      <w:r w:rsidR="001A1DCD" w:rsidRPr="001E0E93">
        <w:rPr>
          <w:rFonts w:ascii="Times New Roman" w:hAnsi="Times New Roman" w:cs="Times New Roman"/>
          <w:color w:val="000000"/>
        </w:rPr>
        <w:lastRenderedPageBreak/>
        <w:t>Introduction</w:t>
      </w:r>
      <w:bookmarkEnd w:id="1"/>
    </w:p>
    <w:p w14:paraId="44DC1B2E" w14:textId="77777777" w:rsidR="001A1DCD" w:rsidRPr="001E0E93" w:rsidRDefault="001A1DCD" w:rsidP="001A1DCD">
      <w:pPr>
        <w:pStyle w:val="2"/>
      </w:pPr>
      <w:bookmarkStart w:id="3" w:name="_Toc178688186"/>
      <w:r w:rsidRPr="001E0E93">
        <w:t>Purpose</w:t>
      </w:r>
      <w:bookmarkEnd w:id="3"/>
    </w:p>
    <w:p w14:paraId="4B0B82C3" w14:textId="77777777" w:rsidR="001A1DCD" w:rsidRDefault="001A1DCD" w:rsidP="001A1DCD">
      <w:pPr>
        <w:ind w:left="360"/>
        <w:jc w:val="both"/>
        <w:rPr>
          <w:rFonts w:ascii="Times New Roman" w:hAnsi="Times New Roman"/>
          <w:color w:val="000000"/>
          <w:sz w:val="22"/>
          <w:szCs w:val="22"/>
          <w:lang w:eastAsia="zh-CN"/>
        </w:rPr>
      </w:pPr>
      <w:bookmarkStart w:id="4" w:name="_Toc178688187"/>
      <w:r w:rsidRPr="00A978FF">
        <w:rPr>
          <w:rFonts w:ascii="Times New Roman" w:hAnsi="Times New Roman"/>
          <w:color w:val="000000"/>
          <w:sz w:val="22"/>
          <w:szCs w:val="22"/>
          <w:lang w:eastAsia="zh-CN"/>
        </w:rPr>
        <w:t>This document outlines the system requirements for the game "Tarturus," based on "Vampire Survivors". It aims to provide detailed requirements to guide the development process, ensuring alignment with user expectations and enhancing overall gameplay experience.</w:t>
      </w:r>
      <w:bookmarkEnd w:id="4"/>
    </w:p>
    <w:p w14:paraId="13A43E85" w14:textId="77777777" w:rsidR="001A1DCD" w:rsidRPr="0091382A" w:rsidRDefault="001A1DCD" w:rsidP="001A1DCD">
      <w:pPr>
        <w:pStyle w:val="2"/>
      </w:pPr>
      <w:r w:rsidRPr="0091382A">
        <w:rPr>
          <w:rFonts w:hint="eastAsia"/>
        </w:rPr>
        <w:t>Notation</w:t>
      </w:r>
    </w:p>
    <w:p w14:paraId="1EFF3954" w14:textId="77777777" w:rsidR="001A1DCD" w:rsidRPr="0091382A" w:rsidRDefault="001A1DCD" w:rsidP="001A1DCD">
      <w:pPr>
        <w:ind w:left="360"/>
        <w:jc w:val="both"/>
        <w:rPr>
          <w:rFonts w:ascii="Times New Roman" w:hAnsi="Times New Roman"/>
          <w:color w:val="000000"/>
          <w:sz w:val="22"/>
          <w:szCs w:val="22"/>
        </w:rPr>
      </w:pPr>
      <w:r w:rsidRPr="0091382A">
        <w:rPr>
          <w:rFonts w:ascii="Times New Roman" w:hAnsi="Times New Roman"/>
          <w:color w:val="000000"/>
          <w:sz w:val="22"/>
          <w:szCs w:val="22"/>
        </w:rPr>
        <w:t>This document uses Unified Modeling Language (UML) notation for diagrams and system specifications.</w:t>
      </w:r>
    </w:p>
    <w:p w14:paraId="40470A28" w14:textId="77777777" w:rsidR="001A1DCD" w:rsidRPr="001E0E93" w:rsidRDefault="001A1DCD" w:rsidP="001A1DCD">
      <w:pPr>
        <w:pStyle w:val="2"/>
      </w:pPr>
      <w:bookmarkStart w:id="5" w:name="_Toc178688188"/>
      <w:r w:rsidRPr="001E0E93">
        <w:t>Scope</w:t>
      </w:r>
      <w:bookmarkEnd w:id="5"/>
    </w:p>
    <w:p w14:paraId="005D74AE" w14:textId="77777777" w:rsidR="001A1DCD" w:rsidRPr="001E0E93" w:rsidRDefault="001A1DCD" w:rsidP="001A1DCD">
      <w:pPr>
        <w:ind w:left="360"/>
        <w:jc w:val="both"/>
        <w:rPr>
          <w:rFonts w:ascii="Times New Roman" w:hAnsi="Times New Roman"/>
          <w:color w:val="000000"/>
        </w:rPr>
      </w:pPr>
      <w:r w:rsidRPr="00A978FF">
        <w:rPr>
          <w:rFonts w:ascii="Times New Roman" w:hAnsi="Times New Roman"/>
          <w:color w:val="000000"/>
        </w:rPr>
        <w:t>The scope of this project includes the design, development, and testing of the game "Tarturus." This includes defining game mechanics, story arcs, character progression, visual and audio enhancements, and implementing the core survival and RPG elements to ensure an engaging player experience.</w:t>
      </w:r>
    </w:p>
    <w:p w14:paraId="1C51EA04" w14:textId="77777777" w:rsidR="001A1DCD" w:rsidRPr="001E0E93" w:rsidRDefault="001A1DCD" w:rsidP="001A1DCD">
      <w:pPr>
        <w:pStyle w:val="2"/>
      </w:pPr>
      <w:bookmarkStart w:id="6" w:name="_Toc178688189"/>
      <w:r w:rsidRPr="001E0E93">
        <w:t>Context Diagram</w:t>
      </w:r>
      <w:bookmarkEnd w:id="6"/>
    </w:p>
    <w:p w14:paraId="0D8B54C7" w14:textId="767A1FB3" w:rsidR="001A1DCD" w:rsidRPr="00770E9D" w:rsidRDefault="00A25CDF" w:rsidP="001A1DCD">
      <w:pPr>
        <w:spacing w:after="0" w:line="240" w:lineRule="auto"/>
        <w:rPr>
          <w:rFonts w:ascii="宋体" w:eastAsia="宋体" w:hAnsi="宋体" w:cs="宋体"/>
          <w:sz w:val="24"/>
          <w:lang w:val="en-US" w:eastAsia="zh-CN"/>
        </w:rPr>
      </w:pPr>
      <w:r>
        <w:rPr>
          <w:rFonts w:ascii="宋体" w:eastAsia="宋体" w:hAnsi="宋体" w:cs="宋体"/>
          <w:noProof/>
          <w:sz w:val="24"/>
          <w:lang w:val="en-US" w:eastAsia="zh-CN"/>
        </w:rPr>
        <w:drawing>
          <wp:inline distT="0" distB="0" distL="0" distR="0" wp14:anchorId="4AB86FD2" wp14:editId="4122FE14">
            <wp:extent cx="5732780" cy="23177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780" cy="2317750"/>
                    </a:xfrm>
                    <a:prstGeom prst="rect">
                      <a:avLst/>
                    </a:prstGeom>
                    <a:noFill/>
                    <a:ln>
                      <a:noFill/>
                    </a:ln>
                  </pic:spPr>
                </pic:pic>
              </a:graphicData>
            </a:graphic>
          </wp:inline>
        </w:drawing>
      </w:r>
    </w:p>
    <w:p w14:paraId="3540166F" w14:textId="77777777" w:rsidR="001A1DCD" w:rsidRPr="001E0E93" w:rsidRDefault="001A1DCD" w:rsidP="001A1DCD">
      <w:pPr>
        <w:ind w:left="360"/>
        <w:jc w:val="both"/>
        <w:rPr>
          <w:rFonts w:ascii="Times New Roman" w:hAnsi="Times New Roman"/>
          <w:color w:val="000000"/>
        </w:rPr>
      </w:pPr>
    </w:p>
    <w:p w14:paraId="76A96661" w14:textId="77777777" w:rsidR="001A1DCD" w:rsidRPr="001E0E93" w:rsidRDefault="001A1DCD" w:rsidP="001A1DCD">
      <w:pPr>
        <w:pStyle w:val="2"/>
      </w:pPr>
      <w:bookmarkStart w:id="7" w:name="_Toc178688190"/>
      <w:r w:rsidRPr="001E0E93">
        <w:t>Definitions and Acronyms</w:t>
      </w:r>
      <w:bookmarkEnd w:id="7"/>
    </w:p>
    <w:p w14:paraId="5BC99112" w14:textId="77777777" w:rsidR="001A1DCD" w:rsidRPr="001E004B"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SRS (System Requirements Specification): A document describing the detailed requirements of a software system, including functional and non-functional requirements, to guide the development process.</w:t>
      </w:r>
    </w:p>
    <w:p w14:paraId="5ECF46DD" w14:textId="77777777" w:rsidR="001A1DCD" w:rsidRPr="001E004B"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BRS (Business Requirements Specification): A document describing the business needs and expectations of users and customers for the system, serving as the foundation for system design.</w:t>
      </w:r>
    </w:p>
    <w:p w14:paraId="50DE78A1" w14:textId="77777777" w:rsidR="001A1DCD" w:rsidRPr="001E004B"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HLD (High-Level Design): Describes the overall architecture and design of the system's major components, providing guidance for detailed design and development.</w:t>
      </w:r>
    </w:p>
    <w:p w14:paraId="01C6AB5C" w14:textId="77777777" w:rsidR="001A1DCD" w:rsidRPr="001E004B"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LLD (Low-Level Design): Describes the detailed implementation of each system component, including logic and methods, serving as the basis for developers to write code.</w:t>
      </w:r>
    </w:p>
    <w:p w14:paraId="3DA886FE" w14:textId="77777777" w:rsidR="001A1DCD" w:rsidRPr="001E004B"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lastRenderedPageBreak/>
        <w:t>UML (Unified Modelling Language): A standardized modeling language used to describe and visualize system design and structure through diagrams such as class diagrams, sequence diagrams, etc.</w:t>
      </w:r>
    </w:p>
    <w:p w14:paraId="054F9C51" w14:textId="77777777" w:rsidR="001A1DCD" w:rsidRPr="001E004B"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AI (Artificial Intelligence): Refers to the use of machines and computers to simulate human intelligence, such as optimizing monster behavior in a game to make interactions more engaging and challenging.</w:t>
      </w:r>
    </w:p>
    <w:p w14:paraId="5A2C71F7" w14:textId="77777777" w:rsidR="001A1DCD" w:rsidRPr="001E004B"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Context Diagram: A diagram used to show the boundaries of the system and its interactions with external entities, illustrating how the system interfaces with other components or users.</w:t>
      </w:r>
    </w:p>
    <w:p w14:paraId="761D06D1" w14:textId="77777777" w:rsidR="001A1DCD" w:rsidRPr="001E004B"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Unity: A popular game development engine that supports cross-platform game development and is widely used for creating 2D, 3D, and virtual reality experiences.</w:t>
      </w:r>
    </w:p>
    <w:p w14:paraId="45BADCC4" w14:textId="1FC634CF" w:rsidR="001A1DCD" w:rsidRPr="00A25CDF" w:rsidRDefault="001A1DCD" w:rsidP="00A25CDF">
      <w:pPr>
        <w:numPr>
          <w:ilvl w:val="0"/>
          <w:numId w:val="36"/>
        </w:numPr>
        <w:jc w:val="both"/>
        <w:rPr>
          <w:rFonts w:ascii="Times New Roman" w:hAnsi="Times New Roman"/>
          <w:color w:val="000000"/>
        </w:rPr>
      </w:pPr>
      <w:r w:rsidRPr="001E004B">
        <w:rPr>
          <w:rFonts w:ascii="Times New Roman" w:hAnsi="Times New Roman"/>
          <w:color w:val="000000"/>
        </w:rPr>
        <w:t>C#: An object-oriented programming language commonly used for implementing game logic and features in Unity.</w:t>
      </w:r>
    </w:p>
    <w:p w14:paraId="2CB421E6" w14:textId="77777777" w:rsidR="001A1DCD" w:rsidRPr="001E004B"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GitHub Repository: A storage and version control system for project code; the development team uses it for collaboration, code management, and sharing.</w:t>
      </w:r>
    </w:p>
    <w:p w14:paraId="15852E1A" w14:textId="77777777" w:rsidR="001A1DCD" w:rsidRPr="001E004B"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Item Pickup Interaction: Refers to player interactions with items in the game, such as picking up, discarding, or viewing item information.</w:t>
      </w:r>
    </w:p>
    <w:p w14:paraId="3146621B" w14:textId="77777777" w:rsidR="001A1DCD" w:rsidRPr="00A54440"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Character Selection Interface: An interface that allows players to select different characters before starting the game, usually displaying character attributes and skills.</w:t>
      </w:r>
    </w:p>
    <w:p w14:paraId="742E644C" w14:textId="77777777" w:rsidR="001A1DCD" w:rsidRPr="00A54440"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Scene Diversity: Refers to providing a variety of styles and themes in game scenes to enrich gameplay and increase its appeal.</w:t>
      </w:r>
    </w:p>
    <w:p w14:paraId="32CAA42E" w14:textId="77777777" w:rsidR="001A1DCD" w:rsidRPr="001E0E93" w:rsidRDefault="001A1DCD" w:rsidP="001A1DCD">
      <w:pPr>
        <w:numPr>
          <w:ilvl w:val="0"/>
          <w:numId w:val="36"/>
        </w:numPr>
        <w:jc w:val="both"/>
        <w:rPr>
          <w:rFonts w:ascii="Times New Roman" w:hAnsi="Times New Roman"/>
          <w:color w:val="000000"/>
        </w:rPr>
      </w:pPr>
      <w:r w:rsidRPr="001E004B">
        <w:rPr>
          <w:rFonts w:ascii="Times New Roman" w:hAnsi="Times New Roman"/>
          <w:color w:val="000000"/>
        </w:rPr>
        <w:t>Monster AI Behavio</w:t>
      </w:r>
      <w:r>
        <w:rPr>
          <w:rFonts w:ascii="Times New Roman" w:hAnsi="Times New Roman" w:hint="eastAsia"/>
          <w:color w:val="000000"/>
          <w:lang w:eastAsia="zh-CN"/>
        </w:rPr>
        <w:t>u</w:t>
      </w:r>
      <w:r w:rsidRPr="001E004B">
        <w:rPr>
          <w:rFonts w:ascii="Times New Roman" w:hAnsi="Times New Roman"/>
          <w:color w:val="000000"/>
        </w:rPr>
        <w:t>r: Refers to the behavio</w:t>
      </w:r>
      <w:r>
        <w:rPr>
          <w:rFonts w:ascii="Times New Roman" w:hAnsi="Times New Roman" w:hint="eastAsia"/>
          <w:color w:val="000000"/>
          <w:lang w:eastAsia="zh-CN"/>
        </w:rPr>
        <w:t>u</w:t>
      </w:r>
      <w:r w:rsidRPr="001E004B">
        <w:rPr>
          <w:rFonts w:ascii="Times New Roman" w:hAnsi="Times New Roman"/>
          <w:color w:val="000000"/>
        </w:rPr>
        <w:t>r of monsters in the game based on AI algorithms, designed to increase the challenge and interactivity of the game.</w:t>
      </w:r>
    </w:p>
    <w:p w14:paraId="23095A32" w14:textId="77777777" w:rsidR="001A1DCD" w:rsidRPr="00A978FF" w:rsidRDefault="001A1DCD" w:rsidP="001A1DCD">
      <w:pPr>
        <w:ind w:left="360"/>
        <w:jc w:val="both"/>
        <w:rPr>
          <w:rFonts w:ascii="Times New Roman" w:hAnsi="Times New Roman"/>
          <w:color w:val="000000"/>
          <w:lang w:eastAsia="zh-CN"/>
        </w:rPr>
      </w:pPr>
    </w:p>
    <w:p w14:paraId="38D5EFB4" w14:textId="77777777" w:rsidR="001A1DCD" w:rsidRPr="001E0E93" w:rsidRDefault="001A1DCD" w:rsidP="001A1DCD">
      <w:pPr>
        <w:pStyle w:val="2"/>
      </w:pPr>
      <w:bookmarkStart w:id="8" w:name="_Toc178688191"/>
      <w:r w:rsidRPr="001E0E93">
        <w:t>References</w:t>
      </w:r>
      <w:bookmarkEnd w:id="8"/>
    </w:p>
    <w:p w14:paraId="0259A76F" w14:textId="77777777" w:rsidR="001A1DCD" w:rsidRPr="008302E0" w:rsidRDefault="001A1DCD" w:rsidP="001A1DCD">
      <w:pPr>
        <w:ind w:left="360"/>
        <w:jc w:val="both"/>
        <w:rPr>
          <w:rFonts w:ascii="Times New Roman" w:hAnsi="Times New Roman"/>
          <w:color w:val="000000"/>
          <w:lang w:eastAsia="zh-CN"/>
        </w:rPr>
      </w:pPr>
      <w:r>
        <w:rPr>
          <w:rFonts w:ascii="Times New Roman" w:hAnsi="Times New Roman" w:hint="eastAsia"/>
          <w:color w:val="000000"/>
          <w:lang w:eastAsia="zh-CN"/>
        </w:rPr>
        <w:t xml:space="preserve">Game Project </w:t>
      </w:r>
      <w:bookmarkStart w:id="9" w:name="OLE_LINK3"/>
      <w:r>
        <w:rPr>
          <w:rFonts w:ascii="Times New Roman" w:hAnsi="Times New Roman"/>
          <w:color w:val="000000"/>
          <w:lang w:eastAsia="zh-CN"/>
        </w:rPr>
        <w:t>requirement</w:t>
      </w:r>
      <w:r>
        <w:rPr>
          <w:rFonts w:ascii="Times New Roman" w:hAnsi="Times New Roman" w:hint="eastAsia"/>
          <w:color w:val="000000"/>
          <w:lang w:eastAsia="zh-CN"/>
        </w:rPr>
        <w:t xml:space="preserve"> analysis questionnaire</w:t>
      </w:r>
      <w:bookmarkEnd w:id="9"/>
      <w:r w:rsidRPr="008302E0">
        <w:rPr>
          <w:rFonts w:ascii="Times New Roman" w:hAnsi="Times New Roman"/>
          <w:color w:val="000000"/>
        </w:rPr>
        <w:t xml:space="preserve">. (2024). </w:t>
      </w:r>
      <w:r w:rsidRPr="008302E0">
        <w:rPr>
          <w:rFonts w:ascii="Times New Roman" w:hAnsi="Times New Roman"/>
          <w:i/>
          <w:iCs/>
          <w:color w:val="000000"/>
        </w:rPr>
        <w:t>GAME Project</w:t>
      </w:r>
      <w:r>
        <w:rPr>
          <w:rFonts w:ascii="Times New Roman" w:hAnsi="Times New Roman" w:hint="eastAsia"/>
          <w:i/>
          <w:iCs/>
          <w:color w:val="000000"/>
          <w:lang w:eastAsia="zh-CN"/>
        </w:rPr>
        <w:t xml:space="preserve"> requirement analysis questionaire</w:t>
      </w:r>
      <w:r w:rsidRPr="008302E0">
        <w:rPr>
          <w:rFonts w:ascii="Times New Roman" w:hAnsi="Times New Roman"/>
          <w:color w:val="000000"/>
        </w:rPr>
        <w:t xml:space="preserve">. </w:t>
      </w:r>
    </w:p>
    <w:p w14:paraId="4478F509" w14:textId="77777777" w:rsidR="001A1DCD" w:rsidRPr="001E0E93" w:rsidRDefault="001A1DCD" w:rsidP="001A1DCD">
      <w:pPr>
        <w:pStyle w:val="2"/>
      </w:pPr>
      <w:bookmarkStart w:id="10" w:name="_Toc178688192"/>
      <w:r w:rsidRPr="001E0E93">
        <w:t>Overview</w:t>
      </w:r>
      <w:bookmarkEnd w:id="10"/>
    </w:p>
    <w:p w14:paraId="6F5D3E73" w14:textId="77777777" w:rsidR="001A1DCD" w:rsidRPr="00A978FF" w:rsidRDefault="001A1DCD" w:rsidP="001A1DCD">
      <w:pPr>
        <w:ind w:left="360"/>
        <w:jc w:val="both"/>
        <w:rPr>
          <w:rFonts w:ascii="Times New Roman" w:hAnsi="Times New Roman"/>
          <w:color w:val="000000"/>
        </w:rPr>
      </w:pPr>
      <w:r w:rsidRPr="00A978FF">
        <w:rPr>
          <w:rFonts w:ascii="Times New Roman" w:hAnsi="Times New Roman"/>
          <w:color w:val="000000"/>
        </w:rPr>
        <w:t>This SRS document provides a comprehensive overview of both functional and non-functional requirements for the game optimization project. It covers various aspects of the system, including expected behavio</w:t>
      </w:r>
      <w:r>
        <w:rPr>
          <w:rFonts w:ascii="Times New Roman" w:hAnsi="Times New Roman" w:hint="eastAsia"/>
          <w:color w:val="000000"/>
          <w:lang w:eastAsia="zh-CN"/>
        </w:rPr>
        <w:t>u</w:t>
      </w:r>
      <w:r w:rsidRPr="00A978FF">
        <w:rPr>
          <w:rFonts w:ascii="Times New Roman" w:hAnsi="Times New Roman"/>
          <w:color w:val="000000"/>
        </w:rPr>
        <w:t>rs, user interface specifications, performance criteria, and external dependencies that may impact the system. The document aims to ensure that all requirements are clearly defined to guide the development process and align with user expectations.</w:t>
      </w:r>
    </w:p>
    <w:p w14:paraId="6731ACFF" w14:textId="77777777" w:rsidR="001A1DCD" w:rsidRPr="001E0E93" w:rsidRDefault="001A1DCD" w:rsidP="001A1DCD">
      <w:pPr>
        <w:pStyle w:val="1"/>
        <w:jc w:val="both"/>
        <w:rPr>
          <w:rFonts w:ascii="Times New Roman" w:hAnsi="Times New Roman" w:cs="Times New Roman"/>
          <w:color w:val="000000"/>
        </w:rPr>
      </w:pPr>
      <w:bookmarkStart w:id="11" w:name="_Toc178688193"/>
      <w:r w:rsidRPr="001E0E93">
        <w:rPr>
          <w:rFonts w:ascii="Times New Roman" w:hAnsi="Times New Roman" w:cs="Times New Roman"/>
          <w:color w:val="000000"/>
        </w:rPr>
        <w:t>General Description</w:t>
      </w:r>
      <w:bookmarkEnd w:id="11"/>
    </w:p>
    <w:p w14:paraId="77C6B023" w14:textId="77777777" w:rsidR="001A1DCD" w:rsidRPr="001E0E93" w:rsidRDefault="001A1DCD" w:rsidP="001A1DCD">
      <w:pPr>
        <w:pStyle w:val="2"/>
      </w:pPr>
      <w:bookmarkStart w:id="12" w:name="_Toc178688194"/>
      <w:r w:rsidRPr="001E0E93">
        <w:t>System Functions</w:t>
      </w:r>
      <w:bookmarkEnd w:id="12"/>
    </w:p>
    <w:p w14:paraId="1C603870" w14:textId="77777777" w:rsidR="001A1DCD" w:rsidRPr="00A978FF" w:rsidRDefault="001A1DCD" w:rsidP="001A1DCD">
      <w:pPr>
        <w:ind w:left="360"/>
        <w:jc w:val="both"/>
        <w:rPr>
          <w:rFonts w:ascii="Times New Roman" w:hAnsi="Times New Roman"/>
          <w:color w:val="000000"/>
        </w:rPr>
      </w:pPr>
      <w:r w:rsidRPr="00A978FF">
        <w:rPr>
          <w:rFonts w:ascii="Times New Roman" w:hAnsi="Times New Roman"/>
          <w:color w:val="000000"/>
        </w:rPr>
        <w:t>The Tarturus game system is designed to provide a challenging and immersive gameplay experience inspired by "Vampire Survivors". The core functions of the system include:</w:t>
      </w:r>
    </w:p>
    <w:p w14:paraId="3261CEC5" w14:textId="77777777" w:rsidR="001A1DCD" w:rsidRPr="00A978FF" w:rsidRDefault="001A1DCD" w:rsidP="001A1DCD">
      <w:pPr>
        <w:numPr>
          <w:ilvl w:val="0"/>
          <w:numId w:val="37"/>
        </w:numPr>
        <w:jc w:val="both"/>
        <w:rPr>
          <w:rFonts w:ascii="Times New Roman" w:hAnsi="Times New Roman"/>
          <w:color w:val="000000"/>
        </w:rPr>
      </w:pPr>
      <w:r w:rsidRPr="00A978FF">
        <w:rPr>
          <w:rFonts w:ascii="Times New Roman" w:hAnsi="Times New Roman"/>
          <w:b/>
          <w:bCs/>
          <w:color w:val="000000"/>
        </w:rPr>
        <w:t>Survival Mechanics</w:t>
      </w:r>
      <w:r w:rsidRPr="00A978FF">
        <w:rPr>
          <w:rFonts w:ascii="Times New Roman" w:hAnsi="Times New Roman"/>
          <w:color w:val="000000"/>
        </w:rPr>
        <w:t>: Players must manage resources, fend off waves of enemies, and navigate challenging environments.</w:t>
      </w:r>
    </w:p>
    <w:p w14:paraId="6D462A3D" w14:textId="77777777" w:rsidR="001A1DCD" w:rsidRPr="00A978FF" w:rsidRDefault="001A1DCD" w:rsidP="001A1DCD">
      <w:pPr>
        <w:numPr>
          <w:ilvl w:val="0"/>
          <w:numId w:val="37"/>
        </w:numPr>
        <w:jc w:val="both"/>
        <w:rPr>
          <w:rFonts w:ascii="Times New Roman" w:hAnsi="Times New Roman"/>
          <w:color w:val="000000"/>
        </w:rPr>
      </w:pPr>
      <w:r w:rsidRPr="00A978FF">
        <w:rPr>
          <w:rFonts w:ascii="Times New Roman" w:hAnsi="Times New Roman"/>
          <w:b/>
          <w:bCs/>
          <w:color w:val="000000"/>
        </w:rPr>
        <w:t>RPG Elements</w:t>
      </w:r>
      <w:r w:rsidRPr="00A978FF">
        <w:rPr>
          <w:rFonts w:ascii="Times New Roman" w:hAnsi="Times New Roman"/>
          <w:color w:val="000000"/>
        </w:rPr>
        <w:t>: Character leveling, skill upgrades, and a branching character build that responds to player choices, providing a dynamic and personalized gaming experience.</w:t>
      </w:r>
    </w:p>
    <w:p w14:paraId="37CF5BB9" w14:textId="77777777" w:rsidR="001A1DCD" w:rsidRPr="00A978FF" w:rsidRDefault="001A1DCD" w:rsidP="001A1DCD">
      <w:pPr>
        <w:numPr>
          <w:ilvl w:val="0"/>
          <w:numId w:val="37"/>
        </w:numPr>
        <w:jc w:val="both"/>
        <w:rPr>
          <w:rFonts w:ascii="Times New Roman" w:hAnsi="Times New Roman"/>
          <w:color w:val="000000"/>
        </w:rPr>
      </w:pPr>
      <w:r w:rsidRPr="00A978FF">
        <w:rPr>
          <w:rFonts w:ascii="Times New Roman" w:hAnsi="Times New Roman"/>
          <w:b/>
          <w:bCs/>
          <w:color w:val="000000"/>
        </w:rPr>
        <w:t>Narrative Integration</w:t>
      </w:r>
      <w:r w:rsidRPr="00A978FF">
        <w:rPr>
          <w:rFonts w:ascii="Times New Roman" w:hAnsi="Times New Roman"/>
          <w:color w:val="000000"/>
        </w:rPr>
        <w:t>: The system features predefined story arcs and procedurally generated environments to create a unique and engaging narrative each time the game is played.</w:t>
      </w:r>
    </w:p>
    <w:p w14:paraId="28FEA1E6" w14:textId="77777777" w:rsidR="001A1DCD" w:rsidRPr="00A978FF" w:rsidRDefault="001A1DCD" w:rsidP="001A1DCD">
      <w:pPr>
        <w:numPr>
          <w:ilvl w:val="0"/>
          <w:numId w:val="37"/>
        </w:numPr>
        <w:jc w:val="both"/>
        <w:rPr>
          <w:rFonts w:ascii="Times New Roman" w:hAnsi="Times New Roman"/>
          <w:color w:val="000000"/>
        </w:rPr>
      </w:pPr>
      <w:r w:rsidRPr="00A978FF">
        <w:rPr>
          <w:rFonts w:ascii="Times New Roman" w:hAnsi="Times New Roman"/>
          <w:b/>
          <w:bCs/>
          <w:color w:val="000000"/>
        </w:rPr>
        <w:lastRenderedPageBreak/>
        <w:t>Reward System</w:t>
      </w:r>
      <w:r w:rsidRPr="00A978FF">
        <w:rPr>
          <w:rFonts w:ascii="Times New Roman" w:hAnsi="Times New Roman"/>
          <w:color w:val="000000"/>
        </w:rPr>
        <w:t>: Recognizes player achievements and skill progression through unlockable abilities and character enhancements, encouraging continued engagement.</w:t>
      </w:r>
    </w:p>
    <w:p w14:paraId="4B95B84A" w14:textId="77777777" w:rsidR="001A1DCD" w:rsidRPr="00A978FF" w:rsidRDefault="001A1DCD" w:rsidP="001A1DCD">
      <w:pPr>
        <w:ind w:left="360"/>
        <w:jc w:val="both"/>
        <w:rPr>
          <w:rFonts w:ascii="Times New Roman" w:hAnsi="Times New Roman"/>
          <w:color w:val="000000"/>
        </w:rPr>
      </w:pPr>
    </w:p>
    <w:p w14:paraId="49CBD084" w14:textId="77777777" w:rsidR="001A1DCD" w:rsidRPr="001E0E93" w:rsidRDefault="001A1DCD" w:rsidP="001A1DCD">
      <w:pPr>
        <w:pStyle w:val="2"/>
      </w:pPr>
      <w:bookmarkStart w:id="13" w:name="_Toc178688195"/>
      <w:r w:rsidRPr="001E0E93">
        <w:t>User Characteristics</w:t>
      </w:r>
      <w:bookmarkEnd w:id="13"/>
    </w:p>
    <w:p w14:paraId="2B0B256E" w14:textId="77777777" w:rsidR="001A1DCD" w:rsidRPr="00CC5CA3" w:rsidRDefault="001A1DCD" w:rsidP="001A1DCD">
      <w:pPr>
        <w:ind w:left="360"/>
        <w:jc w:val="both"/>
        <w:rPr>
          <w:rFonts w:ascii="Times New Roman" w:hAnsi="Times New Roman"/>
          <w:color w:val="000000"/>
        </w:rPr>
      </w:pPr>
      <w:r w:rsidRPr="00CC5CA3">
        <w:rPr>
          <w:rFonts w:ascii="Times New Roman" w:hAnsi="Times New Roman"/>
          <w:color w:val="000000"/>
        </w:rPr>
        <w:t>The system supports various user types, each with different characteristics:</w:t>
      </w:r>
    </w:p>
    <w:p w14:paraId="65A7BFC1" w14:textId="77777777" w:rsidR="001A1DCD" w:rsidRPr="00CC5CA3" w:rsidRDefault="001A1DCD" w:rsidP="001A1DCD">
      <w:pPr>
        <w:numPr>
          <w:ilvl w:val="0"/>
          <w:numId w:val="38"/>
        </w:numPr>
        <w:jc w:val="both"/>
        <w:rPr>
          <w:rFonts w:ascii="Times New Roman" w:hAnsi="Times New Roman"/>
          <w:color w:val="000000"/>
        </w:rPr>
      </w:pPr>
      <w:r w:rsidRPr="00CC5CA3">
        <w:rPr>
          <w:rFonts w:ascii="Times New Roman" w:hAnsi="Times New Roman"/>
          <w:b/>
          <w:bCs/>
          <w:color w:val="000000"/>
        </w:rPr>
        <w:t>Casual Players</w:t>
      </w:r>
      <w:r w:rsidRPr="00CC5CA3">
        <w:rPr>
          <w:rFonts w:ascii="Times New Roman" w:hAnsi="Times New Roman"/>
          <w:color w:val="000000"/>
        </w:rPr>
        <w:t>: Players who are new to the survival or RPG genre and seek an entertaining experience without much learning curve. The user interface will be simple and self-explanatory.</w:t>
      </w:r>
    </w:p>
    <w:p w14:paraId="6F74444C" w14:textId="77777777" w:rsidR="001A1DCD" w:rsidRPr="00CC5CA3" w:rsidRDefault="001A1DCD" w:rsidP="001A1DCD">
      <w:pPr>
        <w:numPr>
          <w:ilvl w:val="0"/>
          <w:numId w:val="38"/>
        </w:numPr>
        <w:jc w:val="both"/>
        <w:rPr>
          <w:rFonts w:ascii="Times New Roman" w:hAnsi="Times New Roman"/>
          <w:color w:val="000000"/>
        </w:rPr>
      </w:pPr>
      <w:r w:rsidRPr="00CC5CA3">
        <w:rPr>
          <w:rFonts w:ascii="Times New Roman" w:hAnsi="Times New Roman"/>
          <w:b/>
          <w:bCs/>
          <w:color w:val="000000"/>
        </w:rPr>
        <w:t>Advanced Players</w:t>
      </w:r>
      <w:r w:rsidRPr="00CC5CA3">
        <w:rPr>
          <w:rFonts w:ascii="Times New Roman" w:hAnsi="Times New Roman"/>
          <w:color w:val="000000"/>
        </w:rPr>
        <w:t>: Experienced players who are familiar with survival mechanics and RPG elements. The system will provide detailed customization options for advanced gameplay strategies.</w:t>
      </w:r>
    </w:p>
    <w:p w14:paraId="5A6D1B1B" w14:textId="77777777" w:rsidR="001A1DCD" w:rsidRPr="00CC5CA3" w:rsidRDefault="001A1DCD" w:rsidP="001A1DCD">
      <w:pPr>
        <w:numPr>
          <w:ilvl w:val="0"/>
          <w:numId w:val="38"/>
        </w:numPr>
        <w:jc w:val="both"/>
        <w:rPr>
          <w:rFonts w:ascii="Times New Roman" w:hAnsi="Times New Roman"/>
          <w:color w:val="000000"/>
        </w:rPr>
      </w:pPr>
      <w:r w:rsidRPr="00CC5CA3">
        <w:rPr>
          <w:rFonts w:ascii="Times New Roman" w:hAnsi="Times New Roman"/>
          <w:b/>
          <w:bCs/>
          <w:color w:val="000000"/>
        </w:rPr>
        <w:t>Community Participants</w:t>
      </w:r>
      <w:r w:rsidRPr="00CC5CA3">
        <w:rPr>
          <w:rFonts w:ascii="Times New Roman" w:hAnsi="Times New Roman"/>
          <w:color w:val="000000"/>
        </w:rPr>
        <w:t>: Users who contribute to the community, providing feedback, suggestions, and interacting through forums or in-game messaging.</w:t>
      </w:r>
    </w:p>
    <w:p w14:paraId="26B5D29F" w14:textId="77777777" w:rsidR="001A1DCD" w:rsidRPr="00CC5CA3" w:rsidRDefault="001A1DCD" w:rsidP="001A1DCD">
      <w:pPr>
        <w:ind w:left="360"/>
        <w:jc w:val="both"/>
        <w:rPr>
          <w:rFonts w:ascii="Times New Roman" w:hAnsi="Times New Roman"/>
          <w:color w:val="000000"/>
        </w:rPr>
      </w:pPr>
      <w:r w:rsidRPr="00CC5CA3">
        <w:rPr>
          <w:rFonts w:ascii="Times New Roman" w:hAnsi="Times New Roman"/>
          <w:color w:val="000000"/>
        </w:rPr>
        <w:t>The user interface is designed to support different interaction types, such as data entry, self-service features, and role-specific interactions, such as game customization for advanced users. The game will be compatible with multiple platforms, including:</w:t>
      </w:r>
    </w:p>
    <w:p w14:paraId="285DE23F" w14:textId="77777777" w:rsidR="001A1DCD" w:rsidRPr="00CC5CA3" w:rsidRDefault="001A1DCD" w:rsidP="001A1DCD">
      <w:pPr>
        <w:numPr>
          <w:ilvl w:val="0"/>
          <w:numId w:val="39"/>
        </w:numPr>
        <w:jc w:val="both"/>
        <w:rPr>
          <w:rFonts w:ascii="Times New Roman" w:hAnsi="Times New Roman"/>
          <w:color w:val="000000"/>
        </w:rPr>
      </w:pPr>
      <w:r w:rsidRPr="00CC5CA3">
        <w:rPr>
          <w:rFonts w:ascii="Times New Roman" w:hAnsi="Times New Roman"/>
          <w:b/>
          <w:bCs/>
          <w:color w:val="000000"/>
        </w:rPr>
        <w:t>Devices</w:t>
      </w:r>
      <w:r w:rsidRPr="00CC5CA3">
        <w:rPr>
          <w:rFonts w:ascii="Times New Roman" w:hAnsi="Times New Roman"/>
          <w:color w:val="000000"/>
        </w:rPr>
        <w:t>: Desktop PCs and consoles.</w:t>
      </w:r>
    </w:p>
    <w:p w14:paraId="34BD657A" w14:textId="77777777" w:rsidR="001A1DCD" w:rsidRPr="00CC5CA3" w:rsidRDefault="001A1DCD" w:rsidP="001A1DCD">
      <w:pPr>
        <w:numPr>
          <w:ilvl w:val="0"/>
          <w:numId w:val="39"/>
        </w:numPr>
        <w:jc w:val="both"/>
        <w:rPr>
          <w:rFonts w:ascii="Times New Roman" w:hAnsi="Times New Roman"/>
          <w:color w:val="000000"/>
        </w:rPr>
      </w:pPr>
      <w:r w:rsidRPr="00CC5CA3">
        <w:rPr>
          <w:rFonts w:ascii="Times New Roman" w:hAnsi="Times New Roman"/>
          <w:b/>
          <w:bCs/>
          <w:color w:val="000000"/>
        </w:rPr>
        <w:t>Operating Systems</w:t>
      </w:r>
      <w:r w:rsidRPr="00CC5CA3">
        <w:rPr>
          <w:rFonts w:ascii="Times New Roman" w:hAnsi="Times New Roman"/>
          <w:color w:val="000000"/>
        </w:rPr>
        <w:t>: Windows, macOS, and potentially consoles like PlayStation and Xbox.</w:t>
      </w:r>
    </w:p>
    <w:p w14:paraId="60EAC3F2" w14:textId="77777777" w:rsidR="001A1DCD" w:rsidRPr="00CC5CA3" w:rsidRDefault="001A1DCD" w:rsidP="001A1DCD">
      <w:pPr>
        <w:numPr>
          <w:ilvl w:val="0"/>
          <w:numId w:val="39"/>
        </w:numPr>
        <w:jc w:val="both"/>
        <w:rPr>
          <w:rFonts w:ascii="Times New Roman" w:hAnsi="Times New Roman"/>
          <w:color w:val="000000"/>
        </w:rPr>
      </w:pPr>
      <w:r w:rsidRPr="00CC5CA3">
        <w:rPr>
          <w:rFonts w:ascii="Times New Roman" w:hAnsi="Times New Roman"/>
          <w:b/>
          <w:bCs/>
          <w:color w:val="000000"/>
        </w:rPr>
        <w:t>Browsers</w:t>
      </w:r>
      <w:r w:rsidRPr="00CC5CA3">
        <w:rPr>
          <w:rFonts w:ascii="Times New Roman" w:hAnsi="Times New Roman"/>
          <w:color w:val="000000"/>
        </w:rPr>
        <w:t>: For web-based components, modern browsers like Chrome, Firefox, and Edge will be supported.</w:t>
      </w:r>
    </w:p>
    <w:p w14:paraId="296C17D2" w14:textId="77777777" w:rsidR="001A1DCD" w:rsidRPr="00CC5CA3" w:rsidRDefault="001A1DCD" w:rsidP="001A1DCD">
      <w:pPr>
        <w:ind w:left="360"/>
        <w:jc w:val="both"/>
        <w:rPr>
          <w:rFonts w:ascii="Times New Roman" w:hAnsi="Times New Roman"/>
          <w:color w:val="000000"/>
        </w:rPr>
      </w:pPr>
      <w:r w:rsidRPr="00CC5CA3">
        <w:rPr>
          <w:rFonts w:ascii="Times New Roman" w:hAnsi="Times New Roman"/>
          <w:color w:val="000000"/>
        </w:rPr>
        <w:t>This user classification will inform the Low-Level Design (LLD) phase, which includes creating tailored user experiences and platform-specific optimizations to cater to different user needs.</w:t>
      </w:r>
    </w:p>
    <w:p w14:paraId="32DAA543" w14:textId="77777777" w:rsidR="001A1DCD" w:rsidRPr="00CC5CA3" w:rsidRDefault="001A1DCD" w:rsidP="001A1DCD">
      <w:pPr>
        <w:ind w:left="360"/>
        <w:jc w:val="both"/>
        <w:rPr>
          <w:rFonts w:ascii="Times New Roman" w:hAnsi="Times New Roman"/>
          <w:color w:val="000000"/>
        </w:rPr>
      </w:pPr>
    </w:p>
    <w:p w14:paraId="0902CA3E" w14:textId="77777777" w:rsidR="001A1DCD" w:rsidRPr="001E0E93" w:rsidRDefault="001A1DCD" w:rsidP="001A1DCD">
      <w:pPr>
        <w:pStyle w:val="1"/>
        <w:jc w:val="both"/>
        <w:rPr>
          <w:rFonts w:ascii="Times New Roman" w:hAnsi="Times New Roman" w:cs="Times New Roman"/>
          <w:color w:val="000000"/>
        </w:rPr>
      </w:pPr>
      <w:bookmarkStart w:id="14" w:name="_Toc178688196"/>
      <w:bookmarkStart w:id="15" w:name="OLE_LINK2"/>
      <w:r w:rsidRPr="001E0E93">
        <w:rPr>
          <w:rFonts w:ascii="Times New Roman" w:hAnsi="Times New Roman" w:cs="Times New Roman"/>
          <w:color w:val="000000"/>
        </w:rPr>
        <w:t>General Constraints</w:t>
      </w:r>
      <w:bookmarkEnd w:id="14"/>
    </w:p>
    <w:p w14:paraId="4B156A44" w14:textId="77777777" w:rsidR="001A1DCD" w:rsidRPr="001E0E93" w:rsidRDefault="001A1DCD" w:rsidP="001A1DCD">
      <w:pPr>
        <w:pStyle w:val="2"/>
      </w:pPr>
      <w:bookmarkStart w:id="16" w:name="_Toc178688197"/>
      <w:r w:rsidRPr="001E0E93">
        <w:t>Software Constraints</w:t>
      </w:r>
      <w:bookmarkEnd w:id="16"/>
    </w:p>
    <w:p w14:paraId="0F9A7FF5" w14:textId="77777777" w:rsidR="001A1DCD" w:rsidRPr="00CC5CA3" w:rsidRDefault="001A1DCD" w:rsidP="001A1DCD">
      <w:pPr>
        <w:ind w:left="360"/>
        <w:jc w:val="both"/>
        <w:rPr>
          <w:rFonts w:ascii="Times New Roman" w:hAnsi="Times New Roman"/>
          <w:color w:val="000000"/>
          <w:lang w:val="en-US"/>
        </w:rPr>
      </w:pPr>
      <w:r w:rsidRPr="00CC5CA3">
        <w:rPr>
          <w:rFonts w:ascii="Times New Roman" w:hAnsi="Times New Roman"/>
          <w:b/>
          <w:bCs/>
          <w:color w:val="000000"/>
          <w:lang w:val="en-US"/>
        </w:rPr>
        <w:t>Licensing Requirements</w:t>
      </w:r>
      <w:r w:rsidRPr="00CC5CA3">
        <w:rPr>
          <w:rFonts w:ascii="Times New Roman" w:hAnsi="Times New Roman"/>
          <w:color w:val="000000"/>
          <w:lang w:val="en-US"/>
        </w:rPr>
        <w:t>: The game will use third-party libraries and engines such as Unity, which requires appropriate licenses for commercial use. All software used in development must comply with open-source or proprietary licensing agreements.</w:t>
      </w:r>
    </w:p>
    <w:p w14:paraId="352B97E5" w14:textId="77777777" w:rsidR="001A1DCD" w:rsidRPr="00CC5CA3" w:rsidRDefault="001A1DCD" w:rsidP="001A1DCD">
      <w:pPr>
        <w:ind w:left="360"/>
        <w:jc w:val="both"/>
        <w:rPr>
          <w:rFonts w:ascii="Times New Roman" w:hAnsi="Times New Roman"/>
          <w:color w:val="000000"/>
          <w:lang w:val="en-US"/>
        </w:rPr>
      </w:pPr>
      <w:r w:rsidRPr="00CC5CA3">
        <w:rPr>
          <w:rFonts w:ascii="Times New Roman" w:hAnsi="Times New Roman"/>
          <w:b/>
          <w:bCs/>
          <w:color w:val="000000"/>
          <w:lang w:val="en-US"/>
        </w:rPr>
        <w:t>Technical Standards</w:t>
      </w:r>
      <w:r w:rsidRPr="00CC5CA3">
        <w:rPr>
          <w:rFonts w:ascii="Times New Roman" w:hAnsi="Times New Roman"/>
          <w:color w:val="000000"/>
          <w:lang w:val="en-US"/>
        </w:rPr>
        <w:t>: The software must adhere to established industry standards, including compliance with gaming frameworks like Unity and best practices for game development. The code must be optimized to meet modern gaming performance standards.</w:t>
      </w:r>
    </w:p>
    <w:p w14:paraId="646F0761" w14:textId="77777777" w:rsidR="001A1DCD" w:rsidRPr="00CC5CA3" w:rsidRDefault="001A1DCD" w:rsidP="001A1DCD">
      <w:pPr>
        <w:ind w:left="360"/>
        <w:jc w:val="both"/>
        <w:rPr>
          <w:rFonts w:ascii="Times New Roman" w:hAnsi="Times New Roman"/>
          <w:color w:val="000000"/>
          <w:lang w:val="en-US"/>
        </w:rPr>
      </w:pPr>
      <w:r w:rsidRPr="00CC5CA3">
        <w:rPr>
          <w:rFonts w:ascii="Times New Roman" w:hAnsi="Times New Roman"/>
          <w:b/>
          <w:bCs/>
          <w:color w:val="000000"/>
          <w:lang w:val="en-US"/>
        </w:rPr>
        <w:t>Preferred Products</w:t>
      </w:r>
      <w:r w:rsidRPr="00CC5CA3">
        <w:rPr>
          <w:rFonts w:ascii="Times New Roman" w:hAnsi="Times New Roman"/>
          <w:color w:val="000000"/>
          <w:lang w:val="en-US"/>
        </w:rPr>
        <w:t>: Development tools such as Unity for game development and Cubase for audio integration are preferred. Additionally, version control will be managed using GitHub to ensure efficient collaboration.</w:t>
      </w:r>
    </w:p>
    <w:p w14:paraId="127AF041" w14:textId="77777777" w:rsidR="001A1DCD" w:rsidRPr="001E0E93" w:rsidRDefault="001A1DCD" w:rsidP="001A1DCD">
      <w:pPr>
        <w:ind w:left="360"/>
        <w:jc w:val="both"/>
        <w:rPr>
          <w:rFonts w:ascii="Times New Roman" w:hAnsi="Times New Roman"/>
          <w:color w:val="000000"/>
        </w:rPr>
      </w:pPr>
      <w:r w:rsidRPr="00CC5CA3">
        <w:rPr>
          <w:rFonts w:ascii="Times New Roman" w:hAnsi="Times New Roman"/>
          <w:b/>
          <w:bCs/>
          <w:color w:val="000000"/>
          <w:lang w:val="en-US"/>
        </w:rPr>
        <w:t>Impact of Decisions</w:t>
      </w:r>
      <w:r w:rsidRPr="00CC5CA3">
        <w:rPr>
          <w:rFonts w:ascii="Times New Roman" w:hAnsi="Times New Roman"/>
          <w:color w:val="000000"/>
          <w:lang w:val="en-US"/>
        </w:rPr>
        <w:t>: Choosing Unity as the primary game engine influences compatibility, meaning the game will initially be available on platforms supported by Unity (PC and major consoles). These decisions impact the portability and extensibility of the game to other platforms in the future.</w:t>
      </w:r>
      <w:r w:rsidRPr="001E0E93">
        <w:rPr>
          <w:rFonts w:ascii="Times New Roman" w:hAnsi="Times New Roman"/>
          <w:color w:val="000000"/>
        </w:rPr>
        <w:t xml:space="preserve"> </w:t>
      </w:r>
    </w:p>
    <w:p w14:paraId="115FA331" w14:textId="77777777" w:rsidR="001A1DCD" w:rsidRPr="001E0E93" w:rsidRDefault="001A1DCD" w:rsidP="001A1DCD">
      <w:pPr>
        <w:pStyle w:val="2"/>
      </w:pPr>
      <w:bookmarkStart w:id="17" w:name="_Toc178688198"/>
      <w:r w:rsidRPr="001E0E93">
        <w:t>Hardware Constraints</w:t>
      </w:r>
      <w:bookmarkEnd w:id="17"/>
    </w:p>
    <w:p w14:paraId="1D043D69" w14:textId="77777777" w:rsidR="001A1DCD" w:rsidRPr="00CC5CA3" w:rsidRDefault="001A1DCD" w:rsidP="001A1DCD">
      <w:pPr>
        <w:ind w:left="360"/>
        <w:jc w:val="both"/>
        <w:rPr>
          <w:rFonts w:ascii="Times New Roman" w:hAnsi="Times New Roman"/>
          <w:color w:val="000000"/>
          <w:lang w:val="en-US"/>
        </w:rPr>
      </w:pPr>
      <w:r w:rsidRPr="00CC5CA3">
        <w:rPr>
          <w:rFonts w:ascii="Times New Roman" w:hAnsi="Times New Roman"/>
          <w:b/>
          <w:bCs/>
          <w:color w:val="000000"/>
          <w:lang w:val="en-US"/>
        </w:rPr>
        <w:t>Target Platforms</w:t>
      </w:r>
      <w:r w:rsidRPr="00CC5CA3">
        <w:rPr>
          <w:rFonts w:ascii="Times New Roman" w:hAnsi="Times New Roman"/>
          <w:color w:val="000000"/>
          <w:lang w:val="en-US"/>
        </w:rPr>
        <w:t>: The game is primarily designed for PC systems, with potential expansion to gaming consoles like PlayStation and Xbox. The hardware requirements will include a mid-range GPU and CPU to ensure smooth gameplay.</w:t>
      </w:r>
    </w:p>
    <w:p w14:paraId="46B497DF" w14:textId="77777777" w:rsidR="001A1DCD" w:rsidRPr="00CC5CA3" w:rsidRDefault="001A1DCD" w:rsidP="001A1DCD">
      <w:pPr>
        <w:ind w:left="360"/>
        <w:jc w:val="both"/>
        <w:rPr>
          <w:rFonts w:ascii="Times New Roman" w:hAnsi="Times New Roman"/>
          <w:color w:val="000000"/>
          <w:lang w:val="en-US"/>
        </w:rPr>
      </w:pPr>
      <w:r w:rsidRPr="00CC5CA3">
        <w:rPr>
          <w:rFonts w:ascii="Times New Roman" w:hAnsi="Times New Roman"/>
          <w:b/>
          <w:bCs/>
          <w:color w:val="000000"/>
          <w:lang w:val="en-US"/>
        </w:rPr>
        <w:lastRenderedPageBreak/>
        <w:t>Technical Standards</w:t>
      </w:r>
      <w:r w:rsidRPr="00CC5CA3">
        <w:rPr>
          <w:rFonts w:ascii="Times New Roman" w:hAnsi="Times New Roman"/>
          <w:color w:val="000000"/>
          <w:lang w:val="en-US"/>
        </w:rPr>
        <w:t>: The game must be optimized to perform well on modern gaming hardware. This includes ensuring compatibility with GPUs that support DirectX 11 or higher and maintaining acceptable performance metrics (e.g., 60 FPS on recommended hardware).</w:t>
      </w:r>
    </w:p>
    <w:p w14:paraId="19331EBB" w14:textId="77777777" w:rsidR="001A1DCD" w:rsidRPr="00CC5CA3" w:rsidRDefault="001A1DCD" w:rsidP="001A1DCD">
      <w:pPr>
        <w:ind w:left="360"/>
        <w:jc w:val="both"/>
        <w:rPr>
          <w:rFonts w:ascii="Times New Roman" w:hAnsi="Times New Roman"/>
          <w:color w:val="000000"/>
          <w:lang w:val="en-US"/>
        </w:rPr>
      </w:pPr>
      <w:r w:rsidRPr="00CC5CA3">
        <w:rPr>
          <w:rFonts w:ascii="Times New Roman" w:hAnsi="Times New Roman"/>
          <w:b/>
          <w:bCs/>
          <w:color w:val="000000"/>
          <w:lang w:val="en-US"/>
        </w:rPr>
        <w:t>Preferred Products</w:t>
      </w:r>
      <w:r w:rsidRPr="00CC5CA3">
        <w:rPr>
          <w:rFonts w:ascii="Times New Roman" w:hAnsi="Times New Roman"/>
          <w:color w:val="000000"/>
          <w:lang w:val="en-US"/>
        </w:rPr>
        <w:t>: The game should be tested on popular hardware configurations, such as NVIDIA and AMD GPUs, as well as Intel and AMD CPUs, to ensure broad compatibility and performance optimization.</w:t>
      </w:r>
    </w:p>
    <w:p w14:paraId="592EA1CE" w14:textId="77777777" w:rsidR="001A1DCD" w:rsidRPr="001E0E93" w:rsidRDefault="001A1DCD" w:rsidP="001A1DCD">
      <w:pPr>
        <w:ind w:left="360"/>
        <w:jc w:val="both"/>
        <w:rPr>
          <w:rFonts w:ascii="Times New Roman" w:hAnsi="Times New Roman"/>
          <w:color w:val="000000"/>
        </w:rPr>
      </w:pPr>
      <w:r w:rsidRPr="00CC5CA3">
        <w:rPr>
          <w:rFonts w:ascii="Times New Roman" w:hAnsi="Times New Roman"/>
          <w:b/>
          <w:bCs/>
          <w:color w:val="000000"/>
          <w:lang w:val="en-US"/>
        </w:rPr>
        <w:t>Impact of Decisions</w:t>
      </w:r>
      <w:r w:rsidRPr="00CC5CA3">
        <w:rPr>
          <w:rFonts w:ascii="Times New Roman" w:hAnsi="Times New Roman"/>
          <w:color w:val="000000"/>
          <w:lang w:val="en-US"/>
        </w:rPr>
        <w:t>: The decision to optimize the game for mid-range gaming PCs will affect the quality of graphics and gameplay features available on lower-end hardware. This decision aims to balance performance and accessibility for a wider audience, while ensuring a high-quality experience for players with capable systems.</w:t>
      </w:r>
    </w:p>
    <w:p w14:paraId="6D024CAD" w14:textId="77777777" w:rsidR="001A1DCD" w:rsidRPr="001E0E93" w:rsidRDefault="001A1DCD" w:rsidP="001A1DCD">
      <w:pPr>
        <w:pStyle w:val="1"/>
        <w:jc w:val="both"/>
        <w:rPr>
          <w:rFonts w:ascii="Times New Roman" w:hAnsi="Times New Roman" w:cs="Times New Roman"/>
          <w:color w:val="000000"/>
        </w:rPr>
      </w:pPr>
      <w:bookmarkStart w:id="18" w:name="_Toc178688199"/>
      <w:bookmarkEnd w:id="15"/>
      <w:r w:rsidRPr="001E0E93">
        <w:rPr>
          <w:rFonts w:ascii="Times New Roman" w:hAnsi="Times New Roman" w:cs="Times New Roman"/>
          <w:color w:val="000000"/>
        </w:rPr>
        <w:t>Assumptions and Dependencies</w:t>
      </w:r>
      <w:bookmarkEnd w:id="18"/>
    </w:p>
    <w:p w14:paraId="0C4477D2" w14:textId="77777777" w:rsidR="001A1DCD" w:rsidRDefault="001A1DCD" w:rsidP="001A1DCD">
      <w:pPr>
        <w:pStyle w:val="2"/>
      </w:pPr>
      <w:r>
        <w:rPr>
          <w:rFonts w:hint="eastAsia"/>
        </w:rPr>
        <w:t>Assumption</w:t>
      </w:r>
    </w:p>
    <w:p w14:paraId="39B56737" w14:textId="77777777" w:rsidR="001A1DCD" w:rsidRPr="00103461" w:rsidRDefault="001A1DCD" w:rsidP="001A1DCD">
      <w:pPr>
        <w:jc w:val="both"/>
        <w:rPr>
          <w:rFonts w:ascii="Times New Roman" w:hAnsi="Times New Roman"/>
          <w:color w:val="000000"/>
          <w:lang w:val="en-US" w:eastAsia="zh-CN"/>
        </w:rPr>
      </w:pPr>
      <w:r w:rsidRPr="00103461">
        <w:rPr>
          <w:rFonts w:ascii="Times New Roman" w:hAnsi="Times New Roman"/>
          <w:b/>
          <w:bCs/>
          <w:color w:val="000000"/>
          <w:lang w:val="en-US" w:eastAsia="zh-CN"/>
        </w:rPr>
        <w:t>Development Tools Availability</w:t>
      </w:r>
      <w:r w:rsidRPr="00103461">
        <w:rPr>
          <w:rFonts w:ascii="Times New Roman" w:hAnsi="Times New Roman"/>
          <w:color w:val="000000"/>
          <w:lang w:val="en-US" w:eastAsia="zh-CN"/>
        </w:rPr>
        <w:t>: The necessary tools for game development, such as Unity, Cubase, and GitHub, will be available throughout the project lifecycle. It is also assumed that team members have adequate experience with these tools.</w:t>
      </w:r>
    </w:p>
    <w:p w14:paraId="7F457E18" w14:textId="77777777" w:rsidR="001A1DCD" w:rsidRPr="00103461" w:rsidRDefault="001A1DCD" w:rsidP="001A1DCD">
      <w:pPr>
        <w:jc w:val="both"/>
        <w:rPr>
          <w:rFonts w:ascii="Times New Roman" w:hAnsi="Times New Roman"/>
          <w:color w:val="000000"/>
          <w:lang w:val="en-US" w:eastAsia="zh-CN"/>
        </w:rPr>
      </w:pPr>
      <w:r w:rsidRPr="00103461">
        <w:rPr>
          <w:rFonts w:ascii="Times New Roman" w:hAnsi="Times New Roman"/>
          <w:b/>
          <w:bCs/>
          <w:color w:val="000000"/>
          <w:lang w:val="en-US" w:eastAsia="zh-CN"/>
        </w:rPr>
        <w:t>Hardware Specifications</w:t>
      </w:r>
      <w:r w:rsidRPr="00103461">
        <w:rPr>
          <w:rFonts w:ascii="Times New Roman" w:hAnsi="Times New Roman"/>
          <w:color w:val="000000"/>
          <w:lang w:val="en-US" w:eastAsia="zh-CN"/>
        </w:rPr>
        <w:t>: It is assumed that players will have access to mid-range or better hardware capable of running the game smoothly, which allows for the inclusion of enhanced graphics and performance-intensive features.</w:t>
      </w:r>
    </w:p>
    <w:p w14:paraId="28036C1C" w14:textId="77777777" w:rsidR="001A1DCD" w:rsidRDefault="001A1DCD" w:rsidP="001A1DCD">
      <w:pPr>
        <w:jc w:val="both"/>
        <w:rPr>
          <w:rFonts w:ascii="Times New Roman" w:hAnsi="Times New Roman"/>
          <w:color w:val="000000"/>
          <w:lang w:val="en-US" w:eastAsia="zh-CN"/>
        </w:rPr>
      </w:pPr>
      <w:r w:rsidRPr="00103461">
        <w:rPr>
          <w:rFonts w:ascii="Times New Roman" w:hAnsi="Times New Roman"/>
          <w:b/>
          <w:bCs/>
          <w:color w:val="000000"/>
          <w:lang w:val="en-US" w:eastAsia="zh-CN"/>
        </w:rPr>
        <w:t>Team Collaboration</w:t>
      </w:r>
      <w:r w:rsidRPr="00103461">
        <w:rPr>
          <w:rFonts w:ascii="Times New Roman" w:hAnsi="Times New Roman"/>
          <w:color w:val="000000"/>
          <w:lang w:val="en-US" w:eastAsia="zh-CN"/>
        </w:rPr>
        <w:t>: The development team will be able to collaborate effectively, utilizing version control tools such as GitHub, and will have consistent communication channels throughout the project duration.</w:t>
      </w:r>
    </w:p>
    <w:p w14:paraId="26573EB9" w14:textId="77777777" w:rsidR="001A1DCD" w:rsidRPr="001A1DCD" w:rsidRDefault="001A1DCD" w:rsidP="001A1DCD">
      <w:pPr>
        <w:pStyle w:val="2"/>
      </w:pPr>
      <w:r w:rsidRPr="001A1DCD">
        <w:t>Dependencies</w:t>
      </w:r>
    </w:p>
    <w:p w14:paraId="7C0DFCCB" w14:textId="77777777" w:rsidR="001A1DCD" w:rsidRPr="00103461" w:rsidRDefault="001A1DCD" w:rsidP="001A1DCD">
      <w:pPr>
        <w:jc w:val="both"/>
        <w:rPr>
          <w:rFonts w:ascii="Times New Roman" w:hAnsi="Times New Roman"/>
          <w:color w:val="000000"/>
          <w:lang w:val="en-US" w:eastAsia="zh-CN"/>
        </w:rPr>
      </w:pPr>
      <w:r w:rsidRPr="00103461">
        <w:rPr>
          <w:rFonts w:ascii="Times New Roman" w:hAnsi="Times New Roman"/>
          <w:b/>
          <w:bCs/>
          <w:color w:val="000000"/>
          <w:lang w:val="en-US" w:eastAsia="zh-CN"/>
        </w:rPr>
        <w:t>Third-Party Libraries</w:t>
      </w:r>
      <w:r w:rsidRPr="00103461">
        <w:rPr>
          <w:rFonts w:ascii="Times New Roman" w:hAnsi="Times New Roman"/>
          <w:color w:val="000000"/>
          <w:lang w:val="en-US" w:eastAsia="zh-CN"/>
        </w:rPr>
        <w:t>: The project depends on several third-party libraries and APIs for functionalities such as artificial intelligence, audio processing, and user authentication. Changes in the availability or licensing of these libraries could impact the development timeline.</w:t>
      </w:r>
    </w:p>
    <w:p w14:paraId="3FA803CA" w14:textId="77777777" w:rsidR="001A1DCD" w:rsidRPr="00103461" w:rsidRDefault="001A1DCD" w:rsidP="001A1DCD">
      <w:pPr>
        <w:jc w:val="both"/>
        <w:rPr>
          <w:rFonts w:ascii="Times New Roman" w:hAnsi="Times New Roman"/>
          <w:color w:val="000000"/>
          <w:lang w:val="en-US" w:eastAsia="zh-CN"/>
        </w:rPr>
      </w:pPr>
      <w:r w:rsidRPr="00103461">
        <w:rPr>
          <w:rFonts w:ascii="Times New Roman" w:hAnsi="Times New Roman"/>
          <w:b/>
          <w:bCs/>
          <w:color w:val="000000"/>
          <w:lang w:val="en-US" w:eastAsia="zh-CN"/>
        </w:rPr>
        <w:t>Platform Support</w:t>
      </w:r>
      <w:r w:rsidRPr="00103461">
        <w:rPr>
          <w:rFonts w:ascii="Times New Roman" w:hAnsi="Times New Roman"/>
          <w:color w:val="000000"/>
          <w:lang w:val="en-US" w:eastAsia="zh-CN"/>
        </w:rPr>
        <w:t>: The game development relies on the Unity engine, which determines the platforms that can be supported (e.g., PC, consoles). Any major changes in Unity’s platform support or licensing could affect the release strategy.</w:t>
      </w:r>
    </w:p>
    <w:p w14:paraId="2BA62298" w14:textId="77777777" w:rsidR="001A1DCD" w:rsidRPr="00103461" w:rsidRDefault="001A1DCD" w:rsidP="001A1DCD">
      <w:pPr>
        <w:jc w:val="both"/>
        <w:rPr>
          <w:rFonts w:ascii="Times New Roman" w:hAnsi="Times New Roman"/>
          <w:color w:val="000000"/>
          <w:lang w:val="en-US" w:eastAsia="zh-CN"/>
        </w:rPr>
      </w:pPr>
      <w:r w:rsidRPr="00103461">
        <w:rPr>
          <w:rFonts w:ascii="Times New Roman" w:hAnsi="Times New Roman"/>
          <w:b/>
          <w:bCs/>
          <w:color w:val="000000"/>
          <w:lang w:val="en-US" w:eastAsia="zh-CN"/>
        </w:rPr>
        <w:t>Community Feedback</w:t>
      </w:r>
      <w:r w:rsidRPr="00103461">
        <w:rPr>
          <w:rFonts w:ascii="Times New Roman" w:hAnsi="Times New Roman"/>
          <w:color w:val="000000"/>
          <w:lang w:val="en-US" w:eastAsia="zh-CN"/>
        </w:rPr>
        <w:t>: The game design and narrative elements are dependent on community feedback collected during the early research phase. This feedback will play a critical role in refining gameplay mechanics and ensuring user satisfaction.</w:t>
      </w:r>
    </w:p>
    <w:p w14:paraId="5D8B1D13" w14:textId="1F89DC44" w:rsidR="009579BE" w:rsidRPr="001E0E93" w:rsidRDefault="00174421" w:rsidP="001A1DCD">
      <w:pPr>
        <w:pStyle w:val="1"/>
        <w:jc w:val="both"/>
        <w:rPr>
          <w:rFonts w:ascii="Times New Roman" w:hAnsi="Times New Roman" w:cs="Times New Roman"/>
          <w:color w:val="000000"/>
        </w:rPr>
      </w:pPr>
      <w:bookmarkStart w:id="19" w:name="OLE_LINK4"/>
      <w:r w:rsidRPr="001E0E93">
        <w:rPr>
          <w:rFonts w:ascii="Times New Roman" w:hAnsi="Times New Roman" w:cs="Times New Roman"/>
          <w:color w:val="000000"/>
        </w:rPr>
        <w:t xml:space="preserve">Functional </w:t>
      </w:r>
      <w:r w:rsidR="00E42F1B" w:rsidRPr="001E0E93">
        <w:rPr>
          <w:rFonts w:ascii="Times New Roman" w:hAnsi="Times New Roman" w:cs="Times New Roman"/>
          <w:color w:val="000000"/>
        </w:rPr>
        <w:t>Requirements Master List</w:t>
      </w:r>
      <w:bookmarkEnd w:id="2"/>
    </w:p>
    <w:p w14:paraId="4637CCD7" w14:textId="460F110A" w:rsidR="005860CF" w:rsidRPr="00A25CDF" w:rsidRDefault="00A25CDF" w:rsidP="00A25CDF">
      <w:pPr>
        <w:ind w:left="360"/>
        <w:jc w:val="both"/>
        <w:rPr>
          <w:rFonts w:ascii="Times New Roman" w:hAnsi="Times New Roman" w:hint="eastAsia"/>
          <w:color w:val="000000"/>
          <w:lang w:val="en-US" w:eastAsia="zh-CN"/>
        </w:rPr>
      </w:pPr>
      <w:r>
        <w:rPr>
          <w:rFonts w:ascii="Times New Roman" w:hAnsi="Times New Roman"/>
          <w:color w:val="000000"/>
          <w:lang w:val="en-US" w:eastAsia="zh-CN"/>
        </w:rPr>
        <w:t>T</w:t>
      </w:r>
      <w:r>
        <w:rPr>
          <w:rFonts w:ascii="Times New Roman" w:hAnsi="Times New Roman" w:hint="eastAsia"/>
          <w:color w:val="000000"/>
          <w:lang w:val="en-US" w:eastAsia="zh-CN"/>
        </w:rPr>
        <w:t xml:space="preserve">his section shows the basic Functional Requirements and </w:t>
      </w:r>
      <w:r w:rsidRPr="00A25CDF">
        <w:rPr>
          <w:rFonts w:ascii="Times New Roman" w:hAnsi="Times New Roman"/>
          <w:color w:val="000000"/>
          <w:lang w:val="en" w:eastAsia="zh-CN"/>
        </w:rPr>
        <w:t>Advanced</w:t>
      </w:r>
      <w:r>
        <w:rPr>
          <w:rFonts w:ascii="Times New Roman" w:hAnsi="Times New Roman" w:hint="eastAsia"/>
          <w:color w:val="000000"/>
          <w:lang w:val="en-US" w:eastAsia="zh-CN"/>
        </w:rPr>
        <w:t xml:space="preserve"> Game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2"/>
        <w:gridCol w:w="2477"/>
        <w:gridCol w:w="5030"/>
      </w:tblGrid>
      <w:tr w:rsidR="00367F48" w:rsidRPr="001E0E93" w14:paraId="6BD57682" w14:textId="77777777" w:rsidTr="00EE5D0D">
        <w:tc>
          <w:tcPr>
            <w:tcW w:w="1548" w:type="dxa"/>
            <w:shd w:val="clear" w:color="auto" w:fill="auto"/>
          </w:tcPr>
          <w:p w14:paraId="383EA286" w14:textId="77777777" w:rsidR="00F43DAB" w:rsidRPr="001E0E93" w:rsidRDefault="00F43DAB" w:rsidP="0059209D">
            <w:pPr>
              <w:jc w:val="both"/>
              <w:rPr>
                <w:rFonts w:ascii="Times New Roman" w:hAnsi="Times New Roman"/>
                <w:b/>
                <w:color w:val="000000"/>
              </w:rPr>
            </w:pPr>
            <w:r w:rsidRPr="001E0E93">
              <w:rPr>
                <w:rFonts w:ascii="Times New Roman" w:hAnsi="Times New Roman"/>
                <w:b/>
                <w:color w:val="000000"/>
              </w:rPr>
              <w:t>Req. ID</w:t>
            </w:r>
          </w:p>
        </w:tc>
        <w:tc>
          <w:tcPr>
            <w:tcW w:w="2520" w:type="dxa"/>
            <w:shd w:val="clear" w:color="auto" w:fill="auto"/>
          </w:tcPr>
          <w:p w14:paraId="55EDB530" w14:textId="77777777" w:rsidR="00F43DAB" w:rsidRPr="001E0E93" w:rsidRDefault="00F43DAB" w:rsidP="0059209D">
            <w:pPr>
              <w:jc w:val="both"/>
              <w:rPr>
                <w:rFonts w:ascii="Times New Roman" w:hAnsi="Times New Roman"/>
                <w:b/>
                <w:color w:val="000000"/>
              </w:rPr>
            </w:pPr>
            <w:r w:rsidRPr="001E0E93">
              <w:rPr>
                <w:rFonts w:ascii="Times New Roman" w:hAnsi="Times New Roman"/>
                <w:b/>
                <w:color w:val="000000"/>
              </w:rPr>
              <w:t>Requirement Name</w:t>
            </w:r>
          </w:p>
        </w:tc>
        <w:tc>
          <w:tcPr>
            <w:tcW w:w="5177" w:type="dxa"/>
            <w:shd w:val="clear" w:color="auto" w:fill="auto"/>
          </w:tcPr>
          <w:p w14:paraId="1B4CC95B" w14:textId="77777777" w:rsidR="00F43DAB" w:rsidRPr="001E0E93" w:rsidRDefault="00F43DAB" w:rsidP="0059209D">
            <w:pPr>
              <w:jc w:val="both"/>
              <w:rPr>
                <w:rFonts w:ascii="Times New Roman" w:hAnsi="Times New Roman"/>
                <w:b/>
                <w:color w:val="000000"/>
              </w:rPr>
            </w:pPr>
            <w:r w:rsidRPr="001E0E93">
              <w:rPr>
                <w:rFonts w:ascii="Times New Roman" w:hAnsi="Times New Roman"/>
                <w:b/>
                <w:color w:val="000000"/>
              </w:rPr>
              <w:t>Requirement Description</w:t>
            </w:r>
          </w:p>
        </w:tc>
      </w:tr>
      <w:tr w:rsidR="00367F48" w:rsidRPr="001E0E93" w14:paraId="3DB6B909" w14:textId="77777777" w:rsidTr="00EE5D0D">
        <w:tc>
          <w:tcPr>
            <w:tcW w:w="1548" w:type="dxa"/>
            <w:shd w:val="clear" w:color="auto" w:fill="auto"/>
          </w:tcPr>
          <w:p w14:paraId="773039E2" w14:textId="77777777" w:rsidR="00F43DAB" w:rsidRPr="001E0E93" w:rsidRDefault="00F43DAB" w:rsidP="0059209D">
            <w:pPr>
              <w:jc w:val="both"/>
              <w:rPr>
                <w:rFonts w:ascii="Times New Roman" w:hAnsi="Times New Roman"/>
                <w:color w:val="000000"/>
              </w:rPr>
            </w:pPr>
            <w:r w:rsidRPr="001E0E93">
              <w:rPr>
                <w:rFonts w:ascii="Times New Roman" w:hAnsi="Times New Roman"/>
                <w:color w:val="000000"/>
              </w:rPr>
              <w:t>REQ-1.1</w:t>
            </w:r>
          </w:p>
        </w:tc>
        <w:tc>
          <w:tcPr>
            <w:tcW w:w="2520" w:type="dxa"/>
            <w:shd w:val="clear" w:color="auto" w:fill="auto"/>
          </w:tcPr>
          <w:p w14:paraId="1029793B" w14:textId="647E1EB8" w:rsidR="00F43DAB" w:rsidRPr="001E0E93" w:rsidRDefault="004A7742" w:rsidP="0059209D">
            <w:pPr>
              <w:jc w:val="both"/>
              <w:rPr>
                <w:rFonts w:ascii="Times New Roman" w:hAnsi="Times New Roman"/>
                <w:color w:val="000000"/>
              </w:rPr>
            </w:pPr>
            <w:r w:rsidRPr="004A7742">
              <w:rPr>
                <w:rFonts w:ascii="Times New Roman" w:hAnsi="Times New Roman"/>
                <w:color w:val="000000"/>
              </w:rPr>
              <w:t>Character Movement and Control</w:t>
            </w:r>
          </w:p>
        </w:tc>
        <w:tc>
          <w:tcPr>
            <w:tcW w:w="5177" w:type="dxa"/>
            <w:shd w:val="clear" w:color="auto" w:fill="auto"/>
          </w:tcPr>
          <w:p w14:paraId="221C9617" w14:textId="6A9D73C9" w:rsidR="00F43DAB" w:rsidRPr="001E0E93" w:rsidRDefault="004A7742" w:rsidP="0059209D">
            <w:pPr>
              <w:jc w:val="both"/>
              <w:rPr>
                <w:rFonts w:ascii="Times New Roman" w:hAnsi="Times New Roman"/>
                <w:color w:val="000000"/>
              </w:rPr>
            </w:pPr>
            <w:r w:rsidRPr="004A7742">
              <w:rPr>
                <w:rFonts w:ascii="Times New Roman" w:hAnsi="Times New Roman"/>
                <w:color w:val="000000"/>
              </w:rPr>
              <w:t>Players can control character movement across the game environment using keyboard or controller inputs.</w:t>
            </w:r>
          </w:p>
        </w:tc>
      </w:tr>
      <w:tr w:rsidR="00367F48" w:rsidRPr="001E0E93" w14:paraId="2F48D818" w14:textId="77777777" w:rsidTr="00EE5D0D">
        <w:tc>
          <w:tcPr>
            <w:tcW w:w="1548" w:type="dxa"/>
            <w:shd w:val="clear" w:color="auto" w:fill="auto"/>
          </w:tcPr>
          <w:p w14:paraId="25E56F74" w14:textId="43B3D3EE" w:rsidR="00F43DAB" w:rsidRPr="001E0E93" w:rsidRDefault="00C11AB6" w:rsidP="0059209D">
            <w:pPr>
              <w:jc w:val="both"/>
              <w:rPr>
                <w:rFonts w:ascii="Times New Roman" w:hAnsi="Times New Roman"/>
                <w:color w:val="000000"/>
                <w:lang w:eastAsia="zh-CN"/>
              </w:rPr>
            </w:pPr>
            <w:r>
              <w:rPr>
                <w:rFonts w:ascii="Times New Roman" w:hAnsi="Times New Roman" w:hint="eastAsia"/>
                <w:color w:val="000000"/>
                <w:lang w:eastAsia="zh-CN"/>
              </w:rPr>
              <w:t>REQ-1.</w:t>
            </w:r>
            <w:r w:rsidR="00DB44DA">
              <w:rPr>
                <w:rFonts w:ascii="Times New Roman" w:hAnsi="Times New Roman" w:hint="eastAsia"/>
                <w:color w:val="000000"/>
                <w:lang w:eastAsia="zh-CN"/>
              </w:rPr>
              <w:t>2</w:t>
            </w:r>
          </w:p>
        </w:tc>
        <w:tc>
          <w:tcPr>
            <w:tcW w:w="2520" w:type="dxa"/>
            <w:shd w:val="clear" w:color="auto" w:fill="auto"/>
          </w:tcPr>
          <w:p w14:paraId="6DF17F2B" w14:textId="68BCF180" w:rsidR="00F43DAB" w:rsidRPr="001E0E93" w:rsidRDefault="00DB44DA" w:rsidP="0059209D">
            <w:pPr>
              <w:jc w:val="both"/>
              <w:rPr>
                <w:rFonts w:ascii="Times New Roman" w:hAnsi="Times New Roman"/>
                <w:color w:val="000000"/>
                <w:lang w:eastAsia="zh-CN"/>
              </w:rPr>
            </w:pPr>
            <w:r w:rsidRPr="00DB44DA">
              <w:rPr>
                <w:rFonts w:ascii="Times New Roman" w:hAnsi="Times New Roman"/>
                <w:color w:val="000000"/>
                <w:lang w:eastAsia="zh-CN"/>
              </w:rPr>
              <w:t>Map</w:t>
            </w:r>
            <w:r>
              <w:rPr>
                <w:rFonts w:ascii="Times New Roman" w:hAnsi="Times New Roman" w:hint="eastAsia"/>
                <w:color w:val="000000"/>
                <w:lang w:eastAsia="zh-CN"/>
              </w:rPr>
              <w:t xml:space="preserve"> </w:t>
            </w:r>
            <w:r w:rsidRPr="00DB44DA">
              <w:rPr>
                <w:rFonts w:ascii="Times New Roman" w:hAnsi="Times New Roman"/>
                <w:color w:val="000000"/>
                <w:lang w:eastAsia="zh-CN"/>
              </w:rPr>
              <w:t>generation and optimization</w:t>
            </w:r>
          </w:p>
        </w:tc>
        <w:tc>
          <w:tcPr>
            <w:tcW w:w="5177" w:type="dxa"/>
            <w:shd w:val="clear" w:color="auto" w:fill="auto"/>
          </w:tcPr>
          <w:p w14:paraId="64A88024" w14:textId="76BA98B1" w:rsidR="00F43DAB" w:rsidRPr="001E0E93" w:rsidRDefault="00235555" w:rsidP="0059209D">
            <w:pPr>
              <w:jc w:val="both"/>
              <w:rPr>
                <w:rFonts w:ascii="Times New Roman" w:hAnsi="Times New Roman"/>
                <w:color w:val="000000"/>
                <w:lang w:eastAsia="zh-CN"/>
              </w:rPr>
            </w:pPr>
            <w:r>
              <w:rPr>
                <w:rFonts w:ascii="Times New Roman" w:hAnsi="Times New Roman" w:hint="eastAsia"/>
                <w:color w:val="000000"/>
                <w:lang w:eastAsia="zh-CN"/>
              </w:rPr>
              <w:t xml:space="preserve">All the Maps and Props and generate Randomly and Continuously, and in order to reduce the </w:t>
            </w:r>
            <w:r w:rsidRPr="00235555">
              <w:rPr>
                <w:rFonts w:ascii="Times New Roman" w:hAnsi="Times New Roman"/>
                <w:color w:val="000000"/>
                <w:lang w:eastAsia="zh-CN"/>
              </w:rPr>
              <w:t>System overhead</w:t>
            </w:r>
            <w:r>
              <w:rPr>
                <w:rFonts w:ascii="Times New Roman" w:hAnsi="Times New Roman" w:hint="eastAsia"/>
                <w:color w:val="000000"/>
                <w:lang w:eastAsia="zh-CN"/>
              </w:rPr>
              <w:t xml:space="preserve">, using the </w:t>
            </w:r>
            <w:r>
              <w:rPr>
                <w:rFonts w:ascii="Times New Roman" w:hAnsi="Times New Roman"/>
                <w:color w:val="000000"/>
                <w:lang w:eastAsia="zh-CN"/>
              </w:rPr>
              <w:t>function</w:t>
            </w:r>
            <w:r>
              <w:rPr>
                <w:rFonts w:ascii="Times New Roman" w:hAnsi="Times New Roman" w:hint="eastAsia"/>
                <w:color w:val="000000"/>
                <w:lang w:eastAsia="zh-CN"/>
              </w:rPr>
              <w:t xml:space="preserve"> to remove the items when invisible.</w:t>
            </w:r>
          </w:p>
        </w:tc>
      </w:tr>
      <w:tr w:rsidR="00367F48" w:rsidRPr="001E0E93" w14:paraId="0D83658A" w14:textId="77777777" w:rsidTr="00EE5D0D">
        <w:tc>
          <w:tcPr>
            <w:tcW w:w="1548" w:type="dxa"/>
            <w:shd w:val="clear" w:color="auto" w:fill="auto"/>
          </w:tcPr>
          <w:p w14:paraId="1896E398" w14:textId="130D08EF" w:rsidR="00F43DAB" w:rsidRPr="001E0E93" w:rsidRDefault="00DB44DA" w:rsidP="0059209D">
            <w:pPr>
              <w:jc w:val="both"/>
              <w:rPr>
                <w:rFonts w:ascii="Times New Roman" w:hAnsi="Times New Roman"/>
                <w:color w:val="000000"/>
                <w:lang w:eastAsia="zh-CN"/>
              </w:rPr>
            </w:pPr>
            <w:r>
              <w:rPr>
                <w:rFonts w:ascii="Times New Roman" w:hAnsi="Times New Roman" w:hint="eastAsia"/>
                <w:color w:val="000000"/>
                <w:lang w:eastAsia="zh-CN"/>
              </w:rPr>
              <w:t>REQ-1.3</w:t>
            </w:r>
          </w:p>
        </w:tc>
        <w:tc>
          <w:tcPr>
            <w:tcW w:w="2520" w:type="dxa"/>
            <w:shd w:val="clear" w:color="auto" w:fill="auto"/>
          </w:tcPr>
          <w:p w14:paraId="6FA5EDA5" w14:textId="18A05789" w:rsidR="00F43DAB" w:rsidRPr="001E0E93" w:rsidRDefault="00493EBB" w:rsidP="0059209D">
            <w:pPr>
              <w:jc w:val="both"/>
              <w:rPr>
                <w:rFonts w:ascii="Times New Roman" w:hAnsi="Times New Roman"/>
                <w:color w:val="000000"/>
                <w:lang w:eastAsia="zh-CN"/>
              </w:rPr>
            </w:pPr>
            <w:r w:rsidRPr="00493EBB">
              <w:rPr>
                <w:rFonts w:ascii="Times New Roman" w:hAnsi="Times New Roman"/>
                <w:color w:val="000000"/>
                <w:lang w:eastAsia="zh-CN"/>
              </w:rPr>
              <w:t>Implementation of character basic attacks</w:t>
            </w:r>
          </w:p>
        </w:tc>
        <w:tc>
          <w:tcPr>
            <w:tcW w:w="5177" w:type="dxa"/>
            <w:shd w:val="clear" w:color="auto" w:fill="auto"/>
          </w:tcPr>
          <w:p w14:paraId="4B9AD252" w14:textId="5BB4035C" w:rsidR="00F43DAB" w:rsidRPr="001E0E93" w:rsidRDefault="00493EBB" w:rsidP="0059209D">
            <w:pPr>
              <w:jc w:val="both"/>
              <w:rPr>
                <w:rFonts w:ascii="Times New Roman" w:hAnsi="Times New Roman"/>
                <w:color w:val="000000"/>
              </w:rPr>
            </w:pPr>
            <w:r w:rsidRPr="00493EBB">
              <w:rPr>
                <w:rFonts w:ascii="Times New Roman" w:hAnsi="Times New Roman"/>
                <w:color w:val="000000"/>
              </w:rPr>
              <w:t>Implement a system allowing players to perform basic attacks against enemies.</w:t>
            </w:r>
          </w:p>
        </w:tc>
      </w:tr>
      <w:tr w:rsidR="00367F48" w:rsidRPr="001E0E93" w14:paraId="5A81BA49" w14:textId="77777777" w:rsidTr="00EE5D0D">
        <w:tc>
          <w:tcPr>
            <w:tcW w:w="1548" w:type="dxa"/>
            <w:shd w:val="clear" w:color="auto" w:fill="auto"/>
          </w:tcPr>
          <w:p w14:paraId="04DB1922" w14:textId="5B4C16A6" w:rsidR="00F43DAB" w:rsidRPr="001E0E93" w:rsidRDefault="00B5639A" w:rsidP="0059209D">
            <w:pPr>
              <w:jc w:val="both"/>
              <w:rPr>
                <w:rFonts w:ascii="Times New Roman" w:hAnsi="Times New Roman"/>
                <w:color w:val="000000"/>
                <w:lang w:eastAsia="zh-CN"/>
              </w:rPr>
            </w:pPr>
            <w:r>
              <w:rPr>
                <w:rFonts w:ascii="Times New Roman" w:hAnsi="Times New Roman" w:hint="eastAsia"/>
                <w:color w:val="000000"/>
                <w:lang w:eastAsia="zh-CN"/>
              </w:rPr>
              <w:t>REQ-1.4</w:t>
            </w:r>
          </w:p>
        </w:tc>
        <w:tc>
          <w:tcPr>
            <w:tcW w:w="2520" w:type="dxa"/>
            <w:shd w:val="clear" w:color="auto" w:fill="auto"/>
          </w:tcPr>
          <w:p w14:paraId="645FD117" w14:textId="409633C0" w:rsidR="00F43DAB" w:rsidRPr="001E0E93" w:rsidRDefault="004021E0" w:rsidP="0059209D">
            <w:pPr>
              <w:jc w:val="both"/>
              <w:rPr>
                <w:rFonts w:ascii="Times New Roman" w:hAnsi="Times New Roman"/>
                <w:color w:val="000000"/>
                <w:lang w:eastAsia="zh-CN"/>
              </w:rPr>
            </w:pPr>
            <w:r>
              <w:rPr>
                <w:rFonts w:ascii="Times New Roman" w:hAnsi="Times New Roman" w:hint="eastAsia"/>
                <w:color w:val="000000"/>
                <w:lang w:eastAsia="zh-CN"/>
              </w:rPr>
              <w:t>Spawning the Monsters</w:t>
            </w:r>
          </w:p>
        </w:tc>
        <w:tc>
          <w:tcPr>
            <w:tcW w:w="5177" w:type="dxa"/>
            <w:shd w:val="clear" w:color="auto" w:fill="auto"/>
          </w:tcPr>
          <w:p w14:paraId="4AE551D8" w14:textId="00703EE2" w:rsidR="00F43DAB" w:rsidRPr="004021E0" w:rsidRDefault="00493EBB" w:rsidP="0059209D">
            <w:pPr>
              <w:jc w:val="both"/>
              <w:rPr>
                <w:rFonts w:ascii="Times New Roman" w:hAnsi="Times New Roman"/>
                <w:color w:val="000000"/>
              </w:rPr>
            </w:pPr>
            <w:r w:rsidRPr="00493EBB">
              <w:rPr>
                <w:rFonts w:ascii="Times New Roman" w:hAnsi="Times New Roman"/>
                <w:color w:val="000000"/>
              </w:rPr>
              <w:t>Implement an enemy spawn system to introduce waves of monsters that pursue and attack the player.</w:t>
            </w:r>
          </w:p>
        </w:tc>
      </w:tr>
      <w:tr w:rsidR="00367F48" w:rsidRPr="001E0E93" w14:paraId="26FA9C84" w14:textId="77777777" w:rsidTr="00EE5D0D">
        <w:tc>
          <w:tcPr>
            <w:tcW w:w="1548" w:type="dxa"/>
            <w:shd w:val="clear" w:color="auto" w:fill="auto"/>
          </w:tcPr>
          <w:p w14:paraId="3DD47529" w14:textId="489EC84B" w:rsidR="00F43DAB" w:rsidRPr="001E0E93" w:rsidRDefault="004021E0" w:rsidP="0059209D">
            <w:pPr>
              <w:jc w:val="both"/>
              <w:rPr>
                <w:rFonts w:ascii="Times New Roman" w:hAnsi="Times New Roman"/>
                <w:color w:val="000000"/>
                <w:lang w:eastAsia="zh-CN"/>
              </w:rPr>
            </w:pPr>
            <w:r>
              <w:rPr>
                <w:rFonts w:ascii="Times New Roman" w:hAnsi="Times New Roman" w:hint="eastAsia"/>
                <w:color w:val="000000"/>
                <w:lang w:eastAsia="zh-CN"/>
              </w:rPr>
              <w:lastRenderedPageBreak/>
              <w:t>REQ-1.5</w:t>
            </w:r>
          </w:p>
        </w:tc>
        <w:tc>
          <w:tcPr>
            <w:tcW w:w="2520" w:type="dxa"/>
            <w:shd w:val="clear" w:color="auto" w:fill="auto"/>
          </w:tcPr>
          <w:p w14:paraId="1A9F7C4A" w14:textId="76C9DD93" w:rsidR="00F43DAB" w:rsidRPr="001E0E93" w:rsidRDefault="004021E0" w:rsidP="0059209D">
            <w:pPr>
              <w:jc w:val="both"/>
              <w:rPr>
                <w:rFonts w:ascii="Times New Roman" w:hAnsi="Times New Roman"/>
                <w:color w:val="000000"/>
              </w:rPr>
            </w:pPr>
            <w:r>
              <w:rPr>
                <w:rFonts w:ascii="Times New Roman" w:hAnsi="Times New Roman" w:hint="eastAsia"/>
                <w:color w:val="000000"/>
                <w:lang w:eastAsia="zh-CN"/>
              </w:rPr>
              <w:t xml:space="preserve">Game </w:t>
            </w:r>
            <w:r w:rsidRPr="00B5639A">
              <w:rPr>
                <w:rFonts w:ascii="Times New Roman" w:hAnsi="Times New Roman"/>
                <w:color w:val="000000"/>
                <w:lang w:eastAsia="zh-CN"/>
              </w:rPr>
              <w:t>achievement system</w:t>
            </w:r>
          </w:p>
        </w:tc>
        <w:tc>
          <w:tcPr>
            <w:tcW w:w="5177" w:type="dxa"/>
            <w:shd w:val="clear" w:color="auto" w:fill="auto"/>
          </w:tcPr>
          <w:p w14:paraId="736FE6EA" w14:textId="60B0F9E9" w:rsidR="00F43DAB" w:rsidRPr="001E0E93" w:rsidRDefault="00493EBB" w:rsidP="0059209D">
            <w:pPr>
              <w:jc w:val="both"/>
              <w:rPr>
                <w:rFonts w:ascii="Times New Roman" w:hAnsi="Times New Roman"/>
                <w:color w:val="000000"/>
              </w:rPr>
            </w:pPr>
            <w:r w:rsidRPr="00493EBB">
              <w:rPr>
                <w:rFonts w:ascii="Times New Roman" w:hAnsi="Times New Roman"/>
                <w:color w:val="000000"/>
              </w:rPr>
              <w:t>Implement an achievement tracking system to recognize and reward player accomplishments.</w:t>
            </w:r>
          </w:p>
        </w:tc>
      </w:tr>
      <w:tr w:rsidR="00367F48" w:rsidRPr="001E0E93" w14:paraId="6F72CA71" w14:textId="77777777" w:rsidTr="00EE5D0D">
        <w:tc>
          <w:tcPr>
            <w:tcW w:w="1548" w:type="dxa"/>
            <w:shd w:val="clear" w:color="auto" w:fill="auto"/>
          </w:tcPr>
          <w:p w14:paraId="77533104" w14:textId="77777777" w:rsidR="00F43DAB" w:rsidRPr="001E0E93" w:rsidRDefault="004021E0" w:rsidP="0059209D">
            <w:pPr>
              <w:jc w:val="both"/>
              <w:rPr>
                <w:rFonts w:ascii="Times New Roman" w:hAnsi="Times New Roman"/>
                <w:color w:val="000000"/>
                <w:lang w:eastAsia="zh-CN"/>
              </w:rPr>
            </w:pPr>
            <w:r>
              <w:rPr>
                <w:rFonts w:ascii="Times New Roman" w:hAnsi="Times New Roman" w:hint="eastAsia"/>
                <w:color w:val="000000"/>
                <w:lang w:eastAsia="zh-CN"/>
              </w:rPr>
              <w:t>REQ-1.6</w:t>
            </w:r>
          </w:p>
        </w:tc>
        <w:tc>
          <w:tcPr>
            <w:tcW w:w="2520" w:type="dxa"/>
            <w:shd w:val="clear" w:color="auto" w:fill="auto"/>
          </w:tcPr>
          <w:p w14:paraId="4D8C6814" w14:textId="19C0D1A8" w:rsidR="00F43DAB" w:rsidRPr="001E0E93" w:rsidRDefault="004021E0" w:rsidP="0059209D">
            <w:pPr>
              <w:jc w:val="both"/>
              <w:rPr>
                <w:rFonts w:ascii="Times New Roman" w:hAnsi="Times New Roman"/>
                <w:color w:val="000000"/>
              </w:rPr>
            </w:pPr>
            <w:r>
              <w:rPr>
                <w:rFonts w:ascii="Times New Roman" w:hAnsi="Times New Roman" w:hint="eastAsia"/>
                <w:color w:val="000000"/>
                <w:lang w:eastAsia="zh-CN"/>
              </w:rPr>
              <w:t>Game Menu and Setting</w:t>
            </w:r>
          </w:p>
        </w:tc>
        <w:tc>
          <w:tcPr>
            <w:tcW w:w="5177" w:type="dxa"/>
            <w:shd w:val="clear" w:color="auto" w:fill="auto"/>
          </w:tcPr>
          <w:p w14:paraId="1E81AA66" w14:textId="7AFE82BE" w:rsidR="00F43DAB" w:rsidRPr="001E0E93" w:rsidRDefault="004A41CB" w:rsidP="0059209D">
            <w:pPr>
              <w:jc w:val="both"/>
              <w:rPr>
                <w:rFonts w:ascii="Times New Roman" w:hAnsi="Times New Roman"/>
                <w:color w:val="000000"/>
              </w:rPr>
            </w:pPr>
            <w:r w:rsidRPr="004A41CB">
              <w:rPr>
                <w:rFonts w:ascii="Times New Roman" w:hAnsi="Times New Roman"/>
                <w:color w:val="000000"/>
              </w:rPr>
              <w:t>Implement a game menu with options for starting the game, loading saved games, accessing settings, and exiting.</w:t>
            </w:r>
          </w:p>
        </w:tc>
      </w:tr>
      <w:tr w:rsidR="00F43DAB" w:rsidRPr="001E0E93" w14:paraId="28D6C14B" w14:textId="77777777" w:rsidTr="00EE5D0D">
        <w:tc>
          <w:tcPr>
            <w:tcW w:w="1548" w:type="dxa"/>
            <w:shd w:val="clear" w:color="auto" w:fill="auto"/>
          </w:tcPr>
          <w:p w14:paraId="21CD4484" w14:textId="77777777" w:rsidR="00F43DAB" w:rsidRPr="001E0E93" w:rsidRDefault="00F43DAB" w:rsidP="0059209D">
            <w:pPr>
              <w:jc w:val="both"/>
              <w:rPr>
                <w:rFonts w:ascii="Times New Roman" w:hAnsi="Times New Roman"/>
                <w:color w:val="000000"/>
              </w:rPr>
            </w:pPr>
          </w:p>
        </w:tc>
        <w:tc>
          <w:tcPr>
            <w:tcW w:w="2520" w:type="dxa"/>
            <w:shd w:val="clear" w:color="auto" w:fill="auto"/>
          </w:tcPr>
          <w:p w14:paraId="5ACA5258" w14:textId="5A4AEA1A" w:rsidR="00F43DAB" w:rsidRPr="001E0E93" w:rsidRDefault="00F43DAB" w:rsidP="0059209D">
            <w:pPr>
              <w:jc w:val="both"/>
              <w:rPr>
                <w:rFonts w:ascii="Times New Roman" w:hAnsi="Times New Roman"/>
                <w:color w:val="000000"/>
              </w:rPr>
            </w:pPr>
          </w:p>
        </w:tc>
        <w:tc>
          <w:tcPr>
            <w:tcW w:w="5177" w:type="dxa"/>
            <w:shd w:val="clear" w:color="auto" w:fill="auto"/>
          </w:tcPr>
          <w:p w14:paraId="1EC5E45F" w14:textId="77777777" w:rsidR="00F43DAB" w:rsidRPr="001E0E93" w:rsidRDefault="00F43DAB" w:rsidP="0059209D">
            <w:pPr>
              <w:jc w:val="both"/>
              <w:rPr>
                <w:rFonts w:ascii="Times New Roman" w:hAnsi="Times New Roman"/>
                <w:color w:val="000000"/>
              </w:rPr>
            </w:pPr>
          </w:p>
        </w:tc>
      </w:tr>
      <w:bookmarkEnd w:id="19"/>
    </w:tbl>
    <w:p w14:paraId="51C2173D" w14:textId="77777777" w:rsidR="00F43DAB" w:rsidRPr="001E0E93" w:rsidRDefault="00F43DAB" w:rsidP="0059209D">
      <w:pPr>
        <w:jc w:val="both"/>
        <w:rPr>
          <w:rFonts w:ascii="Times New Roman" w:hAnsi="Times New Roman"/>
          <w:color w:val="000000"/>
        </w:rPr>
      </w:pPr>
    </w:p>
    <w:p w14:paraId="02088EE0" w14:textId="77777777" w:rsidR="002C262E" w:rsidRDefault="009418B7" w:rsidP="0059209D">
      <w:pPr>
        <w:pStyle w:val="1"/>
        <w:jc w:val="both"/>
        <w:rPr>
          <w:rFonts w:ascii="Times New Roman" w:hAnsi="Times New Roman" w:cs="Times New Roman"/>
          <w:color w:val="000000"/>
        </w:rPr>
      </w:pPr>
      <w:r w:rsidRPr="001E0E93">
        <w:rPr>
          <w:rFonts w:ascii="Times New Roman" w:hAnsi="Times New Roman" w:cs="Times New Roman"/>
          <w:color w:val="000000"/>
        </w:rPr>
        <w:br w:type="page"/>
      </w:r>
      <w:bookmarkStart w:id="20" w:name="_Toc178688201"/>
      <w:r w:rsidR="00174421" w:rsidRPr="001E0E93">
        <w:rPr>
          <w:rFonts w:ascii="Times New Roman" w:hAnsi="Times New Roman" w:cs="Times New Roman"/>
          <w:color w:val="000000"/>
        </w:rPr>
        <w:lastRenderedPageBreak/>
        <w:t xml:space="preserve">Functional </w:t>
      </w:r>
      <w:r w:rsidR="00E42F1B" w:rsidRPr="001E0E93">
        <w:rPr>
          <w:rFonts w:ascii="Times New Roman" w:hAnsi="Times New Roman" w:cs="Times New Roman"/>
          <w:color w:val="000000"/>
        </w:rPr>
        <w:t>Requirement</w:t>
      </w:r>
      <w:r w:rsidR="00371929" w:rsidRPr="001E0E93">
        <w:rPr>
          <w:rFonts w:ascii="Times New Roman" w:hAnsi="Times New Roman" w:cs="Times New Roman"/>
          <w:color w:val="000000"/>
        </w:rPr>
        <w:t xml:space="preserve"> </w:t>
      </w:r>
    </w:p>
    <w:p w14:paraId="4EDC3FF9" w14:textId="728F0F2B" w:rsidR="0071242F" w:rsidRPr="0071242F" w:rsidRDefault="008C7B1C" w:rsidP="0071242F">
      <w:pPr>
        <w:pStyle w:val="1"/>
        <w:numPr>
          <w:ilvl w:val="0"/>
          <w:numId w:val="0"/>
        </w:numPr>
        <w:ind w:left="360"/>
        <w:jc w:val="both"/>
        <w:rPr>
          <w:rFonts w:ascii="Times New Roman" w:hAnsi="Times New Roman" w:cs="Times New Roman"/>
          <w:color w:val="000000"/>
        </w:rPr>
      </w:pPr>
      <w:r w:rsidRPr="001E0E93">
        <w:rPr>
          <w:rFonts w:ascii="Times New Roman" w:hAnsi="Times New Roman" w:cs="Times New Roman"/>
          <w:color w:val="000000"/>
        </w:rPr>
        <w:t>REQ-1.1</w:t>
      </w:r>
      <w:bookmarkEnd w:id="20"/>
    </w:p>
    <w:p w14:paraId="5A48703E" w14:textId="77777777" w:rsidR="009418B7" w:rsidRPr="001E0E93" w:rsidRDefault="009418B7" w:rsidP="001A1DCD">
      <w:pPr>
        <w:pStyle w:val="2"/>
      </w:pPr>
      <w:bookmarkStart w:id="21" w:name="_Toc178688202"/>
      <w:r w:rsidRPr="001E0E93">
        <w:t>Description</w:t>
      </w:r>
      <w:bookmarkEnd w:id="21"/>
    </w:p>
    <w:p w14:paraId="2806D1F7" w14:textId="696751C6" w:rsidR="00CE6AAD" w:rsidRPr="001E0E93" w:rsidRDefault="007F12C0" w:rsidP="0059209D">
      <w:pPr>
        <w:ind w:left="360"/>
        <w:jc w:val="both"/>
        <w:rPr>
          <w:rFonts w:ascii="Times New Roman" w:hAnsi="Times New Roman"/>
          <w:color w:val="000000"/>
        </w:rPr>
      </w:pPr>
      <w:r w:rsidRPr="007F12C0">
        <w:rPr>
          <w:rFonts w:ascii="Times New Roman" w:hAnsi="Times New Roman"/>
          <w:color w:val="000000"/>
        </w:rPr>
        <w:t>Players can control character movement across the game environment using keyboard or controller inputs. This includes directional navigation, sprinting (if applicable), and any character-specific movement abilities.</w:t>
      </w:r>
    </w:p>
    <w:p w14:paraId="28B1C999" w14:textId="77777777" w:rsidR="009418B7" w:rsidRPr="001E0E93" w:rsidRDefault="00FF058C" w:rsidP="001A1DCD">
      <w:pPr>
        <w:pStyle w:val="2"/>
      </w:pPr>
      <w:bookmarkStart w:id="22" w:name="_Toc178688203"/>
      <w:r w:rsidRPr="001E0E93">
        <w:t xml:space="preserve">System </w:t>
      </w:r>
      <w:r w:rsidR="009418B7" w:rsidRPr="001E0E93">
        <w:t>Input</w:t>
      </w:r>
      <w:bookmarkEnd w:id="22"/>
    </w:p>
    <w:p w14:paraId="37CCEF76"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Keyboard Controls:</w:t>
      </w:r>
      <w:r w:rsidRPr="007F12C0">
        <w:rPr>
          <w:rFonts w:ascii="Times New Roman" w:hAnsi="Times New Roman"/>
          <w:color w:val="000000"/>
        </w:rPr>
        <w:t xml:space="preserve"> W, A, S, D keys or arrow keys for movement.</w:t>
      </w:r>
    </w:p>
    <w:p w14:paraId="4C0B4CDF"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Controller Support:</w:t>
      </w:r>
      <w:r w:rsidRPr="007F12C0">
        <w:rPr>
          <w:rFonts w:ascii="Times New Roman" w:hAnsi="Times New Roman"/>
          <w:color w:val="000000"/>
        </w:rPr>
        <w:t xml:space="preserve"> Left joystick or D-pad for directional movement.</w:t>
      </w:r>
    </w:p>
    <w:p w14:paraId="478FB664" w14:textId="6890DA08" w:rsidR="00FA3067" w:rsidRPr="001E0E93" w:rsidRDefault="007F12C0" w:rsidP="007F12C0">
      <w:pPr>
        <w:ind w:left="360"/>
        <w:jc w:val="both"/>
        <w:rPr>
          <w:rFonts w:ascii="Times New Roman" w:hAnsi="Times New Roman"/>
          <w:color w:val="000000"/>
        </w:rPr>
      </w:pPr>
      <w:r w:rsidRPr="007F12C0">
        <w:rPr>
          <w:rFonts w:ascii="Times New Roman" w:hAnsi="Times New Roman"/>
          <w:b/>
          <w:bCs/>
          <w:color w:val="000000"/>
        </w:rPr>
        <w:t xml:space="preserve">Additional Inputs (optional): </w:t>
      </w:r>
      <w:r w:rsidRPr="007F12C0">
        <w:rPr>
          <w:rFonts w:ascii="Times New Roman" w:hAnsi="Times New Roman"/>
          <w:color w:val="000000"/>
        </w:rPr>
        <w:t>Shift for sprinting, spacebar for jumping (if applicable).</w:t>
      </w:r>
    </w:p>
    <w:p w14:paraId="6F5502ED" w14:textId="77777777" w:rsidR="00221684" w:rsidRPr="001E0E93" w:rsidRDefault="00221684" w:rsidP="001A1DCD">
      <w:pPr>
        <w:pStyle w:val="2"/>
      </w:pPr>
      <w:bookmarkStart w:id="23" w:name="_Toc178688204"/>
      <w:r w:rsidRPr="001E0E93">
        <w:t>Display</w:t>
      </w:r>
      <w:bookmarkEnd w:id="23"/>
    </w:p>
    <w:p w14:paraId="51009756"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In-game HUD:</w:t>
      </w:r>
      <w:r w:rsidRPr="007F12C0">
        <w:rPr>
          <w:rFonts w:ascii="Times New Roman" w:hAnsi="Times New Roman"/>
          <w:color w:val="000000"/>
        </w:rPr>
        <w:t xml:space="preserve"> Display visual indicators such as stamina (if movement includes sprinting) or a minimap for directional guidance.</w:t>
      </w:r>
    </w:p>
    <w:p w14:paraId="1EBAA14D"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Character Feedback:</w:t>
      </w:r>
      <w:r w:rsidRPr="007F12C0">
        <w:rPr>
          <w:rFonts w:ascii="Times New Roman" w:hAnsi="Times New Roman"/>
          <w:color w:val="000000"/>
        </w:rPr>
        <w:t xml:space="preserve"> Show animations corresponding to each movement (e.g., walking, running) for visual feedback.</w:t>
      </w:r>
    </w:p>
    <w:p w14:paraId="2B5E2DD1" w14:textId="78CABF64" w:rsidR="00FA3067" w:rsidRPr="001E0E93" w:rsidRDefault="007F12C0" w:rsidP="007F12C0">
      <w:pPr>
        <w:ind w:left="360"/>
        <w:jc w:val="both"/>
        <w:rPr>
          <w:rFonts w:ascii="Times New Roman" w:hAnsi="Times New Roman"/>
          <w:color w:val="000000"/>
        </w:rPr>
      </w:pPr>
      <w:r w:rsidRPr="007F12C0">
        <w:rPr>
          <w:rFonts w:ascii="Times New Roman" w:hAnsi="Times New Roman"/>
          <w:b/>
          <w:bCs/>
          <w:color w:val="000000"/>
        </w:rPr>
        <w:t>Control Prompts:</w:t>
      </w:r>
      <w:r w:rsidRPr="007F12C0">
        <w:rPr>
          <w:rFonts w:ascii="Times New Roman" w:hAnsi="Times New Roman"/>
          <w:color w:val="000000"/>
        </w:rPr>
        <w:t xml:space="preserve"> Option to display control instructions for keyboard/controller in the settings or tutorial screens.</w:t>
      </w:r>
    </w:p>
    <w:p w14:paraId="57107E2C" w14:textId="77777777" w:rsidR="00221684" w:rsidRPr="001E0E93" w:rsidRDefault="00221684" w:rsidP="001A1DCD">
      <w:pPr>
        <w:pStyle w:val="2"/>
      </w:pPr>
      <w:bookmarkStart w:id="24" w:name="_Toc178688205"/>
      <w:r w:rsidRPr="001E0E93">
        <w:t>System Processing</w:t>
      </w:r>
      <w:bookmarkEnd w:id="24"/>
    </w:p>
    <w:p w14:paraId="68F7A60B"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Movement Physics:</w:t>
      </w:r>
      <w:r w:rsidRPr="007F12C0">
        <w:rPr>
          <w:rFonts w:ascii="Times New Roman" w:hAnsi="Times New Roman"/>
          <w:color w:val="000000"/>
        </w:rPr>
        <w:t xml:space="preserve"> Calculate the character's position and velocity based on input and apply movement smoothly within the game environment.</w:t>
      </w:r>
    </w:p>
    <w:p w14:paraId="7FA9E68F"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Collision Detection:</w:t>
      </w:r>
      <w:r w:rsidRPr="007F12C0">
        <w:rPr>
          <w:rFonts w:ascii="Times New Roman" w:hAnsi="Times New Roman"/>
          <w:color w:val="000000"/>
        </w:rPr>
        <w:t xml:space="preserve"> Ensure characters don’t pass through walls or other objects. Handle interactions with obstacles and terrain (e.g., slopes).</w:t>
      </w:r>
    </w:p>
    <w:p w14:paraId="33FEF1BD"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 xml:space="preserve">Sprint and Stamina Management: </w:t>
      </w:r>
      <w:r w:rsidRPr="007F12C0">
        <w:rPr>
          <w:rFonts w:ascii="Times New Roman" w:hAnsi="Times New Roman"/>
          <w:color w:val="000000"/>
        </w:rPr>
        <w:t>If sprinting is enabled, deplete stamina during sprints and regenerate stamina over time when not sprinting.</w:t>
      </w:r>
    </w:p>
    <w:p w14:paraId="2EC53042" w14:textId="568CA7D1" w:rsidR="00221684" w:rsidRPr="001E0E93" w:rsidRDefault="007F12C0" w:rsidP="007F12C0">
      <w:pPr>
        <w:ind w:left="360"/>
        <w:jc w:val="both"/>
        <w:rPr>
          <w:rFonts w:ascii="Times New Roman" w:hAnsi="Times New Roman"/>
          <w:color w:val="000000"/>
        </w:rPr>
      </w:pPr>
      <w:r w:rsidRPr="007F12C0">
        <w:rPr>
          <w:rFonts w:ascii="Times New Roman" w:hAnsi="Times New Roman"/>
          <w:b/>
          <w:bCs/>
          <w:color w:val="000000"/>
        </w:rPr>
        <w:t>Animation Triggers:</w:t>
      </w:r>
      <w:r w:rsidRPr="007F12C0">
        <w:rPr>
          <w:rFonts w:ascii="Times New Roman" w:hAnsi="Times New Roman"/>
          <w:color w:val="000000"/>
        </w:rPr>
        <w:t xml:space="preserve"> Based on movement speed and direction, trigger the appropriate animations (e.g., walk, run, idle).</w:t>
      </w:r>
    </w:p>
    <w:p w14:paraId="5DD91862" w14:textId="77777777" w:rsidR="009418B7" w:rsidRPr="001E0E93" w:rsidRDefault="00221684" w:rsidP="001A1DCD">
      <w:pPr>
        <w:pStyle w:val="2"/>
      </w:pPr>
      <w:bookmarkStart w:id="25" w:name="_Toc178688206"/>
      <w:r w:rsidRPr="001E0E93">
        <w:t>System Output</w:t>
      </w:r>
      <w:bookmarkEnd w:id="25"/>
    </w:p>
    <w:p w14:paraId="01404B5B" w14:textId="342A242A"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Character Position Update:</w:t>
      </w:r>
      <w:r w:rsidRPr="007F12C0">
        <w:rPr>
          <w:rFonts w:ascii="Times New Roman" w:hAnsi="Times New Roman"/>
          <w:color w:val="000000"/>
        </w:rPr>
        <w:t xml:space="preserve"> Continuously update the character’s location within the game world.</w:t>
      </w:r>
    </w:p>
    <w:p w14:paraId="1A97A26D"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Display Feedback:</w:t>
      </w:r>
      <w:r w:rsidRPr="007F12C0">
        <w:rPr>
          <w:rFonts w:ascii="Times New Roman" w:hAnsi="Times New Roman"/>
          <w:color w:val="000000"/>
        </w:rPr>
        <w:t xml:space="preserve"> Output character movement animations and adjust the camera view to follow the character.</w:t>
      </w:r>
    </w:p>
    <w:p w14:paraId="6C896195" w14:textId="463EE433" w:rsidR="00FF058C" w:rsidRPr="001E0E93" w:rsidRDefault="007F12C0" w:rsidP="007F12C0">
      <w:pPr>
        <w:ind w:left="360"/>
        <w:jc w:val="both"/>
        <w:rPr>
          <w:rFonts w:ascii="Times New Roman" w:hAnsi="Times New Roman"/>
          <w:color w:val="000000"/>
        </w:rPr>
      </w:pPr>
      <w:r w:rsidRPr="007F12C0">
        <w:rPr>
          <w:rFonts w:ascii="Times New Roman" w:hAnsi="Times New Roman"/>
          <w:b/>
          <w:bCs/>
          <w:color w:val="000000"/>
        </w:rPr>
        <w:t>Status Indicators</w:t>
      </w:r>
      <w:r w:rsidRPr="007F12C0">
        <w:rPr>
          <w:rFonts w:ascii="Times New Roman" w:hAnsi="Times New Roman"/>
          <w:color w:val="000000"/>
        </w:rPr>
        <w:t>: Update and display any movement-related status (e.g., stamina bar if sprinting).</w:t>
      </w:r>
      <w:r w:rsidR="00FF058C" w:rsidRPr="001E0E93">
        <w:rPr>
          <w:rFonts w:ascii="Times New Roman" w:hAnsi="Times New Roman"/>
          <w:color w:val="000000"/>
        </w:rPr>
        <w:t>.</w:t>
      </w:r>
    </w:p>
    <w:p w14:paraId="6D71863D" w14:textId="77777777" w:rsidR="00221684" w:rsidRDefault="00221684" w:rsidP="001A1DCD">
      <w:pPr>
        <w:pStyle w:val="2"/>
      </w:pPr>
      <w:bookmarkStart w:id="26" w:name="_Toc178688207"/>
      <w:r w:rsidRPr="001E0E93">
        <w:t>Other</w:t>
      </w:r>
      <w:bookmarkEnd w:id="26"/>
    </w:p>
    <w:p w14:paraId="3755586F" w14:textId="37FB8BB2" w:rsidR="007F12C0" w:rsidRPr="008E13C2" w:rsidRDefault="007F12C0" w:rsidP="008E13C2">
      <w:pPr>
        <w:ind w:left="360"/>
        <w:rPr>
          <w:rFonts w:ascii="Times New Roman" w:hAnsi="Times New Roman"/>
          <w:lang w:eastAsia="zh-CN"/>
        </w:rPr>
      </w:pPr>
      <w:r w:rsidRPr="008E13C2">
        <w:rPr>
          <w:rFonts w:ascii="Times New Roman" w:hAnsi="Times New Roman"/>
          <w:b/>
          <w:bCs/>
          <w:lang w:eastAsia="zh-CN"/>
        </w:rPr>
        <w:t>Camera Control</w:t>
      </w:r>
      <w:r w:rsidRPr="008E13C2">
        <w:rPr>
          <w:rFonts w:ascii="Times New Roman" w:hAnsi="Times New Roman"/>
          <w:lang w:eastAsia="zh-CN"/>
        </w:rPr>
        <w:t>: Optionally, the camera follows or adjusts based on the character’s movement direction for a better player experience.</w:t>
      </w:r>
    </w:p>
    <w:p w14:paraId="3737CEC4" w14:textId="77777777" w:rsidR="00221684" w:rsidRPr="001E0E93" w:rsidRDefault="00221684" w:rsidP="001A1DCD">
      <w:pPr>
        <w:pStyle w:val="2"/>
      </w:pPr>
      <w:bookmarkStart w:id="27" w:name="_Toc178688208"/>
      <w:r w:rsidRPr="001E0E93">
        <w:lastRenderedPageBreak/>
        <w:t>Constraints</w:t>
      </w:r>
      <w:bookmarkEnd w:id="27"/>
    </w:p>
    <w:p w14:paraId="14CF24FF"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Platform Compatibility:</w:t>
      </w:r>
      <w:r w:rsidRPr="007F12C0">
        <w:rPr>
          <w:rFonts w:ascii="Times New Roman" w:hAnsi="Times New Roman"/>
          <w:color w:val="000000"/>
        </w:rPr>
        <w:t xml:space="preserve"> Ensure movement controls work smoothly across all intended platforms (PC, consoles).</w:t>
      </w:r>
    </w:p>
    <w:p w14:paraId="730411BD" w14:textId="69CAF6D8" w:rsidR="000A35B5" w:rsidRPr="001E0E93" w:rsidRDefault="007F12C0" w:rsidP="007F12C0">
      <w:pPr>
        <w:ind w:left="360"/>
        <w:jc w:val="both"/>
        <w:rPr>
          <w:rFonts w:ascii="Times New Roman" w:hAnsi="Times New Roman"/>
          <w:color w:val="000000"/>
        </w:rPr>
      </w:pPr>
      <w:r w:rsidRPr="007F12C0">
        <w:rPr>
          <w:rFonts w:ascii="Times New Roman" w:hAnsi="Times New Roman"/>
          <w:b/>
          <w:bCs/>
          <w:color w:val="000000"/>
        </w:rPr>
        <w:t>Hardware Performance:</w:t>
      </w:r>
      <w:r w:rsidRPr="007F12C0">
        <w:rPr>
          <w:rFonts w:ascii="Times New Roman" w:hAnsi="Times New Roman"/>
          <w:color w:val="000000"/>
        </w:rPr>
        <w:t xml:space="preserve"> Movement mechanics must perform consistently across different hardware configurations, maintaining at least 30 FPS.</w:t>
      </w:r>
    </w:p>
    <w:p w14:paraId="7E296602" w14:textId="77777777" w:rsidR="00221684" w:rsidRPr="001E0E93" w:rsidRDefault="00221684" w:rsidP="001A1DCD">
      <w:pPr>
        <w:pStyle w:val="2"/>
      </w:pPr>
      <w:bookmarkStart w:id="28" w:name="_Toc178688209"/>
      <w:r w:rsidRPr="001E0E93">
        <w:t>Data Handling</w:t>
      </w:r>
      <w:bookmarkEnd w:id="28"/>
    </w:p>
    <w:p w14:paraId="33E0F620"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Input Validation:</w:t>
      </w:r>
      <w:r w:rsidRPr="007F12C0">
        <w:rPr>
          <w:rFonts w:ascii="Times New Roman" w:hAnsi="Times New Roman"/>
          <w:color w:val="000000"/>
        </w:rPr>
        <w:t xml:space="preserve"> Only registered inputs (e.g., W, A, S, D, joystick directions) are processed for movement to prevent unintended actions.</w:t>
      </w:r>
    </w:p>
    <w:p w14:paraId="153B5FBA" w14:textId="584F07CF" w:rsidR="00FD6944" w:rsidRPr="001E0E93" w:rsidRDefault="007F12C0" w:rsidP="007F12C0">
      <w:pPr>
        <w:ind w:left="360"/>
        <w:jc w:val="both"/>
        <w:rPr>
          <w:rFonts w:ascii="Times New Roman" w:hAnsi="Times New Roman"/>
          <w:color w:val="000000"/>
        </w:rPr>
      </w:pPr>
      <w:r w:rsidRPr="007F12C0">
        <w:rPr>
          <w:rFonts w:ascii="Times New Roman" w:hAnsi="Times New Roman"/>
          <w:b/>
          <w:bCs/>
          <w:color w:val="000000"/>
        </w:rPr>
        <w:t>Data Format:</w:t>
      </w:r>
      <w:r w:rsidRPr="007F12C0">
        <w:rPr>
          <w:rFonts w:ascii="Times New Roman" w:hAnsi="Times New Roman"/>
          <w:color w:val="000000"/>
        </w:rPr>
        <w:t xml:space="preserve"> Input values are processed in standard ASCII for keyboard controls or controller signal encoding.</w:t>
      </w:r>
    </w:p>
    <w:p w14:paraId="21D425EF" w14:textId="77777777" w:rsidR="00221684" w:rsidRPr="001E0E93" w:rsidRDefault="00221684" w:rsidP="001A1DCD">
      <w:pPr>
        <w:pStyle w:val="2"/>
      </w:pPr>
      <w:bookmarkStart w:id="29" w:name="_Toc178688210"/>
      <w:r w:rsidRPr="001E0E93">
        <w:t>Error Handling</w:t>
      </w:r>
      <w:bookmarkEnd w:id="29"/>
    </w:p>
    <w:p w14:paraId="63709271"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Input Loss:</w:t>
      </w:r>
      <w:r w:rsidRPr="007F12C0">
        <w:rPr>
          <w:rFonts w:ascii="Times New Roman" w:hAnsi="Times New Roman"/>
          <w:color w:val="000000"/>
        </w:rPr>
        <w:t xml:space="preserve"> If input is lost (e.g., disconnected controller), pause the character’s movement and notify the player.</w:t>
      </w:r>
    </w:p>
    <w:p w14:paraId="70AEE65E" w14:textId="77777777" w:rsidR="007F12C0" w:rsidRPr="007F12C0" w:rsidRDefault="007F12C0" w:rsidP="007F12C0">
      <w:pPr>
        <w:ind w:left="360"/>
        <w:jc w:val="both"/>
        <w:rPr>
          <w:rFonts w:ascii="Times New Roman" w:hAnsi="Times New Roman"/>
          <w:color w:val="000000"/>
        </w:rPr>
      </w:pPr>
      <w:r w:rsidRPr="007F12C0">
        <w:rPr>
          <w:rFonts w:ascii="Times New Roman" w:hAnsi="Times New Roman"/>
          <w:b/>
          <w:bCs/>
          <w:color w:val="000000"/>
        </w:rPr>
        <w:t>Invalid Input:</w:t>
      </w:r>
      <w:r w:rsidRPr="007F12C0">
        <w:rPr>
          <w:rFonts w:ascii="Times New Roman" w:hAnsi="Times New Roman"/>
          <w:color w:val="000000"/>
        </w:rPr>
        <w:t xml:space="preserve"> Ignore any unintended or unassigned keys.</w:t>
      </w:r>
    </w:p>
    <w:p w14:paraId="3805959B" w14:textId="2A9A255B" w:rsidR="0071242F" w:rsidRPr="001E0E93" w:rsidRDefault="007F12C0" w:rsidP="0071242F">
      <w:pPr>
        <w:ind w:left="360"/>
        <w:jc w:val="both"/>
        <w:rPr>
          <w:rFonts w:ascii="Times New Roman" w:hAnsi="Times New Roman"/>
          <w:color w:val="000000"/>
          <w:lang w:eastAsia="zh-CN"/>
        </w:rPr>
      </w:pPr>
      <w:r w:rsidRPr="007F12C0">
        <w:rPr>
          <w:rFonts w:ascii="Times New Roman" w:hAnsi="Times New Roman"/>
          <w:b/>
          <w:bCs/>
          <w:color w:val="000000"/>
        </w:rPr>
        <w:t>Collision Errors:</w:t>
      </w:r>
      <w:r w:rsidRPr="007F12C0">
        <w:rPr>
          <w:rFonts w:ascii="Times New Roman" w:hAnsi="Times New Roman"/>
          <w:color w:val="000000"/>
        </w:rPr>
        <w:t xml:space="preserve"> If a collision error occurs, prevent the character from moving through solid objects and reset position if necessary.</w:t>
      </w:r>
    </w:p>
    <w:p w14:paraId="7AE4691D" w14:textId="77777777" w:rsidR="009418B7" w:rsidRPr="001E0E93" w:rsidRDefault="009418B7" w:rsidP="0059209D">
      <w:pPr>
        <w:ind w:left="720"/>
        <w:jc w:val="both"/>
        <w:rPr>
          <w:rFonts w:ascii="Times New Roman" w:hAnsi="Times New Roman"/>
          <w:color w:val="000000"/>
        </w:rPr>
      </w:pPr>
    </w:p>
    <w:p w14:paraId="71A005C6" w14:textId="5767BA4E" w:rsidR="0071242F" w:rsidRPr="0071242F" w:rsidRDefault="0071242F" w:rsidP="0071242F">
      <w:pPr>
        <w:pStyle w:val="1"/>
        <w:numPr>
          <w:ilvl w:val="0"/>
          <w:numId w:val="0"/>
        </w:numPr>
        <w:ind w:left="360"/>
        <w:jc w:val="both"/>
        <w:rPr>
          <w:rFonts w:ascii="Times New Roman" w:hAnsi="Times New Roman" w:cs="Times New Roman"/>
          <w:color w:val="000000"/>
          <w:lang w:eastAsia="zh-CN"/>
        </w:rPr>
      </w:pPr>
      <w:r w:rsidRPr="001E0E93">
        <w:rPr>
          <w:rFonts w:ascii="Times New Roman" w:hAnsi="Times New Roman" w:cs="Times New Roman"/>
          <w:color w:val="000000"/>
        </w:rPr>
        <w:t>REQ-1.</w:t>
      </w:r>
      <w:r>
        <w:rPr>
          <w:rFonts w:ascii="Times New Roman" w:hAnsi="Times New Roman" w:cs="Times New Roman" w:hint="eastAsia"/>
          <w:color w:val="000000"/>
          <w:lang w:eastAsia="zh-CN"/>
        </w:rPr>
        <w:t>2</w:t>
      </w:r>
    </w:p>
    <w:p w14:paraId="230A6109" w14:textId="77777777" w:rsidR="0071242F" w:rsidRPr="0071242F" w:rsidRDefault="0071242F" w:rsidP="001A1DCD">
      <w:pPr>
        <w:pStyle w:val="2"/>
        <w:numPr>
          <w:ilvl w:val="1"/>
          <w:numId w:val="31"/>
        </w:numPr>
      </w:pPr>
      <w:r w:rsidRPr="0071242F">
        <w:t>Description</w:t>
      </w:r>
    </w:p>
    <w:p w14:paraId="14ABC993" w14:textId="5196E7D8" w:rsidR="0071242F" w:rsidRPr="001E0E93" w:rsidRDefault="00067A95" w:rsidP="00067A95">
      <w:pPr>
        <w:ind w:left="360"/>
        <w:jc w:val="both"/>
        <w:rPr>
          <w:rFonts w:ascii="Times New Roman" w:hAnsi="Times New Roman"/>
          <w:color w:val="000000"/>
          <w:lang w:eastAsia="zh-CN"/>
        </w:rPr>
      </w:pPr>
      <w:r w:rsidRPr="00067A95">
        <w:rPr>
          <w:rFonts w:ascii="Times New Roman" w:hAnsi="Times New Roman"/>
          <w:color w:val="000000"/>
        </w:rPr>
        <w:t>The game map should be generated randomly and continuously to create a dynamic and varied environment. To optimize system performance, map items and props (e.g., trees, rocks) should be removed from memory once they move out of the player’s view</w:t>
      </w:r>
      <w:r>
        <w:rPr>
          <w:rFonts w:ascii="Times New Roman" w:hAnsi="Times New Roman" w:hint="eastAsia"/>
          <w:color w:val="000000"/>
          <w:lang w:eastAsia="zh-CN"/>
        </w:rPr>
        <w:t xml:space="preserve"> </w:t>
      </w:r>
      <w:r w:rsidR="0071242F" w:rsidRPr="001E0E93">
        <w:rPr>
          <w:rFonts w:ascii="Times New Roman" w:hAnsi="Times New Roman"/>
          <w:color w:val="000000"/>
        </w:rPr>
        <w:t>System Input</w:t>
      </w:r>
      <w:r>
        <w:rPr>
          <w:rFonts w:ascii="Times New Roman" w:hAnsi="Times New Roman" w:hint="eastAsia"/>
          <w:color w:val="000000"/>
          <w:lang w:eastAsia="zh-CN"/>
        </w:rPr>
        <w:t>.</w:t>
      </w:r>
    </w:p>
    <w:p w14:paraId="6CC966A4" w14:textId="14781292" w:rsidR="0071242F" w:rsidRPr="001E0E93" w:rsidRDefault="00067A95" w:rsidP="001A1DCD">
      <w:pPr>
        <w:pStyle w:val="2"/>
      </w:pPr>
      <w:r>
        <w:rPr>
          <w:rFonts w:hint="eastAsia"/>
          <w:lang w:eastAsia="zh-CN"/>
        </w:rPr>
        <w:t>System Input</w:t>
      </w:r>
    </w:p>
    <w:p w14:paraId="0573A109" w14:textId="577434B0" w:rsidR="0071242F" w:rsidRPr="007F12C0" w:rsidRDefault="00067A95" w:rsidP="0071242F">
      <w:pPr>
        <w:ind w:left="360"/>
        <w:jc w:val="both"/>
        <w:rPr>
          <w:rFonts w:ascii="Times New Roman" w:hAnsi="Times New Roman"/>
          <w:color w:val="000000"/>
        </w:rPr>
      </w:pPr>
      <w:r w:rsidRPr="00067A95">
        <w:rPr>
          <w:rFonts w:ascii="Times New Roman" w:hAnsi="Times New Roman"/>
          <w:b/>
          <w:bCs/>
          <w:color w:val="000000"/>
        </w:rPr>
        <w:t>Seed/Randomization Input: Seed value or random function call to initialize map generation.</w:t>
      </w:r>
    </w:p>
    <w:p w14:paraId="4989F7DE" w14:textId="6A607AE3" w:rsidR="0071242F" w:rsidRPr="001E0E93" w:rsidRDefault="00067A95" w:rsidP="00067A95">
      <w:pPr>
        <w:ind w:left="360"/>
        <w:jc w:val="both"/>
        <w:rPr>
          <w:rFonts w:ascii="Times New Roman" w:hAnsi="Times New Roman"/>
          <w:color w:val="000000"/>
          <w:lang w:eastAsia="zh-CN"/>
        </w:rPr>
      </w:pPr>
      <w:r w:rsidRPr="00067A95">
        <w:rPr>
          <w:rFonts w:ascii="Times New Roman" w:hAnsi="Times New Roman"/>
          <w:b/>
          <w:bCs/>
          <w:color w:val="000000"/>
        </w:rPr>
        <w:t>Player Position</w:t>
      </w:r>
      <w:r w:rsidRPr="00067A95">
        <w:rPr>
          <w:rFonts w:ascii="Times New Roman" w:hAnsi="Times New Roman"/>
          <w:color w:val="000000"/>
        </w:rPr>
        <w:t>: Continuously track the player’s position to determine the visible map area.</w:t>
      </w:r>
    </w:p>
    <w:p w14:paraId="4CF6EC5E" w14:textId="2621EB47" w:rsidR="0071242F" w:rsidRPr="001E0E93" w:rsidRDefault="00067A95" w:rsidP="001A1DCD">
      <w:pPr>
        <w:pStyle w:val="2"/>
      </w:pPr>
      <w:r>
        <w:rPr>
          <w:rFonts w:hint="eastAsia"/>
          <w:lang w:eastAsia="zh-CN"/>
        </w:rPr>
        <w:t>Display</w:t>
      </w:r>
    </w:p>
    <w:p w14:paraId="37D6C17E" w14:textId="5FEA8D1C" w:rsidR="0071242F" w:rsidRPr="007F12C0" w:rsidRDefault="00067A95" w:rsidP="0071242F">
      <w:pPr>
        <w:ind w:left="360"/>
        <w:jc w:val="both"/>
        <w:rPr>
          <w:rFonts w:ascii="Times New Roman" w:hAnsi="Times New Roman"/>
          <w:color w:val="000000"/>
        </w:rPr>
      </w:pPr>
      <w:r w:rsidRPr="00067A95">
        <w:rPr>
          <w:rFonts w:ascii="Times New Roman" w:hAnsi="Times New Roman"/>
          <w:b/>
          <w:bCs/>
          <w:color w:val="000000"/>
        </w:rPr>
        <w:t>Map Visibility</w:t>
      </w:r>
      <w:r w:rsidRPr="00067A95">
        <w:rPr>
          <w:rFonts w:ascii="Times New Roman" w:hAnsi="Times New Roman"/>
          <w:color w:val="000000"/>
        </w:rPr>
        <w:t>: Display map elements (terrain, props) only within the visible range around the player</w:t>
      </w:r>
    </w:p>
    <w:p w14:paraId="4A7E45D0" w14:textId="69491B32" w:rsidR="00067A95" w:rsidRPr="001E0E93" w:rsidRDefault="00067A95" w:rsidP="00067A95">
      <w:pPr>
        <w:ind w:left="360"/>
        <w:jc w:val="both"/>
        <w:rPr>
          <w:rFonts w:ascii="Times New Roman" w:hAnsi="Times New Roman"/>
          <w:color w:val="000000"/>
          <w:lang w:eastAsia="zh-CN"/>
        </w:rPr>
      </w:pPr>
      <w:r w:rsidRPr="00067A95">
        <w:rPr>
          <w:rFonts w:ascii="Times New Roman" w:hAnsi="Times New Roman"/>
          <w:b/>
          <w:bCs/>
          <w:color w:val="000000"/>
        </w:rPr>
        <w:t>Seamless Transitions</w:t>
      </w:r>
      <w:r w:rsidRPr="00067A95">
        <w:rPr>
          <w:rFonts w:ascii="Times New Roman" w:hAnsi="Times New Roman"/>
          <w:color w:val="000000"/>
        </w:rPr>
        <w:t>: Ensure map tiles load and unload seamlessly as the player moves, with no visual lags or stuttering.</w:t>
      </w:r>
    </w:p>
    <w:p w14:paraId="3A3AF627" w14:textId="647ED0AE" w:rsidR="0071242F" w:rsidRPr="001E0E93" w:rsidRDefault="00067A95" w:rsidP="001A1DCD">
      <w:pPr>
        <w:pStyle w:val="2"/>
      </w:pPr>
      <w:r>
        <w:rPr>
          <w:rFonts w:hint="eastAsia"/>
          <w:lang w:eastAsia="zh-CN"/>
        </w:rPr>
        <w:t xml:space="preserve">System Processing </w:t>
      </w:r>
    </w:p>
    <w:p w14:paraId="0301FC88" w14:textId="49A250F9" w:rsidR="0071242F" w:rsidRPr="007F12C0" w:rsidRDefault="00067A95" w:rsidP="0071242F">
      <w:pPr>
        <w:ind w:left="360"/>
        <w:jc w:val="both"/>
        <w:rPr>
          <w:rFonts w:ascii="Times New Roman" w:hAnsi="Times New Roman"/>
          <w:color w:val="000000"/>
        </w:rPr>
      </w:pPr>
      <w:r w:rsidRPr="00067A95">
        <w:rPr>
          <w:rFonts w:ascii="Times New Roman" w:hAnsi="Times New Roman"/>
          <w:b/>
          <w:bCs/>
          <w:color w:val="000000"/>
        </w:rPr>
        <w:t>Random Map Generation</w:t>
      </w:r>
      <w:r w:rsidR="0071242F" w:rsidRPr="007F12C0">
        <w:rPr>
          <w:rFonts w:ascii="Times New Roman" w:hAnsi="Times New Roman"/>
          <w:b/>
          <w:bCs/>
          <w:color w:val="000000"/>
        </w:rPr>
        <w:t>:</w:t>
      </w:r>
      <w:r w:rsidR="0071242F" w:rsidRPr="007F12C0">
        <w:rPr>
          <w:rFonts w:ascii="Times New Roman" w:hAnsi="Times New Roman"/>
          <w:color w:val="000000"/>
        </w:rPr>
        <w:t xml:space="preserve"> </w:t>
      </w:r>
      <w:r w:rsidRPr="00067A95">
        <w:rPr>
          <w:rFonts w:ascii="Times New Roman" w:hAnsi="Times New Roman"/>
          <w:color w:val="000000"/>
        </w:rPr>
        <w:t>Generate map tiles on-the-fly based on a random seed or procedural algorithm. This generation should cover terrain, props, and any interactable items.</w:t>
      </w:r>
    </w:p>
    <w:p w14:paraId="7E419005" w14:textId="21226058" w:rsidR="0071242F" w:rsidRPr="007F12C0" w:rsidRDefault="00067A95" w:rsidP="0071242F">
      <w:pPr>
        <w:ind w:left="360"/>
        <w:jc w:val="both"/>
        <w:rPr>
          <w:rFonts w:ascii="Times New Roman" w:hAnsi="Times New Roman"/>
          <w:color w:val="000000"/>
          <w:lang w:eastAsia="zh-CN"/>
        </w:rPr>
      </w:pPr>
      <w:r w:rsidRPr="00067A95">
        <w:rPr>
          <w:rFonts w:ascii="Times New Roman" w:hAnsi="Times New Roman"/>
          <w:b/>
          <w:bCs/>
          <w:color w:val="000000"/>
        </w:rPr>
        <w:lastRenderedPageBreak/>
        <w:t>Culling for Optimization</w:t>
      </w:r>
      <w:r w:rsidR="0071242F" w:rsidRPr="007F12C0">
        <w:rPr>
          <w:rFonts w:ascii="Times New Roman" w:hAnsi="Times New Roman"/>
          <w:b/>
          <w:bCs/>
          <w:color w:val="000000"/>
        </w:rPr>
        <w:t>:</w:t>
      </w:r>
      <w:r w:rsidR="0071242F" w:rsidRPr="007F12C0">
        <w:rPr>
          <w:rFonts w:ascii="Times New Roman" w:hAnsi="Times New Roman"/>
          <w:color w:val="000000"/>
        </w:rPr>
        <w:t xml:space="preserve"> </w:t>
      </w:r>
      <w:r w:rsidR="00694F36" w:rsidRPr="00694F36">
        <w:rPr>
          <w:rFonts w:ascii="Times New Roman" w:hAnsi="Times New Roman"/>
          <w:color w:val="000000"/>
        </w:rPr>
        <w:t>Implement a culling function to continuously detect which props and map elements are outside of the player’s field of view</w:t>
      </w:r>
      <w:r w:rsidR="00694F36">
        <w:rPr>
          <w:rFonts w:ascii="Times New Roman" w:hAnsi="Times New Roman" w:hint="eastAsia"/>
          <w:color w:val="000000"/>
          <w:lang w:eastAsia="zh-CN"/>
        </w:rPr>
        <w:t>.</w:t>
      </w:r>
    </w:p>
    <w:p w14:paraId="71DDBDEC" w14:textId="05986FD8" w:rsidR="0071242F" w:rsidRDefault="00694F36" w:rsidP="001A1DCD">
      <w:pPr>
        <w:pStyle w:val="2"/>
      </w:pPr>
      <w:r w:rsidRPr="00694F36">
        <w:t>System Output</w:t>
      </w:r>
    </w:p>
    <w:p w14:paraId="62CBEAB0" w14:textId="73593317" w:rsidR="0071242F" w:rsidRDefault="00694F36" w:rsidP="00694F36">
      <w:pPr>
        <w:ind w:left="360"/>
        <w:jc w:val="both"/>
        <w:rPr>
          <w:rFonts w:ascii="Times New Roman" w:hAnsi="Times New Roman"/>
          <w:color w:val="000000"/>
        </w:rPr>
      </w:pPr>
      <w:r w:rsidRPr="00694F36">
        <w:rPr>
          <w:rFonts w:ascii="Times New Roman" w:hAnsi="Times New Roman"/>
          <w:b/>
          <w:bCs/>
          <w:color w:val="000000"/>
        </w:rPr>
        <w:t xml:space="preserve">Generated Map Layout: </w:t>
      </w:r>
      <w:r w:rsidRPr="00694F36">
        <w:rPr>
          <w:rFonts w:ascii="Times New Roman" w:hAnsi="Times New Roman"/>
          <w:color w:val="000000"/>
        </w:rPr>
        <w:t>The map layout and all generated elements are displayed based on player location and visibility.</w:t>
      </w:r>
    </w:p>
    <w:p w14:paraId="3FC5128E" w14:textId="4DE336EC" w:rsidR="00694F36" w:rsidRPr="00694F36" w:rsidRDefault="00694F36" w:rsidP="00694F36">
      <w:pPr>
        <w:ind w:left="360"/>
        <w:jc w:val="both"/>
        <w:rPr>
          <w:rFonts w:ascii="Times New Roman" w:hAnsi="Times New Roman"/>
          <w:lang w:eastAsia="zh-CN"/>
        </w:rPr>
      </w:pPr>
      <w:r w:rsidRPr="00694F36">
        <w:rPr>
          <w:rFonts w:ascii="Times New Roman" w:hAnsi="Times New Roman"/>
          <w:b/>
          <w:bCs/>
          <w:lang w:eastAsia="zh-CN"/>
        </w:rPr>
        <w:t>Active Elements</w:t>
      </w:r>
      <w:r w:rsidRPr="00694F36">
        <w:rPr>
          <w:rFonts w:ascii="Times New Roman" w:hAnsi="Times New Roman"/>
          <w:lang w:eastAsia="zh-CN"/>
        </w:rPr>
        <w:t>: Only elements within the player’s visible area are rendered and kept in memory, reducing overall system load.</w:t>
      </w:r>
    </w:p>
    <w:p w14:paraId="43F747C4" w14:textId="77777777" w:rsidR="0071242F" w:rsidRPr="001E0E93" w:rsidRDefault="0071242F" w:rsidP="001A1DCD">
      <w:pPr>
        <w:pStyle w:val="2"/>
      </w:pPr>
      <w:r w:rsidRPr="001E0E93">
        <w:t>Constraints</w:t>
      </w:r>
    </w:p>
    <w:p w14:paraId="0088FE47" w14:textId="77777777" w:rsidR="0071242F" w:rsidRPr="007F12C0" w:rsidRDefault="0071242F" w:rsidP="0071242F">
      <w:pPr>
        <w:ind w:left="360"/>
        <w:jc w:val="both"/>
        <w:rPr>
          <w:rFonts w:ascii="Times New Roman" w:hAnsi="Times New Roman"/>
          <w:color w:val="000000"/>
        </w:rPr>
      </w:pPr>
      <w:r w:rsidRPr="007F12C0">
        <w:rPr>
          <w:rFonts w:ascii="Times New Roman" w:hAnsi="Times New Roman"/>
          <w:b/>
          <w:bCs/>
          <w:color w:val="000000"/>
        </w:rPr>
        <w:t>Platform Compatibility:</w:t>
      </w:r>
      <w:r w:rsidRPr="007F12C0">
        <w:rPr>
          <w:rFonts w:ascii="Times New Roman" w:hAnsi="Times New Roman"/>
          <w:color w:val="000000"/>
        </w:rPr>
        <w:t xml:space="preserve"> Ensure movement controls work smoothly across all intended platforms (PC, consoles).</w:t>
      </w:r>
    </w:p>
    <w:p w14:paraId="228F95A1" w14:textId="77777777" w:rsidR="0071242F" w:rsidRPr="001E0E93" w:rsidRDefault="0071242F" w:rsidP="0071242F">
      <w:pPr>
        <w:ind w:left="360"/>
        <w:jc w:val="both"/>
        <w:rPr>
          <w:rFonts w:ascii="Times New Roman" w:hAnsi="Times New Roman"/>
          <w:color w:val="000000"/>
        </w:rPr>
      </w:pPr>
      <w:r w:rsidRPr="007F12C0">
        <w:rPr>
          <w:rFonts w:ascii="Times New Roman" w:hAnsi="Times New Roman"/>
          <w:b/>
          <w:bCs/>
          <w:color w:val="000000"/>
        </w:rPr>
        <w:t>Hardware Performance:</w:t>
      </w:r>
      <w:r w:rsidRPr="007F12C0">
        <w:rPr>
          <w:rFonts w:ascii="Times New Roman" w:hAnsi="Times New Roman"/>
          <w:color w:val="000000"/>
        </w:rPr>
        <w:t xml:space="preserve"> Movement mechanics must perform consistently across different hardware configurations, maintaining at least 30 FPS.</w:t>
      </w:r>
    </w:p>
    <w:p w14:paraId="796BFEED" w14:textId="77777777" w:rsidR="0071242F" w:rsidRPr="001E0E93" w:rsidRDefault="0071242F" w:rsidP="001A1DCD">
      <w:pPr>
        <w:pStyle w:val="2"/>
      </w:pPr>
      <w:r w:rsidRPr="001E0E93">
        <w:t>Data Handling</w:t>
      </w:r>
    </w:p>
    <w:p w14:paraId="43097D87" w14:textId="290EAC1F" w:rsidR="0071242F" w:rsidRPr="001E0E93" w:rsidRDefault="00694F36" w:rsidP="00694F36">
      <w:pPr>
        <w:ind w:left="360"/>
        <w:jc w:val="both"/>
        <w:rPr>
          <w:rFonts w:ascii="Times New Roman" w:hAnsi="Times New Roman"/>
          <w:color w:val="000000"/>
          <w:lang w:eastAsia="zh-CN"/>
        </w:rPr>
      </w:pPr>
      <w:r w:rsidRPr="00694F36">
        <w:rPr>
          <w:rFonts w:ascii="Times New Roman" w:hAnsi="Times New Roman"/>
          <w:b/>
          <w:bCs/>
          <w:color w:val="000000"/>
        </w:rPr>
        <w:t xml:space="preserve">Reusability: </w:t>
      </w:r>
      <w:r w:rsidRPr="00694F36">
        <w:rPr>
          <w:rFonts w:ascii="Times New Roman" w:hAnsi="Times New Roman"/>
          <w:color w:val="000000"/>
        </w:rPr>
        <w:t>When tiles go out of view, retain their procedural data for fast reloading if they become visible again.</w:t>
      </w:r>
    </w:p>
    <w:p w14:paraId="5E21756A" w14:textId="77777777" w:rsidR="0071242F" w:rsidRPr="001E0E93" w:rsidRDefault="0071242F" w:rsidP="001A1DCD">
      <w:pPr>
        <w:pStyle w:val="2"/>
      </w:pPr>
      <w:r w:rsidRPr="001E0E93">
        <w:t>Error Handling</w:t>
      </w:r>
    </w:p>
    <w:p w14:paraId="23960E8F" w14:textId="3251FA55" w:rsidR="00694F36" w:rsidRPr="00694F36" w:rsidRDefault="00694F36" w:rsidP="00694F36">
      <w:pPr>
        <w:ind w:left="360"/>
        <w:jc w:val="both"/>
        <w:rPr>
          <w:rFonts w:ascii="Times New Roman" w:hAnsi="Times New Roman"/>
          <w:color w:val="000000"/>
          <w:lang w:val="en-US"/>
        </w:rPr>
      </w:pPr>
      <w:r w:rsidRPr="00694F36">
        <w:rPr>
          <w:rFonts w:ascii="Times New Roman" w:hAnsi="Times New Roman"/>
          <w:b/>
          <w:bCs/>
          <w:color w:val="000000"/>
          <w:lang w:val="en-US"/>
        </w:rPr>
        <w:t xml:space="preserve"> Map Loading Failures: </w:t>
      </w:r>
      <w:r w:rsidRPr="00694F36">
        <w:rPr>
          <w:rFonts w:ascii="Times New Roman" w:hAnsi="Times New Roman"/>
          <w:color w:val="000000"/>
          <w:lang w:val="en-US"/>
        </w:rPr>
        <w:t>If map generation fails, the system should retry with a default or backup tile layout.</w:t>
      </w:r>
    </w:p>
    <w:p w14:paraId="3BC3DA1A" w14:textId="6C75153A" w:rsidR="0071242F" w:rsidRPr="00694F36" w:rsidRDefault="00694F36" w:rsidP="00694F36">
      <w:pPr>
        <w:ind w:left="360"/>
        <w:jc w:val="both"/>
        <w:rPr>
          <w:rFonts w:ascii="Times New Roman" w:hAnsi="Times New Roman"/>
          <w:color w:val="000000"/>
          <w:lang w:eastAsia="zh-CN"/>
        </w:rPr>
      </w:pPr>
      <w:r w:rsidRPr="00694F36">
        <w:rPr>
          <w:rFonts w:ascii="Times New Roman" w:hAnsi="Times New Roman"/>
          <w:b/>
          <w:bCs/>
          <w:color w:val="000000"/>
          <w:lang w:val="en-US"/>
        </w:rPr>
        <w:t xml:space="preserve">Unloading Issues: </w:t>
      </w:r>
      <w:r w:rsidRPr="00694F36">
        <w:rPr>
          <w:rFonts w:ascii="Times New Roman" w:hAnsi="Times New Roman"/>
          <w:color w:val="000000"/>
          <w:lang w:val="en-US"/>
        </w:rPr>
        <w:t>If props or tiles do not unload properly, log these items for debugging and continue to render only visible elements.</w:t>
      </w:r>
    </w:p>
    <w:p w14:paraId="6392F182" w14:textId="77777777" w:rsidR="0071242F" w:rsidRPr="001E0E93" w:rsidRDefault="0071242F" w:rsidP="0071242F">
      <w:pPr>
        <w:ind w:left="720"/>
        <w:jc w:val="both"/>
        <w:rPr>
          <w:rFonts w:ascii="Times New Roman" w:hAnsi="Times New Roman"/>
          <w:color w:val="000000"/>
        </w:rPr>
      </w:pPr>
    </w:p>
    <w:p w14:paraId="5EF56E0A" w14:textId="6542AAF7" w:rsidR="00546FC8" w:rsidRPr="0071242F" w:rsidRDefault="00546FC8" w:rsidP="00546FC8">
      <w:pPr>
        <w:pStyle w:val="1"/>
        <w:numPr>
          <w:ilvl w:val="0"/>
          <w:numId w:val="0"/>
        </w:numPr>
        <w:ind w:left="360"/>
        <w:jc w:val="both"/>
        <w:rPr>
          <w:rFonts w:ascii="Times New Roman" w:hAnsi="Times New Roman" w:cs="Times New Roman"/>
          <w:color w:val="000000"/>
          <w:lang w:eastAsia="zh-CN"/>
        </w:rPr>
      </w:pPr>
      <w:r w:rsidRPr="001E0E93">
        <w:rPr>
          <w:rFonts w:ascii="Times New Roman" w:hAnsi="Times New Roman" w:cs="Times New Roman"/>
          <w:color w:val="000000"/>
        </w:rPr>
        <w:t>REQ-1.</w:t>
      </w:r>
      <w:r>
        <w:rPr>
          <w:rFonts w:ascii="Times New Roman" w:hAnsi="Times New Roman" w:cs="Times New Roman" w:hint="eastAsia"/>
          <w:color w:val="000000"/>
          <w:lang w:eastAsia="zh-CN"/>
        </w:rPr>
        <w:t>3</w:t>
      </w:r>
    </w:p>
    <w:p w14:paraId="088B5133" w14:textId="77777777" w:rsidR="00546FC8" w:rsidRPr="00546FC8" w:rsidRDefault="00546FC8" w:rsidP="001A1DCD">
      <w:pPr>
        <w:pStyle w:val="2"/>
        <w:numPr>
          <w:ilvl w:val="1"/>
          <w:numId w:val="32"/>
        </w:numPr>
      </w:pPr>
      <w:r w:rsidRPr="00546FC8">
        <w:t>Description</w:t>
      </w:r>
    </w:p>
    <w:p w14:paraId="63B6C3A7" w14:textId="3D1085E8" w:rsidR="00546FC8" w:rsidRPr="001E0E93" w:rsidRDefault="00546FC8" w:rsidP="00546FC8">
      <w:pPr>
        <w:ind w:left="360"/>
        <w:jc w:val="both"/>
        <w:rPr>
          <w:rFonts w:ascii="Times New Roman" w:hAnsi="Times New Roman"/>
          <w:color w:val="000000"/>
          <w:lang w:eastAsia="zh-CN"/>
        </w:rPr>
      </w:pPr>
      <w:r w:rsidRPr="00546FC8">
        <w:rPr>
          <w:rFonts w:ascii="Times New Roman" w:hAnsi="Times New Roman"/>
          <w:color w:val="000000"/>
          <w:lang w:eastAsia="zh-CN"/>
        </w:rPr>
        <w:t>This feature allows the character to perform basic attacks on enemies using player input. The attacks should include animations, hit detection, and damage calculations, enabling players to interact meaningfully with enemy units.</w:t>
      </w:r>
    </w:p>
    <w:p w14:paraId="757CCB5C" w14:textId="77777777" w:rsidR="00546FC8" w:rsidRPr="001E0E93" w:rsidRDefault="00546FC8" w:rsidP="001A1DCD">
      <w:pPr>
        <w:pStyle w:val="2"/>
      </w:pPr>
      <w:r>
        <w:rPr>
          <w:rFonts w:hint="eastAsia"/>
          <w:lang w:eastAsia="zh-CN"/>
        </w:rPr>
        <w:t>System Input</w:t>
      </w:r>
    </w:p>
    <w:p w14:paraId="431D390C" w14:textId="24A3E089" w:rsidR="00546FC8" w:rsidRDefault="00F2172D" w:rsidP="00F2172D">
      <w:pPr>
        <w:ind w:left="360"/>
        <w:jc w:val="both"/>
        <w:rPr>
          <w:rFonts w:ascii="Times New Roman" w:hAnsi="Times New Roman"/>
          <w:color w:val="000000"/>
        </w:rPr>
      </w:pPr>
      <w:r w:rsidRPr="00F2172D">
        <w:rPr>
          <w:rFonts w:ascii="Times New Roman" w:hAnsi="Times New Roman"/>
          <w:b/>
          <w:bCs/>
          <w:color w:val="000000"/>
        </w:rPr>
        <w:t xml:space="preserve">Attack Input: </w:t>
      </w:r>
      <w:r w:rsidRPr="00F2172D">
        <w:rPr>
          <w:rFonts w:ascii="Times New Roman" w:hAnsi="Times New Roman"/>
          <w:color w:val="000000"/>
        </w:rPr>
        <w:t>Key/button press by the player.</w:t>
      </w:r>
    </w:p>
    <w:p w14:paraId="49064E41" w14:textId="58045C2E" w:rsidR="00F2172D" w:rsidRPr="001E0E93" w:rsidRDefault="00F2172D" w:rsidP="00F2172D">
      <w:pPr>
        <w:ind w:left="360"/>
        <w:jc w:val="both"/>
        <w:rPr>
          <w:rFonts w:ascii="Times New Roman" w:hAnsi="Times New Roman"/>
          <w:color w:val="000000"/>
          <w:lang w:eastAsia="zh-CN"/>
        </w:rPr>
      </w:pPr>
      <w:r w:rsidRPr="00F2172D">
        <w:rPr>
          <w:rFonts w:ascii="Times New Roman" w:hAnsi="Times New Roman"/>
          <w:b/>
          <w:bCs/>
          <w:color w:val="000000"/>
          <w:lang w:eastAsia="zh-CN"/>
        </w:rPr>
        <w:t>Target Data</w:t>
      </w:r>
      <w:r w:rsidRPr="00F2172D">
        <w:rPr>
          <w:rFonts w:ascii="Times New Roman" w:hAnsi="Times New Roman"/>
          <w:color w:val="000000"/>
          <w:lang w:eastAsia="zh-CN"/>
        </w:rPr>
        <w:t>: Enemy positions and health status to determine if they are in the attack range</w:t>
      </w:r>
      <w:r>
        <w:rPr>
          <w:rFonts w:ascii="Times New Roman" w:hAnsi="Times New Roman" w:hint="eastAsia"/>
          <w:color w:val="000000"/>
          <w:lang w:eastAsia="zh-CN"/>
        </w:rPr>
        <w:t>.</w:t>
      </w:r>
    </w:p>
    <w:p w14:paraId="532246BE" w14:textId="77777777" w:rsidR="00546FC8" w:rsidRPr="001E0E93" w:rsidRDefault="00546FC8" w:rsidP="001A1DCD">
      <w:pPr>
        <w:pStyle w:val="2"/>
      </w:pPr>
      <w:r>
        <w:rPr>
          <w:rFonts w:hint="eastAsia"/>
          <w:lang w:eastAsia="zh-CN"/>
        </w:rPr>
        <w:t>Display</w:t>
      </w:r>
    </w:p>
    <w:p w14:paraId="6500C881" w14:textId="77777777" w:rsidR="00546FC8" w:rsidRPr="007F12C0" w:rsidRDefault="00546FC8" w:rsidP="00546FC8">
      <w:pPr>
        <w:ind w:left="360"/>
        <w:jc w:val="both"/>
        <w:rPr>
          <w:rFonts w:ascii="Times New Roman" w:hAnsi="Times New Roman"/>
          <w:color w:val="000000"/>
        </w:rPr>
      </w:pPr>
      <w:r w:rsidRPr="00067A95">
        <w:rPr>
          <w:rFonts w:ascii="Times New Roman" w:hAnsi="Times New Roman"/>
          <w:b/>
          <w:bCs/>
          <w:color w:val="000000"/>
        </w:rPr>
        <w:t>Map Visibility</w:t>
      </w:r>
      <w:r w:rsidRPr="00067A95">
        <w:rPr>
          <w:rFonts w:ascii="Times New Roman" w:hAnsi="Times New Roman"/>
          <w:color w:val="000000"/>
        </w:rPr>
        <w:t>: Display map elements (terrain, props) only within the visible range around the player</w:t>
      </w:r>
    </w:p>
    <w:p w14:paraId="6A18E2C3" w14:textId="7C6E93E0" w:rsidR="00546FC8" w:rsidRDefault="005C0CED" w:rsidP="005C0CED">
      <w:pPr>
        <w:ind w:left="360"/>
        <w:jc w:val="both"/>
        <w:rPr>
          <w:rFonts w:ascii="Times New Roman" w:hAnsi="Times New Roman"/>
          <w:color w:val="000000"/>
        </w:rPr>
      </w:pPr>
      <w:r w:rsidRPr="005C0CED">
        <w:rPr>
          <w:rFonts w:ascii="Times New Roman" w:hAnsi="Times New Roman"/>
          <w:b/>
          <w:bCs/>
          <w:color w:val="000000"/>
        </w:rPr>
        <w:t>Enemy Health Bar</w:t>
      </w:r>
      <w:r w:rsidRPr="005C0CED">
        <w:rPr>
          <w:rFonts w:ascii="Times New Roman" w:hAnsi="Times New Roman"/>
          <w:color w:val="000000"/>
        </w:rPr>
        <w:t>: Display any change in enemy health upon successful attack hits</w:t>
      </w:r>
      <w:r w:rsidR="00546FC8" w:rsidRPr="00067A95">
        <w:rPr>
          <w:rFonts w:ascii="Times New Roman" w:hAnsi="Times New Roman"/>
          <w:color w:val="000000"/>
        </w:rPr>
        <w:t>.</w:t>
      </w:r>
    </w:p>
    <w:p w14:paraId="6822898B" w14:textId="2CAB7407" w:rsidR="005C0CED" w:rsidRPr="001E0E93" w:rsidRDefault="005C0CED" w:rsidP="005C0CED">
      <w:pPr>
        <w:ind w:left="360"/>
        <w:jc w:val="both"/>
        <w:rPr>
          <w:rFonts w:ascii="Times New Roman" w:hAnsi="Times New Roman"/>
          <w:color w:val="000000"/>
        </w:rPr>
      </w:pPr>
      <w:r w:rsidRPr="005C0CED">
        <w:rPr>
          <w:rFonts w:ascii="Times New Roman" w:hAnsi="Times New Roman"/>
          <w:b/>
          <w:bCs/>
          <w:color w:val="000000"/>
        </w:rPr>
        <w:lastRenderedPageBreak/>
        <w:t>Cooldown Indicator</w:t>
      </w:r>
      <w:r w:rsidRPr="005C0CED">
        <w:rPr>
          <w:rFonts w:ascii="Times New Roman" w:hAnsi="Times New Roman"/>
          <w:color w:val="000000"/>
        </w:rPr>
        <w:t>: Optional – display attack cooldown (if applicable) on the HUD.</w:t>
      </w:r>
    </w:p>
    <w:p w14:paraId="57C0543D" w14:textId="77777777" w:rsidR="00546FC8" w:rsidRPr="001E0E93" w:rsidRDefault="00546FC8" w:rsidP="001A1DCD">
      <w:pPr>
        <w:pStyle w:val="2"/>
      </w:pPr>
      <w:r>
        <w:rPr>
          <w:rFonts w:hint="eastAsia"/>
          <w:lang w:eastAsia="zh-CN"/>
        </w:rPr>
        <w:t xml:space="preserve">System Processing </w:t>
      </w:r>
    </w:p>
    <w:p w14:paraId="086C9C9A" w14:textId="058BB1D6" w:rsidR="00546FC8" w:rsidRPr="007F12C0" w:rsidRDefault="00CF0CA7" w:rsidP="00546FC8">
      <w:pPr>
        <w:ind w:left="360"/>
        <w:jc w:val="both"/>
        <w:rPr>
          <w:rFonts w:ascii="Times New Roman" w:hAnsi="Times New Roman"/>
          <w:color w:val="000000"/>
        </w:rPr>
      </w:pPr>
      <w:r w:rsidRPr="00CF0CA7">
        <w:rPr>
          <w:rFonts w:ascii="Times New Roman" w:hAnsi="Times New Roman"/>
          <w:b/>
          <w:bCs/>
          <w:color w:val="000000"/>
        </w:rPr>
        <w:t>Attack Range Detection</w:t>
      </w:r>
      <w:r w:rsidRPr="00CF0CA7">
        <w:rPr>
          <w:rFonts w:ascii="Times New Roman" w:hAnsi="Times New Roman"/>
          <w:color w:val="000000"/>
        </w:rPr>
        <w:t>: Check if enemies are within the character’s attack range when an attack is initiated</w:t>
      </w:r>
      <w:r w:rsidR="00546FC8" w:rsidRPr="00067A95">
        <w:rPr>
          <w:rFonts w:ascii="Times New Roman" w:hAnsi="Times New Roman"/>
          <w:color w:val="000000"/>
        </w:rPr>
        <w:t>.</w:t>
      </w:r>
    </w:p>
    <w:p w14:paraId="49C07DC3" w14:textId="24D0AE71" w:rsidR="00546FC8" w:rsidRDefault="00CF0CA7" w:rsidP="00546FC8">
      <w:pPr>
        <w:ind w:left="360"/>
        <w:jc w:val="both"/>
        <w:rPr>
          <w:rFonts w:ascii="Times New Roman" w:hAnsi="Times New Roman"/>
          <w:color w:val="000000"/>
          <w:lang w:eastAsia="zh-CN"/>
        </w:rPr>
      </w:pPr>
      <w:r w:rsidRPr="00CF0CA7">
        <w:rPr>
          <w:rFonts w:ascii="Times New Roman" w:hAnsi="Times New Roman"/>
          <w:b/>
          <w:bCs/>
          <w:color w:val="000000"/>
          <w:lang w:eastAsia="zh-CN"/>
        </w:rPr>
        <w:t>Damage Calculation</w:t>
      </w:r>
      <w:r w:rsidRPr="00CF0CA7">
        <w:rPr>
          <w:rFonts w:ascii="Times New Roman" w:hAnsi="Times New Roman"/>
          <w:color w:val="000000"/>
          <w:lang w:eastAsia="zh-CN"/>
        </w:rPr>
        <w:t>: Compute the damage dealt based on character stats and apply it to the enemy’s health</w:t>
      </w:r>
      <w:r w:rsidR="00546FC8">
        <w:rPr>
          <w:rFonts w:ascii="Times New Roman" w:hAnsi="Times New Roman" w:hint="eastAsia"/>
          <w:color w:val="000000"/>
          <w:lang w:eastAsia="zh-CN"/>
        </w:rPr>
        <w:t>.</w:t>
      </w:r>
    </w:p>
    <w:p w14:paraId="2889BED3" w14:textId="7EF0DE78" w:rsidR="00CF0CA7" w:rsidRPr="007F12C0" w:rsidRDefault="00CF0CA7" w:rsidP="00546FC8">
      <w:pPr>
        <w:ind w:left="360"/>
        <w:jc w:val="both"/>
        <w:rPr>
          <w:rFonts w:ascii="Times New Roman" w:hAnsi="Times New Roman"/>
          <w:color w:val="000000"/>
          <w:lang w:eastAsia="zh-CN"/>
        </w:rPr>
      </w:pPr>
      <w:r w:rsidRPr="00CF0CA7">
        <w:rPr>
          <w:rFonts w:ascii="Times New Roman" w:hAnsi="Times New Roman"/>
          <w:b/>
          <w:bCs/>
          <w:color w:val="000000"/>
          <w:lang w:eastAsia="zh-CN"/>
        </w:rPr>
        <w:t>Animation Triggers</w:t>
      </w:r>
      <w:r w:rsidRPr="00CF0CA7">
        <w:rPr>
          <w:rFonts w:ascii="Times New Roman" w:hAnsi="Times New Roman"/>
          <w:color w:val="000000"/>
          <w:lang w:eastAsia="zh-CN"/>
        </w:rPr>
        <w:t>: Trigger appropriate attack animations based on the attack type and ensure smooth transitions between actions.</w:t>
      </w:r>
    </w:p>
    <w:p w14:paraId="78A5760E" w14:textId="77777777" w:rsidR="00546FC8" w:rsidRDefault="00546FC8" w:rsidP="001A1DCD">
      <w:pPr>
        <w:pStyle w:val="2"/>
      </w:pPr>
      <w:r w:rsidRPr="00694F36">
        <w:t>System Output</w:t>
      </w:r>
    </w:p>
    <w:p w14:paraId="7EAEFD94" w14:textId="15D51D29" w:rsidR="00546FC8" w:rsidRDefault="00CF0CA7" w:rsidP="00546FC8">
      <w:pPr>
        <w:ind w:left="360"/>
        <w:jc w:val="both"/>
        <w:rPr>
          <w:rFonts w:ascii="Times New Roman" w:hAnsi="Times New Roman"/>
          <w:color w:val="000000"/>
        </w:rPr>
      </w:pPr>
      <w:r w:rsidRPr="00CF0CA7">
        <w:rPr>
          <w:rFonts w:ascii="Times New Roman" w:hAnsi="Times New Roman"/>
          <w:b/>
          <w:bCs/>
          <w:color w:val="000000"/>
        </w:rPr>
        <w:t>Health Reduction</w:t>
      </w:r>
      <w:r w:rsidRPr="00CF0CA7">
        <w:rPr>
          <w:rFonts w:ascii="Times New Roman" w:hAnsi="Times New Roman"/>
          <w:color w:val="000000"/>
        </w:rPr>
        <w:t>: Apply damage to enemies in range and update their health</w:t>
      </w:r>
      <w:r w:rsidR="00546FC8" w:rsidRPr="00694F36">
        <w:rPr>
          <w:rFonts w:ascii="Times New Roman" w:hAnsi="Times New Roman"/>
          <w:color w:val="000000"/>
        </w:rPr>
        <w:t>.</w:t>
      </w:r>
    </w:p>
    <w:p w14:paraId="1A4318C5" w14:textId="3F6DF54E" w:rsidR="00546FC8" w:rsidRPr="00694F36" w:rsidRDefault="00CF0CA7" w:rsidP="00546FC8">
      <w:pPr>
        <w:ind w:left="360"/>
        <w:jc w:val="both"/>
        <w:rPr>
          <w:rFonts w:ascii="Times New Roman" w:hAnsi="Times New Roman"/>
          <w:lang w:eastAsia="zh-CN"/>
        </w:rPr>
      </w:pPr>
      <w:r w:rsidRPr="00CF0CA7">
        <w:rPr>
          <w:rFonts w:ascii="Times New Roman" w:hAnsi="Times New Roman"/>
          <w:b/>
          <w:bCs/>
          <w:lang w:eastAsia="zh-CN"/>
        </w:rPr>
        <w:t>Attack Feedback</w:t>
      </w:r>
      <w:r w:rsidRPr="00CF0CA7">
        <w:rPr>
          <w:rFonts w:ascii="Times New Roman" w:hAnsi="Times New Roman"/>
          <w:lang w:eastAsia="zh-CN"/>
        </w:rPr>
        <w:t>: Display the attack animation and sound effects</w:t>
      </w:r>
      <w:r w:rsidR="00546FC8" w:rsidRPr="00694F36">
        <w:rPr>
          <w:rFonts w:ascii="Times New Roman" w:hAnsi="Times New Roman"/>
          <w:lang w:eastAsia="zh-CN"/>
        </w:rPr>
        <w:t>.</w:t>
      </w:r>
    </w:p>
    <w:p w14:paraId="1B19F6BD" w14:textId="77777777" w:rsidR="00546FC8" w:rsidRPr="001E0E93" w:rsidRDefault="00546FC8" w:rsidP="001A1DCD">
      <w:pPr>
        <w:pStyle w:val="2"/>
      </w:pPr>
      <w:r w:rsidRPr="001E0E93">
        <w:t>Constraints</w:t>
      </w:r>
    </w:p>
    <w:p w14:paraId="4E1B7AD7" w14:textId="55B03753" w:rsidR="00546FC8" w:rsidRPr="007F12C0" w:rsidRDefault="00D243A7" w:rsidP="00546FC8">
      <w:pPr>
        <w:ind w:left="360"/>
        <w:jc w:val="both"/>
        <w:rPr>
          <w:rFonts w:ascii="Times New Roman" w:hAnsi="Times New Roman"/>
          <w:color w:val="000000"/>
        </w:rPr>
      </w:pPr>
      <w:r w:rsidRPr="00D243A7">
        <w:rPr>
          <w:rFonts w:ascii="Times New Roman" w:hAnsi="Times New Roman"/>
          <w:b/>
          <w:bCs/>
          <w:color w:val="000000"/>
        </w:rPr>
        <w:t>Attack Cooldown</w:t>
      </w:r>
      <w:r w:rsidRPr="00D243A7">
        <w:rPr>
          <w:rFonts w:ascii="Times New Roman" w:hAnsi="Times New Roman"/>
          <w:color w:val="000000"/>
        </w:rPr>
        <w:t>: Implement a cooldown between attacks to prevent continuous spamming</w:t>
      </w:r>
      <w:r w:rsidR="00546FC8" w:rsidRPr="007F12C0">
        <w:rPr>
          <w:rFonts w:ascii="Times New Roman" w:hAnsi="Times New Roman"/>
          <w:color w:val="000000"/>
        </w:rPr>
        <w:t>.</w:t>
      </w:r>
    </w:p>
    <w:p w14:paraId="0F445D34" w14:textId="14DCD27C" w:rsidR="00546FC8" w:rsidRPr="001E0E93" w:rsidRDefault="00D243A7" w:rsidP="00546FC8">
      <w:pPr>
        <w:ind w:left="360"/>
        <w:jc w:val="both"/>
        <w:rPr>
          <w:rFonts w:ascii="Times New Roman" w:hAnsi="Times New Roman"/>
          <w:color w:val="000000"/>
        </w:rPr>
      </w:pPr>
      <w:r w:rsidRPr="00D243A7">
        <w:rPr>
          <w:rFonts w:ascii="Times New Roman" w:hAnsi="Times New Roman"/>
          <w:b/>
          <w:bCs/>
          <w:color w:val="000000"/>
        </w:rPr>
        <w:t>Animation Timing</w:t>
      </w:r>
      <w:r w:rsidRPr="00D243A7">
        <w:rPr>
          <w:rFonts w:ascii="Times New Roman" w:hAnsi="Times New Roman"/>
          <w:color w:val="000000"/>
        </w:rPr>
        <w:t>: Ensure attack animations align with the hit detection timing to avoid visual mismatches</w:t>
      </w:r>
      <w:r w:rsidR="00546FC8" w:rsidRPr="007F12C0">
        <w:rPr>
          <w:rFonts w:ascii="Times New Roman" w:hAnsi="Times New Roman"/>
          <w:color w:val="000000"/>
        </w:rPr>
        <w:t>.</w:t>
      </w:r>
    </w:p>
    <w:p w14:paraId="4CB8583A" w14:textId="77777777" w:rsidR="00546FC8" w:rsidRPr="001E0E93" w:rsidRDefault="00546FC8" w:rsidP="001A1DCD">
      <w:pPr>
        <w:pStyle w:val="2"/>
      </w:pPr>
      <w:r w:rsidRPr="001E0E93">
        <w:t>Data Handling</w:t>
      </w:r>
    </w:p>
    <w:p w14:paraId="571D75B9" w14:textId="519C8139" w:rsidR="00546FC8" w:rsidRDefault="00D243A7" w:rsidP="00546FC8">
      <w:pPr>
        <w:ind w:left="360"/>
        <w:jc w:val="both"/>
        <w:rPr>
          <w:rFonts w:ascii="Times New Roman" w:hAnsi="Times New Roman"/>
          <w:color w:val="000000"/>
        </w:rPr>
      </w:pPr>
      <w:r w:rsidRPr="00D243A7">
        <w:rPr>
          <w:rFonts w:ascii="Times New Roman" w:hAnsi="Times New Roman"/>
          <w:b/>
          <w:bCs/>
          <w:color w:val="000000"/>
        </w:rPr>
        <w:t>Hit Registration</w:t>
      </w:r>
      <w:r w:rsidRPr="00D243A7">
        <w:rPr>
          <w:rFonts w:ascii="Times New Roman" w:hAnsi="Times New Roman"/>
          <w:color w:val="000000"/>
        </w:rPr>
        <w:t>: Track hit information to prevent multiple hits on a single enemy for one attack</w:t>
      </w:r>
      <w:r w:rsidR="00546FC8" w:rsidRPr="00694F36">
        <w:rPr>
          <w:rFonts w:ascii="Times New Roman" w:hAnsi="Times New Roman"/>
          <w:color w:val="000000"/>
        </w:rPr>
        <w:t>.</w:t>
      </w:r>
    </w:p>
    <w:p w14:paraId="0A6F7C09" w14:textId="3AD68D74" w:rsidR="00D243A7" w:rsidRDefault="00D243A7" w:rsidP="00546FC8">
      <w:pPr>
        <w:ind w:left="360"/>
        <w:jc w:val="both"/>
        <w:rPr>
          <w:rFonts w:ascii="Times New Roman" w:hAnsi="Times New Roman"/>
          <w:color w:val="000000"/>
        </w:rPr>
      </w:pPr>
      <w:r w:rsidRPr="00D243A7">
        <w:rPr>
          <w:rFonts w:ascii="Times New Roman" w:hAnsi="Times New Roman"/>
          <w:b/>
          <w:bCs/>
          <w:color w:val="000000"/>
        </w:rPr>
        <w:t>Damage Scaling</w:t>
      </w:r>
      <w:r w:rsidRPr="00D243A7">
        <w:rPr>
          <w:rFonts w:ascii="Times New Roman" w:hAnsi="Times New Roman"/>
          <w:color w:val="000000"/>
        </w:rPr>
        <w:t>: Apply damage scaling based on character or weapon level if applicable.</w:t>
      </w:r>
    </w:p>
    <w:p w14:paraId="3998C658" w14:textId="77777777" w:rsidR="00D243A7" w:rsidRPr="001E0E93" w:rsidRDefault="00D243A7" w:rsidP="00546FC8">
      <w:pPr>
        <w:ind w:left="360"/>
        <w:jc w:val="both"/>
        <w:rPr>
          <w:rFonts w:ascii="Times New Roman" w:hAnsi="Times New Roman"/>
          <w:color w:val="000000"/>
          <w:lang w:eastAsia="zh-CN"/>
        </w:rPr>
      </w:pPr>
    </w:p>
    <w:p w14:paraId="203A0D14" w14:textId="77777777" w:rsidR="00546FC8" w:rsidRPr="001E0E93" w:rsidRDefault="00546FC8" w:rsidP="001A1DCD">
      <w:pPr>
        <w:pStyle w:val="2"/>
      </w:pPr>
      <w:r w:rsidRPr="001E0E93">
        <w:t>Error Handling</w:t>
      </w:r>
    </w:p>
    <w:p w14:paraId="6E148E0E" w14:textId="1C881669" w:rsidR="00D243A7" w:rsidRPr="00694F36" w:rsidRDefault="00D243A7" w:rsidP="00D243A7">
      <w:pPr>
        <w:ind w:left="360"/>
        <w:jc w:val="both"/>
        <w:rPr>
          <w:rFonts w:ascii="Times New Roman" w:hAnsi="Times New Roman"/>
          <w:color w:val="000000"/>
          <w:lang w:val="en-US"/>
        </w:rPr>
      </w:pPr>
      <w:r w:rsidRPr="00D243A7">
        <w:rPr>
          <w:rFonts w:ascii="Times New Roman" w:hAnsi="Times New Roman"/>
          <w:b/>
          <w:bCs/>
          <w:color w:val="000000"/>
        </w:rPr>
        <w:t>Cooldown Management</w:t>
      </w:r>
      <w:r w:rsidRPr="00D243A7">
        <w:rPr>
          <w:rFonts w:ascii="Times New Roman" w:hAnsi="Times New Roman"/>
          <w:color w:val="000000"/>
        </w:rPr>
        <w:t>: Prevent attacks during cooldown periods and notify the player if necessary.</w:t>
      </w:r>
    </w:p>
    <w:p w14:paraId="259AAE77" w14:textId="58A71995" w:rsidR="00546FC8" w:rsidRPr="00694F36" w:rsidRDefault="00546FC8" w:rsidP="00546FC8">
      <w:pPr>
        <w:ind w:left="360"/>
        <w:jc w:val="both"/>
        <w:rPr>
          <w:rFonts w:ascii="Times New Roman" w:hAnsi="Times New Roman"/>
          <w:color w:val="000000"/>
          <w:lang w:eastAsia="zh-CN"/>
        </w:rPr>
      </w:pPr>
    </w:p>
    <w:p w14:paraId="3A23DCFA" w14:textId="77777777" w:rsidR="00546FC8" w:rsidRPr="001E0E93" w:rsidRDefault="00546FC8" w:rsidP="00546FC8">
      <w:pPr>
        <w:ind w:left="720"/>
        <w:jc w:val="both"/>
        <w:rPr>
          <w:rFonts w:ascii="Times New Roman" w:hAnsi="Times New Roman"/>
          <w:color w:val="000000"/>
        </w:rPr>
      </w:pPr>
    </w:p>
    <w:p w14:paraId="367C2397" w14:textId="76CCF9A7" w:rsidR="00922402" w:rsidRPr="0071242F" w:rsidRDefault="00922402" w:rsidP="00922402">
      <w:pPr>
        <w:pStyle w:val="1"/>
        <w:numPr>
          <w:ilvl w:val="0"/>
          <w:numId w:val="0"/>
        </w:numPr>
        <w:ind w:left="360"/>
        <w:jc w:val="both"/>
        <w:rPr>
          <w:rFonts w:ascii="Times New Roman" w:hAnsi="Times New Roman" w:cs="Times New Roman"/>
          <w:color w:val="000000"/>
          <w:lang w:eastAsia="zh-CN"/>
        </w:rPr>
      </w:pPr>
      <w:r w:rsidRPr="001E0E93">
        <w:rPr>
          <w:rFonts w:ascii="Times New Roman" w:hAnsi="Times New Roman" w:cs="Times New Roman"/>
          <w:color w:val="000000"/>
        </w:rPr>
        <w:t>REQ-1.</w:t>
      </w:r>
      <w:r>
        <w:rPr>
          <w:rFonts w:ascii="Times New Roman" w:hAnsi="Times New Roman" w:cs="Times New Roman" w:hint="eastAsia"/>
          <w:color w:val="000000"/>
          <w:lang w:eastAsia="zh-CN"/>
        </w:rPr>
        <w:t>4</w:t>
      </w:r>
    </w:p>
    <w:p w14:paraId="536E25B5" w14:textId="77777777" w:rsidR="00922402" w:rsidRPr="00922402" w:rsidRDefault="00922402" w:rsidP="001A1DCD">
      <w:pPr>
        <w:pStyle w:val="2"/>
        <w:numPr>
          <w:ilvl w:val="1"/>
          <w:numId w:val="33"/>
        </w:numPr>
      </w:pPr>
      <w:r w:rsidRPr="00922402">
        <w:t>Description</w:t>
      </w:r>
    </w:p>
    <w:p w14:paraId="43A96007" w14:textId="65F16E0E" w:rsidR="00922402" w:rsidRPr="001E0E93" w:rsidRDefault="00922402" w:rsidP="00922402">
      <w:pPr>
        <w:ind w:left="360"/>
        <w:jc w:val="both"/>
        <w:rPr>
          <w:rFonts w:ascii="Times New Roman" w:hAnsi="Times New Roman"/>
          <w:color w:val="000000"/>
        </w:rPr>
      </w:pPr>
      <w:r w:rsidRPr="00922402">
        <w:rPr>
          <w:rFonts w:ascii="Times New Roman" w:hAnsi="Times New Roman"/>
          <w:color w:val="000000"/>
        </w:rPr>
        <w:t>Implement an enemy spawn system that introduces waves of monsters based on player progression. This system should allow for configuring spawn rates, enemy types, and scaling difficulty as the game advances.</w:t>
      </w:r>
    </w:p>
    <w:p w14:paraId="53D5CD20" w14:textId="77777777" w:rsidR="00922402" w:rsidRPr="001E0E93" w:rsidRDefault="00922402" w:rsidP="001A1DCD">
      <w:pPr>
        <w:pStyle w:val="2"/>
      </w:pPr>
      <w:r w:rsidRPr="001E0E93">
        <w:t>System Input</w:t>
      </w:r>
    </w:p>
    <w:p w14:paraId="4C2B23A2" w14:textId="717EB354" w:rsidR="00922402" w:rsidRPr="00035F58" w:rsidRDefault="00035F58" w:rsidP="00035F58">
      <w:pPr>
        <w:ind w:left="360"/>
        <w:jc w:val="both"/>
        <w:rPr>
          <w:rFonts w:ascii="Times New Roman" w:hAnsi="Times New Roman"/>
          <w:color w:val="000000"/>
          <w:lang w:val="en-US" w:eastAsia="zh-CN"/>
        </w:rPr>
      </w:pPr>
      <w:r w:rsidRPr="00035F58">
        <w:rPr>
          <w:rFonts w:ascii="Times New Roman" w:hAnsi="Times New Roman"/>
          <w:b/>
          <w:bCs/>
          <w:color w:val="000000"/>
        </w:rPr>
        <w:t>Spawn Triggers</w:t>
      </w:r>
      <w:r w:rsidRPr="00035F58">
        <w:rPr>
          <w:rFonts w:ascii="Times New Roman" w:hAnsi="Times New Roman"/>
          <w:color w:val="000000"/>
        </w:rPr>
        <w:t>: Events that trigger spawning</w:t>
      </w:r>
      <w:r>
        <w:rPr>
          <w:rFonts w:ascii="Times New Roman" w:hAnsi="Times New Roman" w:hint="eastAsia"/>
          <w:color w:val="000000"/>
          <w:lang w:eastAsia="zh-CN"/>
        </w:rPr>
        <w:t xml:space="preserve">, which </w:t>
      </w:r>
      <w:r w:rsidRPr="00035F58">
        <w:rPr>
          <w:rFonts w:ascii="Times New Roman" w:hAnsi="Times New Roman"/>
          <w:color w:val="000000"/>
          <w:lang w:val="en" w:eastAsia="zh-CN"/>
        </w:rPr>
        <w:t>changes according to the elapsed time and player progress.</w:t>
      </w:r>
    </w:p>
    <w:p w14:paraId="3FF0DDC3" w14:textId="3F871AFE" w:rsidR="00922402" w:rsidRPr="001E0E93" w:rsidRDefault="00035F58" w:rsidP="00922402">
      <w:pPr>
        <w:ind w:left="360"/>
        <w:jc w:val="both"/>
        <w:rPr>
          <w:rFonts w:ascii="Times New Roman" w:hAnsi="Times New Roman"/>
          <w:color w:val="000000"/>
        </w:rPr>
      </w:pPr>
      <w:r w:rsidRPr="00035F58">
        <w:rPr>
          <w:rFonts w:ascii="Times New Roman" w:hAnsi="Times New Roman"/>
          <w:b/>
          <w:bCs/>
          <w:color w:val="000000"/>
        </w:rPr>
        <w:t>Spawn Settings</w:t>
      </w:r>
      <w:r w:rsidRPr="00035F58">
        <w:rPr>
          <w:rFonts w:ascii="Times New Roman" w:hAnsi="Times New Roman"/>
          <w:color w:val="000000"/>
        </w:rPr>
        <w:t>: Data on enemy types, spawn rate, and locations</w:t>
      </w:r>
      <w:r w:rsidR="00922402" w:rsidRPr="007F12C0">
        <w:rPr>
          <w:rFonts w:ascii="Times New Roman" w:hAnsi="Times New Roman"/>
          <w:color w:val="000000"/>
        </w:rPr>
        <w:t>.</w:t>
      </w:r>
    </w:p>
    <w:p w14:paraId="167869EB" w14:textId="77777777" w:rsidR="00922402" w:rsidRPr="001E0E93" w:rsidRDefault="00922402" w:rsidP="001A1DCD">
      <w:pPr>
        <w:pStyle w:val="2"/>
      </w:pPr>
      <w:r w:rsidRPr="001E0E93">
        <w:lastRenderedPageBreak/>
        <w:t>Display</w:t>
      </w:r>
    </w:p>
    <w:p w14:paraId="79347C85" w14:textId="1F714306" w:rsidR="00922402" w:rsidRPr="001E0E93" w:rsidRDefault="004A1A1D" w:rsidP="004A1A1D">
      <w:pPr>
        <w:ind w:firstLine="360"/>
        <w:jc w:val="both"/>
        <w:rPr>
          <w:rFonts w:ascii="Times New Roman" w:hAnsi="Times New Roman"/>
          <w:color w:val="000000"/>
        </w:rPr>
      </w:pPr>
      <w:r w:rsidRPr="004A1A1D">
        <w:rPr>
          <w:rFonts w:ascii="Times New Roman" w:hAnsi="Times New Roman"/>
          <w:b/>
          <w:bCs/>
          <w:color w:val="000000"/>
        </w:rPr>
        <w:t>Spawn Effects</w:t>
      </w:r>
      <w:r w:rsidRPr="004A1A1D">
        <w:rPr>
          <w:rFonts w:ascii="Times New Roman" w:hAnsi="Times New Roman"/>
          <w:color w:val="000000"/>
        </w:rPr>
        <w:t>: Optionally, add visual effects (e.g., animations or smoke) when enemies spawn</w:t>
      </w:r>
      <w:r w:rsidR="00922402" w:rsidRPr="007F12C0">
        <w:rPr>
          <w:rFonts w:ascii="Times New Roman" w:hAnsi="Times New Roman"/>
          <w:color w:val="000000"/>
        </w:rPr>
        <w:t>.</w:t>
      </w:r>
    </w:p>
    <w:p w14:paraId="6D9A0202" w14:textId="77777777" w:rsidR="00922402" w:rsidRPr="001E0E93" w:rsidRDefault="00922402" w:rsidP="001A1DCD">
      <w:pPr>
        <w:pStyle w:val="2"/>
      </w:pPr>
      <w:r w:rsidRPr="001E0E93">
        <w:t>System Processing</w:t>
      </w:r>
    </w:p>
    <w:p w14:paraId="484C0521" w14:textId="4348FE7F" w:rsidR="00922402" w:rsidRPr="007F12C0" w:rsidRDefault="004A1A1D" w:rsidP="00922402">
      <w:pPr>
        <w:ind w:left="360"/>
        <w:jc w:val="both"/>
        <w:rPr>
          <w:rFonts w:ascii="Times New Roman" w:hAnsi="Times New Roman"/>
          <w:color w:val="000000"/>
        </w:rPr>
      </w:pPr>
      <w:r w:rsidRPr="004A1A1D">
        <w:rPr>
          <w:rFonts w:ascii="Times New Roman" w:hAnsi="Times New Roman"/>
          <w:b/>
          <w:bCs/>
          <w:color w:val="000000"/>
        </w:rPr>
        <w:t>Spawn Logic</w:t>
      </w:r>
      <w:r w:rsidRPr="004A1A1D">
        <w:rPr>
          <w:rFonts w:ascii="Times New Roman" w:hAnsi="Times New Roman"/>
          <w:color w:val="000000"/>
        </w:rPr>
        <w:t>: Determine spawn rates and locations dynamically based on game difficulty</w:t>
      </w:r>
      <w:r w:rsidR="00922402" w:rsidRPr="007F12C0">
        <w:rPr>
          <w:rFonts w:ascii="Times New Roman" w:hAnsi="Times New Roman"/>
          <w:color w:val="000000"/>
        </w:rPr>
        <w:t>.</w:t>
      </w:r>
    </w:p>
    <w:p w14:paraId="276DAD50" w14:textId="589B1559" w:rsidR="00922402" w:rsidRPr="007F12C0" w:rsidRDefault="004A1A1D" w:rsidP="00922402">
      <w:pPr>
        <w:ind w:left="360"/>
        <w:jc w:val="both"/>
        <w:rPr>
          <w:rFonts w:ascii="Times New Roman" w:hAnsi="Times New Roman"/>
          <w:color w:val="000000"/>
        </w:rPr>
      </w:pPr>
      <w:r w:rsidRPr="004A1A1D">
        <w:rPr>
          <w:rFonts w:ascii="Times New Roman" w:hAnsi="Times New Roman"/>
          <w:b/>
          <w:bCs/>
          <w:color w:val="000000"/>
        </w:rPr>
        <w:t>Enemy Variety</w:t>
      </w:r>
      <w:r w:rsidRPr="004A1A1D">
        <w:rPr>
          <w:rFonts w:ascii="Times New Roman" w:hAnsi="Times New Roman"/>
          <w:color w:val="000000"/>
        </w:rPr>
        <w:t>: Randomize enemy types and quantities within each wave based on game state</w:t>
      </w:r>
      <w:r w:rsidR="00922402" w:rsidRPr="007F12C0">
        <w:rPr>
          <w:rFonts w:ascii="Times New Roman" w:hAnsi="Times New Roman"/>
          <w:color w:val="000000"/>
        </w:rPr>
        <w:t>.</w:t>
      </w:r>
    </w:p>
    <w:p w14:paraId="4627D859" w14:textId="77777777" w:rsidR="00922402" w:rsidRPr="001E0E93" w:rsidRDefault="00922402" w:rsidP="001A1DCD">
      <w:pPr>
        <w:pStyle w:val="2"/>
      </w:pPr>
      <w:r w:rsidRPr="001E0E93">
        <w:t>System Output</w:t>
      </w:r>
    </w:p>
    <w:p w14:paraId="44ECBAEE" w14:textId="48DBF688" w:rsidR="00922402" w:rsidRPr="001E0E93" w:rsidRDefault="004A1A1D" w:rsidP="004A1A1D">
      <w:pPr>
        <w:ind w:left="360"/>
        <w:jc w:val="both"/>
        <w:rPr>
          <w:rFonts w:ascii="Times New Roman" w:hAnsi="Times New Roman"/>
          <w:color w:val="000000"/>
          <w:lang w:eastAsia="zh-CN"/>
        </w:rPr>
      </w:pPr>
      <w:r w:rsidRPr="004A1A1D">
        <w:rPr>
          <w:rFonts w:ascii="Times New Roman" w:hAnsi="Times New Roman"/>
          <w:b/>
          <w:bCs/>
          <w:color w:val="000000"/>
        </w:rPr>
        <w:t>Active Enemies</w:t>
      </w:r>
      <w:r w:rsidRPr="004A1A1D">
        <w:rPr>
          <w:rFonts w:ascii="Times New Roman" w:hAnsi="Times New Roman"/>
          <w:color w:val="000000"/>
        </w:rPr>
        <w:t>: Display new enemies in the game world</w:t>
      </w:r>
      <w:r>
        <w:rPr>
          <w:rFonts w:ascii="Times New Roman" w:hAnsi="Times New Roman" w:hint="eastAsia"/>
          <w:color w:val="000000"/>
          <w:lang w:eastAsia="zh-CN"/>
        </w:rPr>
        <w:t xml:space="preserve"> randomly</w:t>
      </w:r>
      <w:r w:rsidR="00922402" w:rsidRPr="007F12C0">
        <w:rPr>
          <w:rFonts w:ascii="Times New Roman" w:hAnsi="Times New Roman"/>
          <w:color w:val="000000"/>
        </w:rPr>
        <w:t>.</w:t>
      </w:r>
    </w:p>
    <w:p w14:paraId="598FE675" w14:textId="0273F97F" w:rsidR="00922402" w:rsidRDefault="00922402" w:rsidP="001A1DCD">
      <w:pPr>
        <w:pStyle w:val="2"/>
      </w:pPr>
      <w:r w:rsidRPr="001E0E93">
        <w:t>Other</w:t>
      </w:r>
    </w:p>
    <w:p w14:paraId="7BBBA673" w14:textId="69A3DDC6" w:rsidR="004A1A1D" w:rsidRPr="004A1A1D" w:rsidRDefault="004A1A1D" w:rsidP="004A1A1D">
      <w:pPr>
        <w:ind w:left="360"/>
        <w:rPr>
          <w:rFonts w:ascii="Times New Roman" w:hAnsi="Times New Roman"/>
          <w:lang w:eastAsia="zh-CN"/>
        </w:rPr>
      </w:pPr>
      <w:r w:rsidRPr="004A1A1D">
        <w:rPr>
          <w:rFonts w:ascii="Times New Roman" w:hAnsi="Times New Roman"/>
          <w:b/>
          <w:bCs/>
          <w:lang w:eastAsia="zh-CN"/>
        </w:rPr>
        <w:t>Spawn Zones</w:t>
      </w:r>
      <w:r w:rsidRPr="004A1A1D">
        <w:rPr>
          <w:rFonts w:ascii="Times New Roman" w:hAnsi="Times New Roman"/>
          <w:lang w:eastAsia="zh-CN"/>
        </w:rPr>
        <w:t>: Define areas where enemies can appear, avoiding spawning too close to the player.</w:t>
      </w:r>
    </w:p>
    <w:p w14:paraId="0088F6A4" w14:textId="77777777" w:rsidR="00922402" w:rsidRPr="001E0E93" w:rsidRDefault="00922402" w:rsidP="001A1DCD">
      <w:pPr>
        <w:pStyle w:val="2"/>
      </w:pPr>
      <w:r w:rsidRPr="001E0E93">
        <w:t>Constraints</w:t>
      </w:r>
    </w:p>
    <w:p w14:paraId="138CF8CA" w14:textId="5E5BE92F" w:rsidR="00922402" w:rsidRPr="001E0E93" w:rsidRDefault="004A1A1D" w:rsidP="00922402">
      <w:pPr>
        <w:ind w:left="360"/>
        <w:jc w:val="both"/>
        <w:rPr>
          <w:rFonts w:ascii="Times New Roman" w:hAnsi="Times New Roman"/>
          <w:color w:val="000000"/>
        </w:rPr>
      </w:pPr>
      <w:r w:rsidRPr="004A1A1D">
        <w:rPr>
          <w:rFonts w:ascii="Times New Roman" w:hAnsi="Times New Roman"/>
          <w:b/>
          <w:bCs/>
          <w:color w:val="000000"/>
        </w:rPr>
        <w:t>Spawn Cap</w:t>
      </w:r>
      <w:r w:rsidRPr="004A1A1D">
        <w:rPr>
          <w:rFonts w:ascii="Times New Roman" w:hAnsi="Times New Roman"/>
          <w:color w:val="000000"/>
        </w:rPr>
        <w:t>: Set a maximum number of enemies per wave to manage difficulty and performance</w:t>
      </w:r>
      <w:r w:rsidR="00922402" w:rsidRPr="007F12C0">
        <w:rPr>
          <w:rFonts w:ascii="Times New Roman" w:hAnsi="Times New Roman"/>
          <w:color w:val="000000"/>
        </w:rPr>
        <w:t>.</w:t>
      </w:r>
    </w:p>
    <w:p w14:paraId="223109DB" w14:textId="77777777" w:rsidR="00922402" w:rsidRPr="001E0E93" w:rsidRDefault="00922402" w:rsidP="001A1DCD">
      <w:pPr>
        <w:pStyle w:val="2"/>
      </w:pPr>
      <w:r w:rsidRPr="001E0E93">
        <w:t>Data Handling</w:t>
      </w:r>
    </w:p>
    <w:p w14:paraId="4E53D5AF" w14:textId="7C9B864D" w:rsidR="00922402" w:rsidRPr="007F12C0" w:rsidRDefault="001736D9" w:rsidP="00922402">
      <w:pPr>
        <w:ind w:left="360"/>
        <w:jc w:val="both"/>
        <w:rPr>
          <w:rFonts w:ascii="Times New Roman" w:hAnsi="Times New Roman"/>
          <w:color w:val="000000"/>
        </w:rPr>
      </w:pPr>
      <w:r w:rsidRPr="001736D9">
        <w:rPr>
          <w:rFonts w:ascii="Times New Roman" w:hAnsi="Times New Roman"/>
          <w:b/>
          <w:bCs/>
          <w:color w:val="000000"/>
        </w:rPr>
        <w:t>Enemy Tracking</w:t>
      </w:r>
      <w:r w:rsidRPr="001736D9">
        <w:rPr>
          <w:rFonts w:ascii="Times New Roman" w:hAnsi="Times New Roman"/>
          <w:color w:val="000000"/>
        </w:rPr>
        <w:t>: Keep a list of active enemies to manage health, AI, and interactions</w:t>
      </w:r>
      <w:r w:rsidR="00922402" w:rsidRPr="007F12C0">
        <w:rPr>
          <w:rFonts w:ascii="Times New Roman" w:hAnsi="Times New Roman"/>
          <w:color w:val="000000"/>
        </w:rPr>
        <w:t>.</w:t>
      </w:r>
    </w:p>
    <w:p w14:paraId="013988D6" w14:textId="7E100499" w:rsidR="00922402" w:rsidRPr="001E0E93" w:rsidRDefault="001736D9" w:rsidP="00922402">
      <w:pPr>
        <w:ind w:left="360"/>
        <w:jc w:val="both"/>
        <w:rPr>
          <w:rFonts w:ascii="Times New Roman" w:hAnsi="Times New Roman"/>
          <w:color w:val="000000"/>
        </w:rPr>
      </w:pPr>
      <w:r w:rsidRPr="001736D9">
        <w:rPr>
          <w:rFonts w:ascii="Times New Roman" w:hAnsi="Times New Roman"/>
          <w:b/>
          <w:bCs/>
          <w:color w:val="000000"/>
        </w:rPr>
        <w:t>Wave Data</w:t>
      </w:r>
      <w:r w:rsidRPr="001736D9">
        <w:rPr>
          <w:rFonts w:ascii="Times New Roman" w:hAnsi="Times New Roman"/>
          <w:color w:val="000000"/>
        </w:rPr>
        <w:t>: Log wave details for tracking progression and difficulty</w:t>
      </w:r>
      <w:r w:rsidR="00922402" w:rsidRPr="007F12C0">
        <w:rPr>
          <w:rFonts w:ascii="Times New Roman" w:hAnsi="Times New Roman"/>
          <w:color w:val="000000"/>
        </w:rPr>
        <w:t>.</w:t>
      </w:r>
    </w:p>
    <w:p w14:paraId="174324E7" w14:textId="77777777" w:rsidR="00922402" w:rsidRPr="001E0E93" w:rsidRDefault="00922402" w:rsidP="001A1DCD">
      <w:pPr>
        <w:pStyle w:val="2"/>
      </w:pPr>
      <w:r w:rsidRPr="001E0E93">
        <w:t>Error Handling</w:t>
      </w:r>
    </w:p>
    <w:p w14:paraId="3E9B5356" w14:textId="0D1E2151" w:rsidR="00922402" w:rsidRPr="001E0E93" w:rsidRDefault="001736D9" w:rsidP="001736D9">
      <w:pPr>
        <w:ind w:left="360"/>
        <w:jc w:val="both"/>
        <w:rPr>
          <w:rFonts w:ascii="Times New Roman" w:hAnsi="Times New Roman"/>
          <w:color w:val="000000"/>
          <w:lang w:eastAsia="zh-CN"/>
        </w:rPr>
      </w:pPr>
      <w:r w:rsidRPr="001736D9">
        <w:rPr>
          <w:rFonts w:ascii="Times New Roman" w:hAnsi="Times New Roman"/>
          <w:b/>
          <w:bCs/>
          <w:color w:val="000000"/>
        </w:rPr>
        <w:t>Spawn Failures</w:t>
      </w:r>
      <w:r w:rsidRPr="001736D9">
        <w:rPr>
          <w:rFonts w:ascii="Times New Roman" w:hAnsi="Times New Roman"/>
          <w:color w:val="000000"/>
        </w:rPr>
        <w:t>: If spawning fails due to lack of space, retry after a brief delay or adjust spawn location.</w:t>
      </w:r>
    </w:p>
    <w:p w14:paraId="67D8DDB6" w14:textId="77777777" w:rsidR="00922402" w:rsidRPr="001E0E93" w:rsidRDefault="00922402" w:rsidP="00922402">
      <w:pPr>
        <w:ind w:left="720"/>
        <w:jc w:val="both"/>
        <w:rPr>
          <w:rFonts w:ascii="Times New Roman" w:hAnsi="Times New Roman"/>
          <w:color w:val="000000"/>
        </w:rPr>
      </w:pPr>
    </w:p>
    <w:p w14:paraId="17CCFC75" w14:textId="20643C9C" w:rsidR="001736D9" w:rsidRPr="0071242F" w:rsidRDefault="001736D9" w:rsidP="001736D9">
      <w:pPr>
        <w:pStyle w:val="1"/>
        <w:numPr>
          <w:ilvl w:val="0"/>
          <w:numId w:val="0"/>
        </w:numPr>
        <w:ind w:left="360"/>
        <w:jc w:val="both"/>
        <w:rPr>
          <w:rFonts w:ascii="Times New Roman" w:hAnsi="Times New Roman" w:cs="Times New Roman"/>
          <w:color w:val="000000"/>
          <w:lang w:eastAsia="zh-CN"/>
        </w:rPr>
      </w:pPr>
      <w:r w:rsidRPr="001E0E93">
        <w:rPr>
          <w:rFonts w:ascii="Times New Roman" w:hAnsi="Times New Roman" w:cs="Times New Roman"/>
          <w:color w:val="000000"/>
        </w:rPr>
        <w:t>REQ-1.</w:t>
      </w:r>
      <w:r w:rsidR="006C6658">
        <w:rPr>
          <w:rFonts w:ascii="Times New Roman" w:hAnsi="Times New Roman" w:cs="Times New Roman" w:hint="eastAsia"/>
          <w:color w:val="000000"/>
          <w:lang w:eastAsia="zh-CN"/>
        </w:rPr>
        <w:t>5</w:t>
      </w:r>
    </w:p>
    <w:p w14:paraId="2DFDC702" w14:textId="77777777" w:rsidR="001736D9" w:rsidRPr="001736D9" w:rsidRDefault="001736D9" w:rsidP="001A1DCD">
      <w:pPr>
        <w:pStyle w:val="2"/>
        <w:numPr>
          <w:ilvl w:val="1"/>
          <w:numId w:val="34"/>
        </w:numPr>
      </w:pPr>
      <w:r w:rsidRPr="001736D9">
        <w:t>Description</w:t>
      </w:r>
    </w:p>
    <w:p w14:paraId="7BC85B89" w14:textId="330A0B0C" w:rsidR="001736D9" w:rsidRPr="001E0E93" w:rsidRDefault="006C6658" w:rsidP="001736D9">
      <w:pPr>
        <w:ind w:left="360"/>
        <w:jc w:val="both"/>
        <w:rPr>
          <w:rFonts w:ascii="Times New Roman" w:hAnsi="Times New Roman"/>
          <w:color w:val="000000"/>
        </w:rPr>
      </w:pPr>
      <w:r w:rsidRPr="006C6658">
        <w:rPr>
          <w:rFonts w:ascii="Times New Roman" w:hAnsi="Times New Roman"/>
          <w:color w:val="000000"/>
        </w:rPr>
        <w:t>The game will track player accomplishments and unlock achievements based on specific milestones or actions. This system aims to motivate players and provide rewards for their progress and performance</w:t>
      </w:r>
      <w:r w:rsidR="001736D9" w:rsidRPr="007F12C0">
        <w:rPr>
          <w:rFonts w:ascii="Times New Roman" w:hAnsi="Times New Roman"/>
          <w:color w:val="000000"/>
        </w:rPr>
        <w:t>.</w:t>
      </w:r>
    </w:p>
    <w:p w14:paraId="506C7F5E" w14:textId="77777777" w:rsidR="001736D9" w:rsidRPr="001E0E93" w:rsidRDefault="001736D9" w:rsidP="001A1DCD">
      <w:pPr>
        <w:pStyle w:val="2"/>
      </w:pPr>
      <w:r w:rsidRPr="001E0E93">
        <w:t>System Input</w:t>
      </w:r>
    </w:p>
    <w:p w14:paraId="6D5F28DD" w14:textId="14A92CB9" w:rsidR="001736D9" w:rsidRPr="007F12C0" w:rsidRDefault="006C6658" w:rsidP="001736D9">
      <w:pPr>
        <w:ind w:left="360"/>
        <w:jc w:val="both"/>
        <w:rPr>
          <w:rFonts w:ascii="Times New Roman" w:hAnsi="Times New Roman"/>
          <w:color w:val="000000"/>
        </w:rPr>
      </w:pPr>
      <w:r w:rsidRPr="006C6658">
        <w:rPr>
          <w:rFonts w:ascii="Times New Roman" w:hAnsi="Times New Roman"/>
          <w:b/>
          <w:bCs/>
          <w:color w:val="000000"/>
        </w:rPr>
        <w:t>Player Actions and Stats</w:t>
      </w:r>
      <w:r w:rsidRPr="006C6658">
        <w:rPr>
          <w:rFonts w:ascii="Times New Roman" w:hAnsi="Times New Roman"/>
          <w:color w:val="000000"/>
        </w:rPr>
        <w:t>: Monitor player actions, such as defeating enemies, completing levels, or accumulating resources</w:t>
      </w:r>
      <w:r w:rsidR="001736D9" w:rsidRPr="007F12C0">
        <w:rPr>
          <w:rFonts w:ascii="Times New Roman" w:hAnsi="Times New Roman"/>
          <w:color w:val="000000"/>
        </w:rPr>
        <w:t>.</w:t>
      </w:r>
    </w:p>
    <w:p w14:paraId="4A9306BE" w14:textId="143EED44" w:rsidR="001736D9" w:rsidRPr="001E0E93" w:rsidRDefault="006C6658" w:rsidP="001736D9">
      <w:pPr>
        <w:ind w:left="360"/>
        <w:jc w:val="both"/>
        <w:rPr>
          <w:rFonts w:ascii="Times New Roman" w:hAnsi="Times New Roman"/>
          <w:color w:val="000000"/>
        </w:rPr>
      </w:pPr>
      <w:r w:rsidRPr="006C6658">
        <w:rPr>
          <w:rFonts w:ascii="Times New Roman" w:hAnsi="Times New Roman"/>
          <w:b/>
          <w:bCs/>
          <w:color w:val="000000"/>
        </w:rPr>
        <w:t>Achievement Criteria</w:t>
      </w:r>
      <w:r w:rsidRPr="006C6658">
        <w:rPr>
          <w:rFonts w:ascii="Times New Roman" w:hAnsi="Times New Roman"/>
          <w:color w:val="000000"/>
        </w:rPr>
        <w:t>: Specific conditions or milestones that must be met to unlock each achievement (e.g., defeating 100 enemies, surviving for 10 minutes)</w:t>
      </w:r>
      <w:r w:rsidR="001736D9" w:rsidRPr="007F12C0">
        <w:rPr>
          <w:rFonts w:ascii="Times New Roman" w:hAnsi="Times New Roman"/>
          <w:color w:val="000000"/>
        </w:rPr>
        <w:t>.</w:t>
      </w:r>
    </w:p>
    <w:p w14:paraId="05767D92" w14:textId="77777777" w:rsidR="001736D9" w:rsidRPr="001E0E93" w:rsidRDefault="001736D9" w:rsidP="001A1DCD">
      <w:pPr>
        <w:pStyle w:val="2"/>
      </w:pPr>
      <w:r w:rsidRPr="001E0E93">
        <w:lastRenderedPageBreak/>
        <w:t>Display</w:t>
      </w:r>
    </w:p>
    <w:p w14:paraId="2DBBF5A6" w14:textId="702D3BE3" w:rsidR="001736D9" w:rsidRPr="007F12C0" w:rsidRDefault="00190246" w:rsidP="001736D9">
      <w:pPr>
        <w:ind w:left="360"/>
        <w:jc w:val="both"/>
        <w:rPr>
          <w:rFonts w:ascii="Times New Roman" w:hAnsi="Times New Roman"/>
          <w:color w:val="000000"/>
        </w:rPr>
      </w:pPr>
      <w:r w:rsidRPr="00190246">
        <w:rPr>
          <w:rFonts w:ascii="Times New Roman" w:hAnsi="Times New Roman"/>
          <w:b/>
          <w:bCs/>
          <w:color w:val="000000"/>
        </w:rPr>
        <w:t>Achievement Notification</w:t>
      </w:r>
      <w:r w:rsidRPr="00190246">
        <w:rPr>
          <w:rFonts w:ascii="Times New Roman" w:hAnsi="Times New Roman"/>
          <w:color w:val="000000"/>
        </w:rPr>
        <w:t>: Show a pop-up or notification when a new achievement is unlocked</w:t>
      </w:r>
      <w:r w:rsidR="001736D9" w:rsidRPr="007F12C0">
        <w:rPr>
          <w:rFonts w:ascii="Times New Roman" w:hAnsi="Times New Roman"/>
          <w:color w:val="000000"/>
        </w:rPr>
        <w:t>.</w:t>
      </w:r>
    </w:p>
    <w:p w14:paraId="07339F00" w14:textId="0EF599F3" w:rsidR="001736D9" w:rsidRPr="001E0E93" w:rsidRDefault="00190246" w:rsidP="001736D9">
      <w:pPr>
        <w:ind w:left="360"/>
        <w:jc w:val="both"/>
        <w:rPr>
          <w:rFonts w:ascii="Times New Roman" w:hAnsi="Times New Roman"/>
          <w:color w:val="000000"/>
        </w:rPr>
      </w:pPr>
      <w:r w:rsidRPr="00190246">
        <w:rPr>
          <w:rFonts w:ascii="Times New Roman" w:hAnsi="Times New Roman"/>
          <w:b/>
          <w:bCs/>
          <w:color w:val="000000"/>
        </w:rPr>
        <w:t>Achievement Menu</w:t>
      </w:r>
      <w:r w:rsidRPr="00190246">
        <w:rPr>
          <w:rFonts w:ascii="Times New Roman" w:hAnsi="Times New Roman"/>
          <w:color w:val="000000"/>
        </w:rPr>
        <w:t>: A dedicated menu or screen where players can view unlocked achievements and progress toward others</w:t>
      </w:r>
      <w:r w:rsidR="001736D9" w:rsidRPr="007F12C0">
        <w:rPr>
          <w:rFonts w:ascii="Times New Roman" w:hAnsi="Times New Roman"/>
          <w:color w:val="000000"/>
        </w:rPr>
        <w:t>.</w:t>
      </w:r>
    </w:p>
    <w:p w14:paraId="626769E3" w14:textId="77777777" w:rsidR="001736D9" w:rsidRPr="001E0E93" w:rsidRDefault="001736D9" w:rsidP="001A1DCD">
      <w:pPr>
        <w:pStyle w:val="2"/>
      </w:pPr>
      <w:r w:rsidRPr="001E0E93">
        <w:t>System Processing</w:t>
      </w:r>
    </w:p>
    <w:p w14:paraId="34560DB8" w14:textId="46AC36F3" w:rsidR="001736D9" w:rsidRPr="007F12C0" w:rsidRDefault="00325C09" w:rsidP="001736D9">
      <w:pPr>
        <w:ind w:left="360"/>
        <w:jc w:val="both"/>
        <w:rPr>
          <w:rFonts w:ascii="Times New Roman" w:hAnsi="Times New Roman"/>
          <w:color w:val="000000"/>
        </w:rPr>
      </w:pPr>
      <w:r w:rsidRPr="00325C09">
        <w:rPr>
          <w:rFonts w:ascii="Times New Roman" w:hAnsi="Times New Roman"/>
          <w:b/>
          <w:bCs/>
          <w:color w:val="000000"/>
        </w:rPr>
        <w:t>Progress Tracking</w:t>
      </w:r>
      <w:r w:rsidRPr="00325C09">
        <w:rPr>
          <w:rFonts w:ascii="Times New Roman" w:hAnsi="Times New Roman"/>
          <w:color w:val="000000"/>
        </w:rPr>
        <w:t>: Continuously track player stats and actions relevant to achievements</w:t>
      </w:r>
      <w:r w:rsidR="001736D9" w:rsidRPr="007F12C0">
        <w:rPr>
          <w:rFonts w:ascii="Times New Roman" w:hAnsi="Times New Roman"/>
          <w:color w:val="000000"/>
        </w:rPr>
        <w:t>.</w:t>
      </w:r>
    </w:p>
    <w:p w14:paraId="64592708" w14:textId="582BB283" w:rsidR="001736D9" w:rsidRPr="007F12C0" w:rsidRDefault="00325C09" w:rsidP="001736D9">
      <w:pPr>
        <w:ind w:left="360"/>
        <w:jc w:val="both"/>
        <w:rPr>
          <w:rFonts w:ascii="Times New Roman" w:hAnsi="Times New Roman"/>
          <w:color w:val="000000"/>
        </w:rPr>
      </w:pPr>
      <w:r w:rsidRPr="00325C09">
        <w:rPr>
          <w:rFonts w:ascii="Times New Roman" w:hAnsi="Times New Roman"/>
          <w:b/>
          <w:bCs/>
          <w:color w:val="000000"/>
        </w:rPr>
        <w:t>Milestone Detection</w:t>
      </w:r>
      <w:r w:rsidRPr="00325C09">
        <w:rPr>
          <w:rFonts w:ascii="Times New Roman" w:hAnsi="Times New Roman"/>
          <w:color w:val="000000"/>
        </w:rPr>
        <w:t>: Check if the player’s actions meet any achievement criteria, and unlock achievements accordingly</w:t>
      </w:r>
      <w:r w:rsidR="001736D9" w:rsidRPr="007F12C0">
        <w:rPr>
          <w:rFonts w:ascii="Times New Roman" w:hAnsi="Times New Roman"/>
          <w:color w:val="000000"/>
        </w:rPr>
        <w:t>.</w:t>
      </w:r>
    </w:p>
    <w:p w14:paraId="4B3B39EB" w14:textId="53DB2288" w:rsidR="001736D9" w:rsidRPr="007F12C0" w:rsidRDefault="00325C09" w:rsidP="001736D9">
      <w:pPr>
        <w:ind w:left="360"/>
        <w:jc w:val="both"/>
        <w:rPr>
          <w:rFonts w:ascii="Times New Roman" w:hAnsi="Times New Roman"/>
          <w:color w:val="000000"/>
        </w:rPr>
      </w:pPr>
      <w:r w:rsidRPr="00325C09">
        <w:rPr>
          <w:rFonts w:ascii="Times New Roman" w:hAnsi="Times New Roman"/>
          <w:b/>
          <w:bCs/>
          <w:color w:val="000000"/>
        </w:rPr>
        <w:t>Reward System</w:t>
      </w:r>
      <w:r w:rsidRPr="00325C09">
        <w:rPr>
          <w:rFonts w:ascii="Times New Roman" w:hAnsi="Times New Roman"/>
          <w:color w:val="000000"/>
        </w:rPr>
        <w:t>: Assign rewards (e.g., points, bonuses) upon unlocking achievements</w:t>
      </w:r>
      <w:r w:rsidR="001736D9" w:rsidRPr="007F12C0">
        <w:rPr>
          <w:rFonts w:ascii="Times New Roman" w:hAnsi="Times New Roman"/>
          <w:color w:val="000000"/>
        </w:rPr>
        <w:t>.</w:t>
      </w:r>
    </w:p>
    <w:p w14:paraId="6FF653AA" w14:textId="77777777" w:rsidR="001736D9" w:rsidRPr="001E0E93" w:rsidRDefault="001736D9" w:rsidP="001A1DCD">
      <w:pPr>
        <w:pStyle w:val="2"/>
      </w:pPr>
      <w:r w:rsidRPr="001E0E93">
        <w:t>System Output</w:t>
      </w:r>
    </w:p>
    <w:p w14:paraId="57F4A036" w14:textId="47BC8A3B" w:rsidR="001736D9" w:rsidRPr="007F12C0" w:rsidRDefault="00325C09" w:rsidP="001736D9">
      <w:pPr>
        <w:ind w:left="360"/>
        <w:jc w:val="both"/>
        <w:rPr>
          <w:rFonts w:ascii="Times New Roman" w:hAnsi="Times New Roman"/>
          <w:color w:val="000000"/>
        </w:rPr>
      </w:pPr>
      <w:r w:rsidRPr="00325C09">
        <w:rPr>
          <w:rFonts w:ascii="Times New Roman" w:hAnsi="Times New Roman"/>
          <w:b/>
          <w:bCs/>
          <w:color w:val="000000"/>
        </w:rPr>
        <w:t>Unlocked Achievements</w:t>
      </w:r>
      <w:r w:rsidRPr="00325C09">
        <w:rPr>
          <w:rFonts w:ascii="Times New Roman" w:hAnsi="Times New Roman"/>
          <w:color w:val="000000"/>
        </w:rPr>
        <w:t>: Display a notification and update the achievement menu with the new achievement</w:t>
      </w:r>
      <w:r w:rsidR="001736D9" w:rsidRPr="007F12C0">
        <w:rPr>
          <w:rFonts w:ascii="Times New Roman" w:hAnsi="Times New Roman"/>
          <w:color w:val="000000"/>
        </w:rPr>
        <w:t>.</w:t>
      </w:r>
    </w:p>
    <w:p w14:paraId="168948FD" w14:textId="2AE49058" w:rsidR="001736D9" w:rsidRPr="001E0E93" w:rsidRDefault="00325C09" w:rsidP="00325C09">
      <w:pPr>
        <w:ind w:left="360"/>
        <w:jc w:val="both"/>
        <w:rPr>
          <w:rFonts w:ascii="Times New Roman" w:hAnsi="Times New Roman"/>
          <w:color w:val="000000"/>
        </w:rPr>
      </w:pPr>
      <w:r w:rsidRPr="00325C09">
        <w:rPr>
          <w:rFonts w:ascii="Times New Roman" w:hAnsi="Times New Roman"/>
          <w:b/>
          <w:bCs/>
          <w:color w:val="000000"/>
        </w:rPr>
        <w:t>Rewards</w:t>
      </w:r>
      <w:r w:rsidRPr="00325C09">
        <w:rPr>
          <w:rFonts w:ascii="Times New Roman" w:hAnsi="Times New Roman"/>
          <w:color w:val="000000"/>
        </w:rPr>
        <w:t>: Grant rewards to the player immediately after unlocking an achievement, if applicable</w:t>
      </w:r>
      <w:r w:rsidR="001736D9" w:rsidRPr="001E0E93">
        <w:rPr>
          <w:rFonts w:ascii="Times New Roman" w:hAnsi="Times New Roman"/>
          <w:color w:val="000000"/>
        </w:rPr>
        <w:t>.</w:t>
      </w:r>
    </w:p>
    <w:p w14:paraId="2BC1D845" w14:textId="77777777" w:rsidR="001736D9" w:rsidRDefault="001736D9" w:rsidP="001A1DCD">
      <w:pPr>
        <w:pStyle w:val="2"/>
      </w:pPr>
      <w:r w:rsidRPr="001E0E93">
        <w:t>Other</w:t>
      </w:r>
    </w:p>
    <w:p w14:paraId="4692980C" w14:textId="6080883F" w:rsidR="001736D9" w:rsidRPr="007F12C0" w:rsidRDefault="00225D94" w:rsidP="00225D94">
      <w:pPr>
        <w:ind w:left="360"/>
        <w:rPr>
          <w:lang w:eastAsia="zh-CN"/>
        </w:rPr>
      </w:pPr>
      <w:r w:rsidRPr="00225D94">
        <w:rPr>
          <w:rFonts w:ascii="Times New Roman" w:hAnsi="Times New Roman"/>
          <w:b/>
          <w:bCs/>
          <w:lang w:eastAsia="zh-CN"/>
        </w:rPr>
        <w:t>Achievement Categories</w:t>
      </w:r>
      <w:r w:rsidRPr="00225D94">
        <w:rPr>
          <w:rFonts w:ascii="Times New Roman" w:hAnsi="Times New Roman"/>
          <w:lang w:eastAsia="zh-CN"/>
        </w:rPr>
        <w:t>: Optionally categorize achievements (e.g., combat achievements, exploration achievements) to provide a sense of progression</w:t>
      </w:r>
      <w:r w:rsidR="001736D9" w:rsidRPr="007F12C0">
        <w:rPr>
          <w:lang w:eastAsia="zh-CN"/>
        </w:rPr>
        <w:t>.</w:t>
      </w:r>
    </w:p>
    <w:p w14:paraId="00DFDB0E" w14:textId="77777777" w:rsidR="001736D9" w:rsidRPr="001E0E93" w:rsidRDefault="001736D9" w:rsidP="001A1DCD">
      <w:pPr>
        <w:pStyle w:val="2"/>
      </w:pPr>
      <w:r w:rsidRPr="001E0E93">
        <w:t>Constraints</w:t>
      </w:r>
    </w:p>
    <w:p w14:paraId="26E361A2" w14:textId="085F1F78" w:rsidR="001736D9" w:rsidRPr="007F12C0" w:rsidRDefault="007B07CB" w:rsidP="001736D9">
      <w:pPr>
        <w:ind w:left="360"/>
        <w:jc w:val="both"/>
        <w:rPr>
          <w:rFonts w:ascii="Times New Roman" w:hAnsi="Times New Roman"/>
          <w:color w:val="000000"/>
        </w:rPr>
      </w:pPr>
      <w:r w:rsidRPr="007B07CB">
        <w:rPr>
          <w:rFonts w:ascii="Times New Roman" w:hAnsi="Times New Roman"/>
          <w:b/>
          <w:bCs/>
          <w:color w:val="000000"/>
        </w:rPr>
        <w:t>Persistent Tracking</w:t>
      </w:r>
      <w:r w:rsidRPr="007B07CB">
        <w:rPr>
          <w:rFonts w:ascii="Times New Roman" w:hAnsi="Times New Roman"/>
          <w:color w:val="000000"/>
        </w:rPr>
        <w:t>: Ensure that achievements remain unlocked across game sessions by saving data to a local file or database</w:t>
      </w:r>
      <w:r w:rsidR="001736D9" w:rsidRPr="007F12C0">
        <w:rPr>
          <w:rFonts w:ascii="Times New Roman" w:hAnsi="Times New Roman"/>
          <w:color w:val="000000"/>
        </w:rPr>
        <w:t>.</w:t>
      </w:r>
    </w:p>
    <w:p w14:paraId="7C254A82" w14:textId="538FCDA3" w:rsidR="001736D9" w:rsidRPr="001E0E93" w:rsidRDefault="007B07CB" w:rsidP="001736D9">
      <w:pPr>
        <w:ind w:left="360"/>
        <w:jc w:val="both"/>
        <w:rPr>
          <w:rFonts w:ascii="Times New Roman" w:hAnsi="Times New Roman"/>
          <w:color w:val="000000"/>
        </w:rPr>
      </w:pPr>
      <w:r w:rsidRPr="007B07CB">
        <w:rPr>
          <w:rFonts w:ascii="Times New Roman" w:hAnsi="Times New Roman"/>
          <w:b/>
          <w:bCs/>
          <w:color w:val="000000"/>
        </w:rPr>
        <w:t>Performance</w:t>
      </w:r>
      <w:r w:rsidRPr="007B07CB">
        <w:rPr>
          <w:rFonts w:ascii="Times New Roman" w:hAnsi="Times New Roman"/>
          <w:color w:val="000000"/>
        </w:rPr>
        <w:t>: Track achievements without affecting game performance, especially for complex criteria</w:t>
      </w:r>
      <w:r w:rsidR="001736D9" w:rsidRPr="007F12C0">
        <w:rPr>
          <w:rFonts w:ascii="Times New Roman" w:hAnsi="Times New Roman"/>
          <w:color w:val="000000"/>
        </w:rPr>
        <w:t>.</w:t>
      </w:r>
    </w:p>
    <w:p w14:paraId="3DA84D95" w14:textId="77777777" w:rsidR="001736D9" w:rsidRPr="001E0E93" w:rsidRDefault="001736D9" w:rsidP="001A1DCD">
      <w:pPr>
        <w:pStyle w:val="2"/>
      </w:pPr>
      <w:r w:rsidRPr="001E0E93">
        <w:t>Data Handling</w:t>
      </w:r>
    </w:p>
    <w:p w14:paraId="7CB52205" w14:textId="2B1BC473" w:rsidR="001736D9" w:rsidRPr="007F12C0" w:rsidRDefault="007413D0" w:rsidP="001736D9">
      <w:pPr>
        <w:ind w:left="360"/>
        <w:jc w:val="both"/>
        <w:rPr>
          <w:rFonts w:ascii="Times New Roman" w:hAnsi="Times New Roman"/>
          <w:color w:val="000000"/>
        </w:rPr>
      </w:pPr>
      <w:r w:rsidRPr="007413D0">
        <w:rPr>
          <w:rFonts w:ascii="Times New Roman" w:hAnsi="Times New Roman"/>
          <w:b/>
          <w:bCs/>
          <w:color w:val="000000"/>
        </w:rPr>
        <w:t>Achievement Records</w:t>
      </w:r>
      <w:r w:rsidRPr="007413D0">
        <w:rPr>
          <w:rFonts w:ascii="Times New Roman" w:hAnsi="Times New Roman"/>
          <w:color w:val="000000"/>
        </w:rPr>
        <w:t>: Store data on unlocked achievements and player progress toward incomplete ones</w:t>
      </w:r>
      <w:r w:rsidR="001736D9" w:rsidRPr="007F12C0">
        <w:rPr>
          <w:rFonts w:ascii="Times New Roman" w:hAnsi="Times New Roman"/>
          <w:color w:val="000000"/>
        </w:rPr>
        <w:t>.</w:t>
      </w:r>
    </w:p>
    <w:p w14:paraId="4BE7124D" w14:textId="47409378" w:rsidR="001736D9" w:rsidRPr="001E0E93" w:rsidRDefault="007413D0" w:rsidP="001736D9">
      <w:pPr>
        <w:ind w:left="360"/>
        <w:jc w:val="both"/>
        <w:rPr>
          <w:rFonts w:ascii="Times New Roman" w:hAnsi="Times New Roman"/>
          <w:color w:val="000000"/>
        </w:rPr>
      </w:pPr>
      <w:r w:rsidRPr="007413D0">
        <w:rPr>
          <w:rFonts w:ascii="Times New Roman" w:hAnsi="Times New Roman"/>
          <w:b/>
          <w:bCs/>
          <w:color w:val="000000"/>
        </w:rPr>
        <w:t>Session Persistence</w:t>
      </w:r>
      <w:r w:rsidRPr="007413D0">
        <w:rPr>
          <w:rFonts w:ascii="Times New Roman" w:hAnsi="Times New Roman"/>
          <w:color w:val="000000"/>
        </w:rPr>
        <w:t>: Save achievement data at regular intervals and upon session end</w:t>
      </w:r>
      <w:r w:rsidR="001736D9" w:rsidRPr="007F12C0">
        <w:rPr>
          <w:rFonts w:ascii="Times New Roman" w:hAnsi="Times New Roman"/>
          <w:color w:val="000000"/>
        </w:rPr>
        <w:t>.</w:t>
      </w:r>
    </w:p>
    <w:p w14:paraId="7AB5F0CE" w14:textId="77777777" w:rsidR="001736D9" w:rsidRPr="001E0E93" w:rsidRDefault="001736D9" w:rsidP="001A1DCD">
      <w:pPr>
        <w:pStyle w:val="2"/>
      </w:pPr>
      <w:r w:rsidRPr="001E0E93">
        <w:t>Error Handling</w:t>
      </w:r>
    </w:p>
    <w:p w14:paraId="30E41110" w14:textId="0FA95A41" w:rsidR="001736D9" w:rsidRPr="007F12C0" w:rsidRDefault="00C334FA" w:rsidP="001736D9">
      <w:pPr>
        <w:ind w:left="360"/>
        <w:jc w:val="both"/>
        <w:rPr>
          <w:rFonts w:ascii="Times New Roman" w:hAnsi="Times New Roman"/>
          <w:color w:val="000000"/>
        </w:rPr>
      </w:pPr>
      <w:r w:rsidRPr="00C334FA">
        <w:rPr>
          <w:rFonts w:ascii="Times New Roman" w:hAnsi="Times New Roman"/>
          <w:b/>
          <w:bCs/>
          <w:color w:val="000000"/>
        </w:rPr>
        <w:t>Progress Reset</w:t>
      </w:r>
      <w:r w:rsidRPr="00C334FA">
        <w:rPr>
          <w:rFonts w:ascii="Times New Roman" w:hAnsi="Times New Roman"/>
          <w:color w:val="000000"/>
        </w:rPr>
        <w:t>: If progress tracking fails, prompt the player to restart the game to avoid losing data</w:t>
      </w:r>
      <w:r w:rsidR="001736D9" w:rsidRPr="007F12C0">
        <w:rPr>
          <w:rFonts w:ascii="Times New Roman" w:hAnsi="Times New Roman"/>
          <w:color w:val="000000"/>
        </w:rPr>
        <w:t>.</w:t>
      </w:r>
    </w:p>
    <w:p w14:paraId="0938A00E" w14:textId="08B1AC41" w:rsidR="001736D9" w:rsidRPr="00C334FA" w:rsidRDefault="00C334FA" w:rsidP="00C334FA">
      <w:pPr>
        <w:ind w:left="360"/>
        <w:jc w:val="both"/>
        <w:rPr>
          <w:rFonts w:ascii="Times New Roman" w:hAnsi="Times New Roman"/>
          <w:color w:val="000000"/>
          <w:lang w:eastAsia="zh-CN"/>
        </w:rPr>
      </w:pPr>
      <w:r w:rsidRPr="00C334FA">
        <w:rPr>
          <w:rFonts w:ascii="Times New Roman" w:hAnsi="Times New Roman"/>
          <w:b/>
          <w:bCs/>
          <w:color w:val="000000"/>
        </w:rPr>
        <w:t>Duplicate Unlocks</w:t>
      </w:r>
      <w:r w:rsidRPr="00C334FA">
        <w:rPr>
          <w:rFonts w:ascii="Times New Roman" w:hAnsi="Times New Roman"/>
          <w:color w:val="000000"/>
        </w:rPr>
        <w:t>: Prevent achievements from being awarded multiple times for the same criteria</w:t>
      </w:r>
      <w:r w:rsidR="001736D9" w:rsidRPr="007F12C0">
        <w:rPr>
          <w:rFonts w:ascii="Times New Roman" w:hAnsi="Times New Roman"/>
          <w:color w:val="000000"/>
        </w:rPr>
        <w:t>.</w:t>
      </w:r>
    </w:p>
    <w:p w14:paraId="5C60F33B" w14:textId="06FF2E24" w:rsidR="001736D9" w:rsidRPr="0071242F" w:rsidRDefault="001736D9" w:rsidP="001736D9">
      <w:pPr>
        <w:pStyle w:val="1"/>
        <w:numPr>
          <w:ilvl w:val="0"/>
          <w:numId w:val="0"/>
        </w:numPr>
        <w:ind w:left="360"/>
        <w:jc w:val="both"/>
        <w:rPr>
          <w:rFonts w:ascii="Times New Roman" w:hAnsi="Times New Roman" w:cs="Times New Roman"/>
          <w:color w:val="000000"/>
          <w:lang w:eastAsia="zh-CN"/>
        </w:rPr>
      </w:pPr>
      <w:r w:rsidRPr="001E0E93">
        <w:rPr>
          <w:rFonts w:ascii="Times New Roman" w:hAnsi="Times New Roman" w:cs="Times New Roman"/>
          <w:color w:val="000000"/>
        </w:rPr>
        <w:t>REQ-1.</w:t>
      </w:r>
      <w:r w:rsidR="006C6658">
        <w:rPr>
          <w:rFonts w:ascii="Times New Roman" w:hAnsi="Times New Roman" w:cs="Times New Roman" w:hint="eastAsia"/>
          <w:color w:val="000000"/>
          <w:lang w:eastAsia="zh-CN"/>
        </w:rPr>
        <w:t>6</w:t>
      </w:r>
    </w:p>
    <w:p w14:paraId="0E5FF67A" w14:textId="77777777" w:rsidR="001736D9" w:rsidRPr="001736D9" w:rsidRDefault="001736D9" w:rsidP="001A1DCD">
      <w:pPr>
        <w:pStyle w:val="2"/>
        <w:numPr>
          <w:ilvl w:val="1"/>
          <w:numId w:val="35"/>
        </w:numPr>
      </w:pPr>
      <w:r w:rsidRPr="001736D9">
        <w:t>Description</w:t>
      </w:r>
    </w:p>
    <w:p w14:paraId="127F6A35" w14:textId="605FB6E1" w:rsidR="001736D9" w:rsidRPr="001E0E93" w:rsidRDefault="00C74D6D" w:rsidP="001736D9">
      <w:pPr>
        <w:ind w:left="360"/>
        <w:jc w:val="both"/>
        <w:rPr>
          <w:rFonts w:ascii="Times New Roman" w:hAnsi="Times New Roman"/>
          <w:color w:val="000000"/>
        </w:rPr>
      </w:pPr>
      <w:r w:rsidRPr="00C74D6D">
        <w:rPr>
          <w:rFonts w:ascii="Times New Roman" w:hAnsi="Times New Roman"/>
          <w:color w:val="000000"/>
        </w:rPr>
        <w:t>The game menu provides options for players to start a new game, load saved games, adjust settings, and exit. The settings menu allows players to configure audio, video, and control preferences</w:t>
      </w:r>
      <w:r w:rsidR="001736D9" w:rsidRPr="007F12C0">
        <w:rPr>
          <w:rFonts w:ascii="Times New Roman" w:hAnsi="Times New Roman"/>
          <w:color w:val="000000"/>
        </w:rPr>
        <w:t>.</w:t>
      </w:r>
    </w:p>
    <w:p w14:paraId="3D1A3C76" w14:textId="77777777" w:rsidR="001736D9" w:rsidRPr="001E0E93" w:rsidRDefault="001736D9" w:rsidP="001A1DCD">
      <w:pPr>
        <w:pStyle w:val="2"/>
      </w:pPr>
      <w:r w:rsidRPr="001E0E93">
        <w:lastRenderedPageBreak/>
        <w:t>System Input</w:t>
      </w:r>
    </w:p>
    <w:p w14:paraId="328E401A" w14:textId="39F5A4D4" w:rsidR="001736D9" w:rsidRPr="007F12C0" w:rsidRDefault="00DF64D1" w:rsidP="001736D9">
      <w:pPr>
        <w:ind w:left="360"/>
        <w:jc w:val="both"/>
        <w:rPr>
          <w:rFonts w:ascii="Times New Roman" w:hAnsi="Times New Roman"/>
          <w:color w:val="000000"/>
        </w:rPr>
      </w:pPr>
      <w:r w:rsidRPr="00DF64D1">
        <w:rPr>
          <w:rFonts w:ascii="Times New Roman" w:hAnsi="Times New Roman"/>
          <w:b/>
          <w:bCs/>
          <w:color w:val="000000"/>
        </w:rPr>
        <w:t>Menu Navigation</w:t>
      </w:r>
      <w:r w:rsidRPr="00DF64D1">
        <w:rPr>
          <w:rFonts w:ascii="Times New Roman" w:hAnsi="Times New Roman"/>
          <w:color w:val="000000"/>
        </w:rPr>
        <w:t>: Player input (e.g., arrow keys, controller input) to navigate through menu options</w:t>
      </w:r>
      <w:r w:rsidR="001736D9" w:rsidRPr="007F12C0">
        <w:rPr>
          <w:rFonts w:ascii="Times New Roman" w:hAnsi="Times New Roman"/>
          <w:color w:val="000000"/>
        </w:rPr>
        <w:t>.</w:t>
      </w:r>
    </w:p>
    <w:p w14:paraId="6285F00E" w14:textId="53EC4E70" w:rsidR="001736D9" w:rsidRPr="001E0E93" w:rsidRDefault="00DF64D1" w:rsidP="001736D9">
      <w:pPr>
        <w:ind w:left="360"/>
        <w:jc w:val="both"/>
        <w:rPr>
          <w:rFonts w:ascii="Times New Roman" w:hAnsi="Times New Roman"/>
          <w:color w:val="000000"/>
        </w:rPr>
      </w:pPr>
      <w:r w:rsidRPr="00DF64D1">
        <w:rPr>
          <w:rFonts w:ascii="Times New Roman" w:hAnsi="Times New Roman"/>
          <w:b/>
          <w:bCs/>
          <w:color w:val="000000"/>
        </w:rPr>
        <w:t>Settings Adjustments</w:t>
      </w:r>
      <w:r w:rsidRPr="00DF64D1">
        <w:rPr>
          <w:rFonts w:ascii="Times New Roman" w:hAnsi="Times New Roman"/>
          <w:color w:val="000000"/>
        </w:rPr>
        <w:t>: Input for adjusting settings, such as sliders for volume and buttons for control mappings</w:t>
      </w:r>
      <w:r w:rsidR="001736D9" w:rsidRPr="007F12C0">
        <w:rPr>
          <w:rFonts w:ascii="Times New Roman" w:hAnsi="Times New Roman"/>
          <w:color w:val="000000"/>
        </w:rPr>
        <w:t>.</w:t>
      </w:r>
    </w:p>
    <w:p w14:paraId="47572360" w14:textId="77777777" w:rsidR="001736D9" w:rsidRPr="001E0E93" w:rsidRDefault="001736D9" w:rsidP="001A1DCD">
      <w:pPr>
        <w:pStyle w:val="2"/>
      </w:pPr>
      <w:r w:rsidRPr="001E0E93">
        <w:t>Display</w:t>
      </w:r>
    </w:p>
    <w:p w14:paraId="74F4EEFE" w14:textId="3E4A9DF0" w:rsidR="001736D9" w:rsidRPr="007F12C0" w:rsidRDefault="00A804FF" w:rsidP="001736D9">
      <w:pPr>
        <w:ind w:left="360"/>
        <w:jc w:val="both"/>
        <w:rPr>
          <w:rFonts w:ascii="Times New Roman" w:hAnsi="Times New Roman"/>
          <w:color w:val="000000"/>
        </w:rPr>
      </w:pPr>
      <w:r w:rsidRPr="00A804FF">
        <w:rPr>
          <w:rFonts w:ascii="Times New Roman" w:hAnsi="Times New Roman"/>
          <w:b/>
          <w:bCs/>
          <w:color w:val="000000"/>
        </w:rPr>
        <w:t>Main Menu</w:t>
      </w:r>
      <w:r w:rsidRPr="00A804FF">
        <w:rPr>
          <w:rFonts w:ascii="Times New Roman" w:hAnsi="Times New Roman"/>
          <w:color w:val="000000"/>
        </w:rPr>
        <w:t>: Show options for New Game, Load Game, Settings, and Exit</w:t>
      </w:r>
      <w:r w:rsidR="001736D9" w:rsidRPr="007F12C0">
        <w:rPr>
          <w:rFonts w:ascii="Times New Roman" w:hAnsi="Times New Roman"/>
          <w:color w:val="000000"/>
        </w:rPr>
        <w:t>.</w:t>
      </w:r>
    </w:p>
    <w:p w14:paraId="73816D4C" w14:textId="7FC3E4BA" w:rsidR="001736D9" w:rsidRPr="007F12C0" w:rsidRDefault="00A804FF" w:rsidP="001736D9">
      <w:pPr>
        <w:ind w:left="360"/>
        <w:jc w:val="both"/>
        <w:rPr>
          <w:rFonts w:ascii="Times New Roman" w:hAnsi="Times New Roman"/>
          <w:color w:val="000000"/>
        </w:rPr>
      </w:pPr>
      <w:r w:rsidRPr="00A804FF">
        <w:rPr>
          <w:rFonts w:ascii="Times New Roman" w:hAnsi="Times New Roman"/>
          <w:b/>
          <w:bCs/>
          <w:color w:val="000000"/>
        </w:rPr>
        <w:t>Settings Menu</w:t>
      </w:r>
      <w:r w:rsidRPr="00A804FF">
        <w:rPr>
          <w:rFonts w:ascii="Times New Roman" w:hAnsi="Times New Roman"/>
          <w:color w:val="000000"/>
        </w:rPr>
        <w:t>: Display settings categories (Audio, Video, Controls) with sliders, toggle buttons, and dropdowns</w:t>
      </w:r>
      <w:r w:rsidR="001736D9" w:rsidRPr="007F12C0">
        <w:rPr>
          <w:rFonts w:ascii="Times New Roman" w:hAnsi="Times New Roman"/>
          <w:color w:val="000000"/>
        </w:rPr>
        <w:t>.</w:t>
      </w:r>
    </w:p>
    <w:p w14:paraId="474AF385" w14:textId="6DDD7500" w:rsidR="001736D9" w:rsidRPr="001E0E93" w:rsidRDefault="00A804FF" w:rsidP="001736D9">
      <w:pPr>
        <w:ind w:left="360"/>
        <w:jc w:val="both"/>
        <w:rPr>
          <w:rFonts w:ascii="Times New Roman" w:hAnsi="Times New Roman"/>
          <w:color w:val="000000"/>
        </w:rPr>
      </w:pPr>
      <w:r w:rsidRPr="00A804FF">
        <w:rPr>
          <w:rFonts w:ascii="Times New Roman" w:hAnsi="Times New Roman"/>
          <w:b/>
          <w:bCs/>
          <w:color w:val="000000"/>
        </w:rPr>
        <w:t>Save Confirmation</w:t>
      </w:r>
      <w:r w:rsidRPr="00A804FF">
        <w:rPr>
          <w:rFonts w:ascii="Times New Roman" w:hAnsi="Times New Roman"/>
          <w:color w:val="000000"/>
        </w:rPr>
        <w:t>: Optionally, display a confirmation dialog when saving settings changes</w:t>
      </w:r>
      <w:r w:rsidR="001736D9" w:rsidRPr="007F12C0">
        <w:rPr>
          <w:rFonts w:ascii="Times New Roman" w:hAnsi="Times New Roman"/>
          <w:color w:val="000000"/>
        </w:rPr>
        <w:t>.</w:t>
      </w:r>
    </w:p>
    <w:p w14:paraId="216D1959" w14:textId="77777777" w:rsidR="001736D9" w:rsidRPr="001E0E93" w:rsidRDefault="001736D9" w:rsidP="001A1DCD">
      <w:pPr>
        <w:pStyle w:val="2"/>
      </w:pPr>
      <w:r w:rsidRPr="001E0E93">
        <w:t>System Processing</w:t>
      </w:r>
    </w:p>
    <w:p w14:paraId="7172319D" w14:textId="1EAAF481" w:rsidR="001736D9" w:rsidRPr="007F12C0" w:rsidRDefault="00704108" w:rsidP="001736D9">
      <w:pPr>
        <w:ind w:left="360"/>
        <w:jc w:val="both"/>
        <w:rPr>
          <w:rFonts w:ascii="Times New Roman" w:hAnsi="Times New Roman"/>
          <w:color w:val="000000"/>
        </w:rPr>
      </w:pPr>
      <w:r w:rsidRPr="00704108">
        <w:rPr>
          <w:rFonts w:ascii="Times New Roman" w:hAnsi="Times New Roman"/>
          <w:b/>
          <w:bCs/>
          <w:color w:val="000000"/>
        </w:rPr>
        <w:t>Menu Navigation Logic</w:t>
      </w:r>
      <w:r w:rsidRPr="00704108">
        <w:rPr>
          <w:rFonts w:ascii="Times New Roman" w:hAnsi="Times New Roman"/>
          <w:color w:val="000000"/>
        </w:rPr>
        <w:t>: Process input to navigate through and select menu options</w:t>
      </w:r>
      <w:r w:rsidR="001736D9" w:rsidRPr="007F12C0">
        <w:rPr>
          <w:rFonts w:ascii="Times New Roman" w:hAnsi="Times New Roman"/>
          <w:color w:val="000000"/>
        </w:rPr>
        <w:t>.</w:t>
      </w:r>
    </w:p>
    <w:p w14:paraId="44E63C69" w14:textId="6E3C8438" w:rsidR="001736D9" w:rsidRPr="007F12C0" w:rsidRDefault="009923E3" w:rsidP="001736D9">
      <w:pPr>
        <w:ind w:left="360"/>
        <w:jc w:val="both"/>
        <w:rPr>
          <w:rFonts w:ascii="Times New Roman" w:hAnsi="Times New Roman"/>
          <w:color w:val="000000"/>
        </w:rPr>
      </w:pPr>
      <w:r w:rsidRPr="009923E3">
        <w:rPr>
          <w:rFonts w:ascii="Times New Roman" w:hAnsi="Times New Roman"/>
          <w:b/>
          <w:bCs/>
          <w:color w:val="000000"/>
        </w:rPr>
        <w:t>Settings Application</w:t>
      </w:r>
      <w:r w:rsidRPr="009923E3">
        <w:rPr>
          <w:rFonts w:ascii="Times New Roman" w:hAnsi="Times New Roman"/>
          <w:color w:val="000000"/>
        </w:rPr>
        <w:t>: Apply and save settings changes (e.g., update audio volume or display resolution)</w:t>
      </w:r>
      <w:r w:rsidR="001736D9" w:rsidRPr="007F12C0">
        <w:rPr>
          <w:rFonts w:ascii="Times New Roman" w:hAnsi="Times New Roman"/>
          <w:color w:val="000000"/>
        </w:rPr>
        <w:t>.</w:t>
      </w:r>
    </w:p>
    <w:p w14:paraId="09EC1069" w14:textId="58C086F9" w:rsidR="001736D9" w:rsidRPr="001E0E93" w:rsidRDefault="009923E3" w:rsidP="001736D9">
      <w:pPr>
        <w:ind w:left="360"/>
        <w:jc w:val="both"/>
        <w:rPr>
          <w:rFonts w:ascii="Times New Roman" w:hAnsi="Times New Roman"/>
          <w:color w:val="000000"/>
        </w:rPr>
      </w:pPr>
      <w:r w:rsidRPr="009923E3">
        <w:rPr>
          <w:rFonts w:ascii="Times New Roman" w:hAnsi="Times New Roman"/>
          <w:b/>
          <w:bCs/>
          <w:color w:val="000000"/>
        </w:rPr>
        <w:t>Session Management</w:t>
      </w:r>
      <w:r w:rsidRPr="009923E3">
        <w:rPr>
          <w:rFonts w:ascii="Times New Roman" w:hAnsi="Times New Roman"/>
          <w:color w:val="000000"/>
        </w:rPr>
        <w:t>: If applicable, manage loading of saved game data and starting new sessions</w:t>
      </w:r>
      <w:r w:rsidR="001736D9" w:rsidRPr="007F12C0">
        <w:rPr>
          <w:rFonts w:ascii="Times New Roman" w:hAnsi="Times New Roman"/>
          <w:color w:val="000000"/>
        </w:rPr>
        <w:t>.</w:t>
      </w:r>
    </w:p>
    <w:p w14:paraId="403E5234" w14:textId="77777777" w:rsidR="001736D9" w:rsidRPr="001E0E93" w:rsidRDefault="001736D9" w:rsidP="001A1DCD">
      <w:pPr>
        <w:pStyle w:val="2"/>
      </w:pPr>
      <w:r w:rsidRPr="001E0E93">
        <w:t>System Output</w:t>
      </w:r>
    </w:p>
    <w:p w14:paraId="31E4685D" w14:textId="41B3A38F" w:rsidR="001736D9" w:rsidRPr="007F12C0" w:rsidRDefault="00BC5E9F" w:rsidP="001736D9">
      <w:pPr>
        <w:ind w:left="360"/>
        <w:jc w:val="both"/>
        <w:rPr>
          <w:rFonts w:ascii="Times New Roman" w:hAnsi="Times New Roman"/>
          <w:color w:val="000000"/>
        </w:rPr>
      </w:pPr>
      <w:r w:rsidRPr="00BC5E9F">
        <w:rPr>
          <w:rFonts w:ascii="Times New Roman" w:hAnsi="Times New Roman"/>
          <w:b/>
          <w:bCs/>
          <w:color w:val="000000"/>
        </w:rPr>
        <w:t>Selected Menu Options</w:t>
      </w:r>
      <w:r w:rsidRPr="00BC5E9F">
        <w:rPr>
          <w:rFonts w:ascii="Times New Roman" w:hAnsi="Times New Roman"/>
          <w:color w:val="000000"/>
        </w:rPr>
        <w:t>: Show the player’s selected option on the screen</w:t>
      </w:r>
      <w:r w:rsidR="001736D9" w:rsidRPr="007F12C0">
        <w:rPr>
          <w:rFonts w:ascii="Times New Roman" w:hAnsi="Times New Roman"/>
          <w:color w:val="000000"/>
        </w:rPr>
        <w:t>.</w:t>
      </w:r>
    </w:p>
    <w:p w14:paraId="4F1363FE" w14:textId="3C8C9D23" w:rsidR="001736D9" w:rsidRPr="001E0E93" w:rsidRDefault="00BC5E9F" w:rsidP="001736D9">
      <w:pPr>
        <w:ind w:left="360"/>
        <w:jc w:val="both"/>
        <w:rPr>
          <w:rFonts w:ascii="Times New Roman" w:hAnsi="Times New Roman"/>
          <w:color w:val="000000"/>
        </w:rPr>
      </w:pPr>
      <w:r w:rsidRPr="00BC5E9F">
        <w:rPr>
          <w:rFonts w:ascii="Times New Roman" w:hAnsi="Times New Roman"/>
          <w:b/>
          <w:bCs/>
          <w:color w:val="000000"/>
        </w:rPr>
        <w:t>Settings Feedback</w:t>
      </w:r>
      <w:r w:rsidRPr="00BC5E9F">
        <w:rPr>
          <w:rFonts w:ascii="Times New Roman" w:hAnsi="Times New Roman"/>
          <w:color w:val="000000"/>
        </w:rPr>
        <w:t>: Reflect changes in settings (e.g., audio volume adjustment) immediately in the game</w:t>
      </w:r>
      <w:r w:rsidR="001736D9" w:rsidRPr="001E0E93">
        <w:rPr>
          <w:rFonts w:ascii="Times New Roman" w:hAnsi="Times New Roman"/>
          <w:color w:val="000000"/>
        </w:rPr>
        <w:t>.</w:t>
      </w:r>
    </w:p>
    <w:p w14:paraId="35EFDC05" w14:textId="77777777" w:rsidR="001736D9" w:rsidRDefault="001736D9" w:rsidP="001A1DCD">
      <w:pPr>
        <w:pStyle w:val="2"/>
      </w:pPr>
      <w:r w:rsidRPr="001E0E93">
        <w:t>Other</w:t>
      </w:r>
    </w:p>
    <w:p w14:paraId="4DD87000" w14:textId="5D41B7F9" w:rsidR="001736D9" w:rsidRPr="00A947B0" w:rsidRDefault="00A947B0" w:rsidP="00A947B0">
      <w:pPr>
        <w:ind w:firstLine="360"/>
        <w:rPr>
          <w:rFonts w:ascii="Times New Roman" w:hAnsi="Times New Roman"/>
          <w:lang w:eastAsia="zh-CN"/>
        </w:rPr>
      </w:pPr>
      <w:r w:rsidRPr="00A947B0">
        <w:rPr>
          <w:rFonts w:ascii="Times New Roman" w:hAnsi="Times New Roman"/>
          <w:b/>
          <w:bCs/>
          <w:lang w:eastAsia="zh-CN"/>
        </w:rPr>
        <w:t>Settings Persistence</w:t>
      </w:r>
      <w:r w:rsidRPr="00A947B0">
        <w:rPr>
          <w:rFonts w:ascii="Times New Roman" w:hAnsi="Times New Roman"/>
          <w:lang w:eastAsia="zh-CN"/>
        </w:rPr>
        <w:t>: Save settings so they persist between sessions.</w:t>
      </w:r>
    </w:p>
    <w:p w14:paraId="034D9515" w14:textId="77777777" w:rsidR="001736D9" w:rsidRPr="001E0E93" w:rsidRDefault="001736D9" w:rsidP="001A1DCD">
      <w:pPr>
        <w:pStyle w:val="2"/>
      </w:pPr>
      <w:r w:rsidRPr="001E0E93">
        <w:t>Constraints</w:t>
      </w:r>
    </w:p>
    <w:p w14:paraId="525CFB61" w14:textId="5BA86E2D" w:rsidR="001736D9" w:rsidRPr="007F12C0" w:rsidRDefault="00A947B0" w:rsidP="001736D9">
      <w:pPr>
        <w:ind w:left="360"/>
        <w:jc w:val="both"/>
        <w:rPr>
          <w:rFonts w:ascii="Times New Roman" w:hAnsi="Times New Roman"/>
          <w:color w:val="000000"/>
        </w:rPr>
      </w:pPr>
      <w:r w:rsidRPr="00A947B0">
        <w:rPr>
          <w:rFonts w:ascii="Times New Roman" w:hAnsi="Times New Roman"/>
          <w:b/>
          <w:bCs/>
          <w:color w:val="000000"/>
        </w:rPr>
        <w:t>User Experience</w:t>
      </w:r>
      <w:r w:rsidRPr="00A947B0">
        <w:rPr>
          <w:rFonts w:ascii="Times New Roman" w:hAnsi="Times New Roman"/>
          <w:color w:val="000000"/>
        </w:rPr>
        <w:t>: Ensure the menu is easy to navigate and accessible across all supported platforms</w:t>
      </w:r>
      <w:r w:rsidR="001736D9" w:rsidRPr="007F12C0">
        <w:rPr>
          <w:rFonts w:ascii="Times New Roman" w:hAnsi="Times New Roman"/>
          <w:color w:val="000000"/>
        </w:rPr>
        <w:t>.</w:t>
      </w:r>
    </w:p>
    <w:p w14:paraId="54248D49" w14:textId="78A9F2BB" w:rsidR="001736D9" w:rsidRPr="001E0E93" w:rsidRDefault="00A947B0" w:rsidP="001736D9">
      <w:pPr>
        <w:ind w:left="360"/>
        <w:jc w:val="both"/>
        <w:rPr>
          <w:rFonts w:ascii="Times New Roman" w:hAnsi="Times New Roman"/>
          <w:color w:val="000000"/>
        </w:rPr>
      </w:pPr>
      <w:r w:rsidRPr="00A947B0">
        <w:rPr>
          <w:rFonts w:ascii="Times New Roman" w:hAnsi="Times New Roman"/>
          <w:b/>
          <w:bCs/>
          <w:color w:val="000000"/>
        </w:rPr>
        <w:t>Performance Impact</w:t>
      </w:r>
      <w:r w:rsidRPr="00A947B0">
        <w:rPr>
          <w:rFonts w:ascii="Times New Roman" w:hAnsi="Times New Roman"/>
          <w:color w:val="000000"/>
        </w:rPr>
        <w:t>: Minimize performance impact, especially when adjusting video settings, to avoid frame rate drops</w:t>
      </w:r>
      <w:r w:rsidR="001736D9" w:rsidRPr="007F12C0">
        <w:rPr>
          <w:rFonts w:ascii="Times New Roman" w:hAnsi="Times New Roman"/>
          <w:color w:val="000000"/>
        </w:rPr>
        <w:t>.</w:t>
      </w:r>
    </w:p>
    <w:p w14:paraId="194CFA38" w14:textId="77777777" w:rsidR="001736D9" w:rsidRPr="001E0E93" w:rsidRDefault="001736D9" w:rsidP="001A1DCD">
      <w:pPr>
        <w:pStyle w:val="2"/>
      </w:pPr>
      <w:r w:rsidRPr="001E0E93">
        <w:t>Data Handling</w:t>
      </w:r>
    </w:p>
    <w:p w14:paraId="392801DF" w14:textId="14DA52A1" w:rsidR="001736D9" w:rsidRPr="007F12C0" w:rsidRDefault="00EC5073" w:rsidP="001736D9">
      <w:pPr>
        <w:ind w:left="360"/>
        <w:jc w:val="both"/>
        <w:rPr>
          <w:rFonts w:ascii="Times New Roman" w:hAnsi="Times New Roman"/>
          <w:color w:val="000000"/>
        </w:rPr>
      </w:pPr>
      <w:r w:rsidRPr="00EC5073">
        <w:rPr>
          <w:rFonts w:ascii="Times New Roman" w:hAnsi="Times New Roman"/>
          <w:b/>
          <w:bCs/>
          <w:color w:val="000000"/>
        </w:rPr>
        <w:t>Settings File</w:t>
      </w:r>
      <w:r w:rsidRPr="00EC5073">
        <w:rPr>
          <w:rFonts w:ascii="Times New Roman" w:hAnsi="Times New Roman"/>
          <w:color w:val="000000"/>
        </w:rPr>
        <w:t>: Store settings in a configuration file or database to retain adjustments across session</w:t>
      </w:r>
      <w:r w:rsidR="001736D9" w:rsidRPr="007F12C0">
        <w:rPr>
          <w:rFonts w:ascii="Times New Roman" w:hAnsi="Times New Roman"/>
          <w:color w:val="000000"/>
        </w:rPr>
        <w:t>.</w:t>
      </w:r>
    </w:p>
    <w:p w14:paraId="01C3F3AA" w14:textId="77777777" w:rsidR="001736D9" w:rsidRPr="001E0E93" w:rsidRDefault="001736D9" w:rsidP="001A1DCD">
      <w:pPr>
        <w:pStyle w:val="2"/>
      </w:pPr>
      <w:r w:rsidRPr="001E0E93">
        <w:t>Error Handling</w:t>
      </w:r>
    </w:p>
    <w:p w14:paraId="55676DCA" w14:textId="4541DA46" w:rsidR="001736D9" w:rsidRPr="007F12C0" w:rsidRDefault="00EC5073" w:rsidP="001736D9">
      <w:pPr>
        <w:ind w:left="360"/>
        <w:jc w:val="both"/>
        <w:rPr>
          <w:rFonts w:ascii="Times New Roman" w:hAnsi="Times New Roman"/>
          <w:color w:val="000000"/>
        </w:rPr>
      </w:pPr>
      <w:r w:rsidRPr="00EC5073">
        <w:rPr>
          <w:rFonts w:ascii="Times New Roman" w:hAnsi="Times New Roman"/>
          <w:b/>
          <w:bCs/>
          <w:color w:val="000000"/>
        </w:rPr>
        <w:t>Settings Reset</w:t>
      </w:r>
      <w:r w:rsidRPr="00EC5073">
        <w:rPr>
          <w:rFonts w:ascii="Times New Roman" w:hAnsi="Times New Roman"/>
          <w:color w:val="000000"/>
        </w:rPr>
        <w:t>: Provide a "reset to default" option if custom settings cause display or performance issues</w:t>
      </w:r>
      <w:r w:rsidR="001736D9" w:rsidRPr="007F12C0">
        <w:rPr>
          <w:rFonts w:ascii="Times New Roman" w:hAnsi="Times New Roman"/>
          <w:color w:val="000000"/>
        </w:rPr>
        <w:t>.</w:t>
      </w:r>
    </w:p>
    <w:p w14:paraId="1DFBA064" w14:textId="12DA20E9" w:rsidR="001736D9" w:rsidRPr="001E0E93" w:rsidRDefault="00EC5073" w:rsidP="001736D9">
      <w:pPr>
        <w:ind w:left="360"/>
        <w:jc w:val="both"/>
        <w:rPr>
          <w:rFonts w:ascii="Times New Roman" w:hAnsi="Times New Roman"/>
          <w:color w:val="000000"/>
          <w:lang w:eastAsia="zh-CN"/>
        </w:rPr>
      </w:pPr>
      <w:r w:rsidRPr="00EC5073">
        <w:rPr>
          <w:rFonts w:ascii="Times New Roman" w:hAnsi="Times New Roman"/>
          <w:b/>
          <w:bCs/>
          <w:color w:val="000000"/>
        </w:rPr>
        <w:t>Menu Malfunctions</w:t>
      </w:r>
      <w:r w:rsidRPr="00EC5073">
        <w:rPr>
          <w:rFonts w:ascii="Times New Roman" w:hAnsi="Times New Roman"/>
          <w:color w:val="000000"/>
        </w:rPr>
        <w:t>: Log any errors during navigation or selection, and allow for safe exit to the main menu</w:t>
      </w:r>
      <w:r w:rsidR="001736D9" w:rsidRPr="007F12C0">
        <w:rPr>
          <w:rFonts w:ascii="Times New Roman" w:hAnsi="Times New Roman"/>
          <w:color w:val="000000"/>
        </w:rPr>
        <w:t>.</w:t>
      </w:r>
    </w:p>
    <w:p w14:paraId="5944E7C8" w14:textId="77777777" w:rsidR="001736D9" w:rsidRPr="001E0E93" w:rsidRDefault="001736D9" w:rsidP="001736D9">
      <w:pPr>
        <w:ind w:left="720"/>
        <w:jc w:val="both"/>
        <w:rPr>
          <w:rFonts w:ascii="Times New Roman" w:hAnsi="Times New Roman"/>
          <w:color w:val="000000"/>
        </w:rPr>
      </w:pPr>
    </w:p>
    <w:p w14:paraId="27A174D3" w14:textId="3231870C" w:rsidR="009B228B" w:rsidRDefault="00FF058C" w:rsidP="0059209D">
      <w:pPr>
        <w:pStyle w:val="1"/>
        <w:jc w:val="both"/>
        <w:rPr>
          <w:rFonts w:ascii="Times New Roman" w:hAnsi="Times New Roman" w:cs="Times New Roman"/>
          <w:color w:val="000000"/>
        </w:rPr>
      </w:pPr>
      <w:r w:rsidRPr="001E0E93">
        <w:rPr>
          <w:rFonts w:ascii="Times New Roman" w:hAnsi="Times New Roman" w:cs="Times New Roman"/>
          <w:color w:val="000000"/>
        </w:rPr>
        <w:br w:type="page"/>
      </w:r>
      <w:bookmarkStart w:id="30" w:name="_Toc178688211"/>
      <w:r w:rsidRPr="001E0E93">
        <w:rPr>
          <w:rFonts w:ascii="Times New Roman" w:hAnsi="Times New Roman" w:cs="Times New Roman"/>
          <w:color w:val="000000"/>
        </w:rPr>
        <w:lastRenderedPageBreak/>
        <w:t>External Interface Requirement</w:t>
      </w:r>
      <w:bookmarkEnd w:id="30"/>
    </w:p>
    <w:p w14:paraId="6259F8D7" w14:textId="77777777" w:rsidR="00A25CDF" w:rsidRPr="005860CF" w:rsidRDefault="00A25CDF" w:rsidP="00A25CDF">
      <w:pPr>
        <w:pStyle w:val="af2"/>
        <w:ind w:firstLine="360"/>
        <w:rPr>
          <w:rFonts w:ascii="Times New Roman" w:hAnsi="Times New Roman" w:cs="Times New Roman"/>
          <w:sz w:val="20"/>
          <w:szCs w:val="20"/>
        </w:rPr>
      </w:pPr>
      <w:r w:rsidRPr="005860CF">
        <w:rPr>
          <w:rFonts w:ascii="Times New Roman" w:hAnsi="Times New Roman" w:cs="Times New Roman"/>
          <w:sz w:val="20"/>
          <w:szCs w:val="20"/>
        </w:rPr>
        <w:t xml:space="preserve">Based on our previous group of customer feedback, there is a clear demand for an achievement system and high-quality music. </w:t>
      </w:r>
      <w:r>
        <w:rPr>
          <w:rFonts w:ascii="Times New Roman" w:hAnsi="Times New Roman" w:cs="Times New Roman" w:hint="eastAsia"/>
          <w:sz w:val="20"/>
          <w:szCs w:val="20"/>
        </w:rPr>
        <w:t>And s</w:t>
      </w:r>
      <w:r w:rsidRPr="005860CF">
        <w:rPr>
          <w:rFonts w:ascii="Times New Roman" w:hAnsi="Times New Roman" w:cs="Times New Roman"/>
          <w:sz w:val="20"/>
          <w:szCs w:val="20"/>
        </w:rPr>
        <w:t>urvey data</w:t>
      </w:r>
      <w:r>
        <w:rPr>
          <w:rFonts w:ascii="Times New Roman" w:hAnsi="Times New Roman" w:cs="Times New Roman" w:hint="eastAsia"/>
          <w:sz w:val="20"/>
          <w:szCs w:val="20"/>
        </w:rPr>
        <w:t xml:space="preserve"> from real</w:t>
      </w:r>
      <w:r>
        <w:rPr>
          <w:rFonts w:ascii="Times New Roman" w:hAnsi="Times New Roman" w:cs="Times New Roman" w:hint="eastAsia"/>
          <w:sz w:val="20"/>
          <w:szCs w:val="20"/>
          <w:lang w:val="en-GB"/>
        </w:rPr>
        <w:t xml:space="preserve"> </w:t>
      </w:r>
      <w:r w:rsidRPr="005860CF">
        <w:rPr>
          <w:rFonts w:ascii="Times New Roman" w:hAnsi="Times New Roman" w:cs="Times New Roman"/>
          <w:sz w:val="20"/>
          <w:szCs w:val="20"/>
          <w:lang w:val="en-GB"/>
        </w:rPr>
        <w:t>potential customers and users</w:t>
      </w:r>
      <w:r w:rsidRPr="005860CF">
        <w:rPr>
          <w:rFonts w:ascii="Times New Roman" w:hAnsi="Times New Roman" w:cs="Times New Roman"/>
          <w:sz w:val="20"/>
          <w:szCs w:val="20"/>
        </w:rPr>
        <w:t xml:space="preserve"> shows that 80% of respondents either "liked" or "very much liked" having achievements or collection tasks in the game, underscoring the importance of an achievement system to enhance player engagement. Additionally, 68% of participants indicated that high-quality sound effects and background music are "very important," highlighting the need for a strong focus on audio quality. These insights have guided the refinement of functional requirements, ensuring that the game’s design aligns closely with player expectations for both gameplay mechanics and immersive audio experiences.</w:t>
      </w:r>
    </w:p>
    <w:p w14:paraId="1AC30262" w14:textId="77777777" w:rsidR="002C262E" w:rsidRPr="002C262E" w:rsidRDefault="002C262E" w:rsidP="002C262E">
      <w:pPr>
        <w:rPr>
          <w:rFonts w:hint="eastAsia"/>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4"/>
        <w:gridCol w:w="2479"/>
        <w:gridCol w:w="5026"/>
      </w:tblGrid>
      <w:tr w:rsidR="002C262E" w:rsidRPr="001E0E93" w14:paraId="2397044C" w14:textId="77777777" w:rsidTr="008D4CAB">
        <w:tc>
          <w:tcPr>
            <w:tcW w:w="1548" w:type="dxa"/>
            <w:shd w:val="clear" w:color="auto" w:fill="auto"/>
          </w:tcPr>
          <w:p w14:paraId="1FCA7453" w14:textId="77777777" w:rsidR="002C262E" w:rsidRPr="001E0E93" w:rsidRDefault="002C262E" w:rsidP="008D4CAB">
            <w:pPr>
              <w:jc w:val="both"/>
              <w:rPr>
                <w:rFonts w:ascii="Times New Roman" w:hAnsi="Times New Roman"/>
                <w:b/>
                <w:color w:val="000000"/>
              </w:rPr>
            </w:pPr>
            <w:r w:rsidRPr="001E0E93">
              <w:rPr>
                <w:rFonts w:ascii="Times New Roman" w:hAnsi="Times New Roman"/>
                <w:b/>
                <w:color w:val="000000"/>
              </w:rPr>
              <w:t>Req. ID</w:t>
            </w:r>
          </w:p>
        </w:tc>
        <w:tc>
          <w:tcPr>
            <w:tcW w:w="2520" w:type="dxa"/>
            <w:shd w:val="clear" w:color="auto" w:fill="auto"/>
          </w:tcPr>
          <w:p w14:paraId="34DD5F9B" w14:textId="77777777" w:rsidR="002C262E" w:rsidRPr="001E0E93" w:rsidRDefault="002C262E" w:rsidP="008D4CAB">
            <w:pPr>
              <w:jc w:val="both"/>
              <w:rPr>
                <w:rFonts w:ascii="Times New Roman" w:hAnsi="Times New Roman"/>
                <w:b/>
                <w:color w:val="000000"/>
              </w:rPr>
            </w:pPr>
            <w:r w:rsidRPr="001E0E93">
              <w:rPr>
                <w:rFonts w:ascii="Times New Roman" w:hAnsi="Times New Roman"/>
                <w:b/>
                <w:color w:val="000000"/>
              </w:rPr>
              <w:t>Requirement Name</w:t>
            </w:r>
          </w:p>
        </w:tc>
        <w:tc>
          <w:tcPr>
            <w:tcW w:w="5177" w:type="dxa"/>
            <w:shd w:val="clear" w:color="auto" w:fill="auto"/>
          </w:tcPr>
          <w:p w14:paraId="2BA993C7" w14:textId="77777777" w:rsidR="002C262E" w:rsidRPr="001E0E93" w:rsidRDefault="002C262E" w:rsidP="008D4CAB">
            <w:pPr>
              <w:jc w:val="both"/>
              <w:rPr>
                <w:rFonts w:ascii="Times New Roman" w:hAnsi="Times New Roman"/>
                <w:b/>
                <w:color w:val="000000"/>
              </w:rPr>
            </w:pPr>
            <w:r w:rsidRPr="001E0E93">
              <w:rPr>
                <w:rFonts w:ascii="Times New Roman" w:hAnsi="Times New Roman"/>
                <w:b/>
                <w:color w:val="000000"/>
              </w:rPr>
              <w:t>Requirement Description</w:t>
            </w:r>
          </w:p>
        </w:tc>
      </w:tr>
      <w:tr w:rsidR="002C262E" w:rsidRPr="001E0E93" w14:paraId="7C39E856" w14:textId="77777777" w:rsidTr="008D4CAB">
        <w:tc>
          <w:tcPr>
            <w:tcW w:w="1548" w:type="dxa"/>
            <w:shd w:val="clear" w:color="auto" w:fill="auto"/>
          </w:tcPr>
          <w:p w14:paraId="738CAAA1" w14:textId="77777777" w:rsidR="002C262E" w:rsidRPr="001E0E93" w:rsidRDefault="002C262E" w:rsidP="008D4CAB">
            <w:pPr>
              <w:jc w:val="both"/>
              <w:rPr>
                <w:rFonts w:ascii="Times New Roman" w:hAnsi="Times New Roman"/>
                <w:color w:val="000000"/>
              </w:rPr>
            </w:pPr>
            <w:r w:rsidRPr="001E0E93">
              <w:rPr>
                <w:rFonts w:ascii="Times New Roman" w:hAnsi="Times New Roman"/>
                <w:color w:val="000000"/>
              </w:rPr>
              <w:t>REQ-1.1</w:t>
            </w:r>
          </w:p>
        </w:tc>
        <w:tc>
          <w:tcPr>
            <w:tcW w:w="2520" w:type="dxa"/>
            <w:shd w:val="clear" w:color="auto" w:fill="auto"/>
          </w:tcPr>
          <w:p w14:paraId="767AC637" w14:textId="588DAC0D" w:rsidR="002C262E" w:rsidRPr="001E0E93" w:rsidRDefault="002C262E" w:rsidP="008D4CAB">
            <w:pPr>
              <w:jc w:val="both"/>
              <w:rPr>
                <w:rFonts w:ascii="Times New Roman" w:hAnsi="Times New Roman"/>
                <w:color w:val="000000"/>
                <w:lang w:eastAsia="zh-CN"/>
              </w:rPr>
            </w:pPr>
            <w:r w:rsidRPr="002C262E">
              <w:rPr>
                <w:rFonts w:ascii="Times New Roman" w:hAnsi="Times New Roman"/>
                <w:color w:val="000000"/>
              </w:rPr>
              <w:t>Implementation</w:t>
            </w:r>
            <w:r>
              <w:rPr>
                <w:rFonts w:ascii="Times New Roman" w:hAnsi="Times New Roman" w:hint="eastAsia"/>
                <w:color w:val="000000"/>
                <w:lang w:eastAsia="zh-CN"/>
              </w:rPr>
              <w:t xml:space="preserve"> of the game music.</w:t>
            </w:r>
          </w:p>
        </w:tc>
        <w:tc>
          <w:tcPr>
            <w:tcW w:w="5177" w:type="dxa"/>
            <w:shd w:val="clear" w:color="auto" w:fill="auto"/>
          </w:tcPr>
          <w:p w14:paraId="5F132331" w14:textId="097DB5F8" w:rsidR="002C262E" w:rsidRPr="001E0E93" w:rsidRDefault="002C262E" w:rsidP="008D4CAB">
            <w:pPr>
              <w:jc w:val="both"/>
              <w:rPr>
                <w:rFonts w:ascii="Times New Roman" w:hAnsi="Times New Roman"/>
                <w:color w:val="000000"/>
                <w:lang w:eastAsia="zh-CN"/>
              </w:rPr>
            </w:pPr>
            <w:r>
              <w:rPr>
                <w:rFonts w:ascii="Times New Roman" w:hAnsi="Times New Roman" w:hint="eastAsia"/>
                <w:color w:val="000000"/>
                <w:lang w:eastAsia="zh-CN"/>
              </w:rPr>
              <w:t>U</w:t>
            </w:r>
            <w:r>
              <w:rPr>
                <w:rFonts w:ascii="Times New Roman" w:hAnsi="Times New Roman"/>
                <w:color w:val="000000"/>
                <w:lang w:eastAsia="zh-CN"/>
              </w:rPr>
              <w:t>s</w:t>
            </w:r>
            <w:r>
              <w:rPr>
                <w:rFonts w:ascii="Times New Roman" w:hAnsi="Times New Roman" w:hint="eastAsia"/>
                <w:color w:val="000000"/>
                <w:lang w:eastAsia="zh-CN"/>
              </w:rPr>
              <w:t xml:space="preserve">e software to upload and download music, create database to store music file; user could also change the </w:t>
            </w:r>
            <w:r>
              <w:rPr>
                <w:rFonts w:ascii="Times New Roman" w:hAnsi="Times New Roman"/>
                <w:color w:val="000000"/>
                <w:lang w:eastAsia="zh-CN"/>
              </w:rPr>
              <w:t>diff</w:t>
            </w:r>
            <w:r>
              <w:rPr>
                <w:rFonts w:ascii="Times New Roman" w:hAnsi="Times New Roman" w:hint="eastAsia"/>
                <w:color w:val="000000"/>
                <w:lang w:eastAsia="zh-CN"/>
              </w:rPr>
              <w:t xml:space="preserve">erent music any time in the game. </w:t>
            </w:r>
          </w:p>
        </w:tc>
      </w:tr>
      <w:tr w:rsidR="002C262E" w:rsidRPr="001E0E93" w14:paraId="60BEAEE4" w14:textId="77777777" w:rsidTr="008D4CAB">
        <w:tc>
          <w:tcPr>
            <w:tcW w:w="1548" w:type="dxa"/>
            <w:shd w:val="clear" w:color="auto" w:fill="auto"/>
          </w:tcPr>
          <w:p w14:paraId="54932DC4" w14:textId="33700F11" w:rsidR="002C262E" w:rsidRPr="001E0E93" w:rsidRDefault="002C262E" w:rsidP="008D4CAB">
            <w:pPr>
              <w:jc w:val="both"/>
              <w:rPr>
                <w:rFonts w:ascii="Times New Roman" w:hAnsi="Times New Roman"/>
                <w:color w:val="000000"/>
                <w:lang w:eastAsia="zh-CN"/>
              </w:rPr>
            </w:pPr>
          </w:p>
        </w:tc>
        <w:tc>
          <w:tcPr>
            <w:tcW w:w="2520" w:type="dxa"/>
            <w:shd w:val="clear" w:color="auto" w:fill="auto"/>
          </w:tcPr>
          <w:p w14:paraId="2D4FA23A" w14:textId="6CFED9B0" w:rsidR="002C262E" w:rsidRPr="001E0E93" w:rsidRDefault="002C262E" w:rsidP="008D4CAB">
            <w:pPr>
              <w:jc w:val="both"/>
              <w:rPr>
                <w:rFonts w:ascii="Times New Roman" w:hAnsi="Times New Roman"/>
                <w:color w:val="000000"/>
                <w:lang w:eastAsia="zh-CN"/>
              </w:rPr>
            </w:pPr>
          </w:p>
        </w:tc>
        <w:tc>
          <w:tcPr>
            <w:tcW w:w="5177" w:type="dxa"/>
            <w:shd w:val="clear" w:color="auto" w:fill="auto"/>
          </w:tcPr>
          <w:p w14:paraId="630F65BB" w14:textId="77777777" w:rsidR="002C262E" w:rsidRPr="001E0E93" w:rsidRDefault="002C262E" w:rsidP="008D4CAB">
            <w:pPr>
              <w:jc w:val="both"/>
              <w:rPr>
                <w:rFonts w:ascii="Times New Roman" w:hAnsi="Times New Roman"/>
                <w:color w:val="000000"/>
              </w:rPr>
            </w:pPr>
          </w:p>
        </w:tc>
      </w:tr>
      <w:tr w:rsidR="002C262E" w:rsidRPr="001E0E93" w14:paraId="3C7A5CAF" w14:textId="77777777" w:rsidTr="008D4CAB">
        <w:tc>
          <w:tcPr>
            <w:tcW w:w="1548" w:type="dxa"/>
            <w:shd w:val="clear" w:color="auto" w:fill="auto"/>
          </w:tcPr>
          <w:p w14:paraId="0E48599E" w14:textId="473410A9" w:rsidR="002C262E" w:rsidRPr="001E0E93" w:rsidRDefault="002C262E" w:rsidP="008D4CAB">
            <w:pPr>
              <w:jc w:val="both"/>
              <w:rPr>
                <w:rFonts w:ascii="Times New Roman" w:hAnsi="Times New Roman"/>
                <w:color w:val="000000"/>
                <w:lang w:eastAsia="zh-CN"/>
              </w:rPr>
            </w:pPr>
          </w:p>
        </w:tc>
        <w:tc>
          <w:tcPr>
            <w:tcW w:w="2520" w:type="dxa"/>
            <w:shd w:val="clear" w:color="auto" w:fill="auto"/>
          </w:tcPr>
          <w:p w14:paraId="08A2AE63" w14:textId="77777777" w:rsidR="002C262E" w:rsidRPr="001E0E93" w:rsidRDefault="002C262E" w:rsidP="008D4CAB">
            <w:pPr>
              <w:jc w:val="both"/>
              <w:rPr>
                <w:rFonts w:ascii="Times New Roman" w:hAnsi="Times New Roman"/>
                <w:color w:val="000000"/>
              </w:rPr>
            </w:pPr>
          </w:p>
        </w:tc>
        <w:tc>
          <w:tcPr>
            <w:tcW w:w="5177" w:type="dxa"/>
            <w:shd w:val="clear" w:color="auto" w:fill="auto"/>
          </w:tcPr>
          <w:p w14:paraId="6408B0FA" w14:textId="77777777" w:rsidR="002C262E" w:rsidRPr="001E0E93" w:rsidRDefault="002C262E" w:rsidP="008D4CAB">
            <w:pPr>
              <w:jc w:val="both"/>
              <w:rPr>
                <w:rFonts w:ascii="Times New Roman" w:hAnsi="Times New Roman"/>
                <w:color w:val="000000"/>
              </w:rPr>
            </w:pPr>
          </w:p>
        </w:tc>
      </w:tr>
      <w:tr w:rsidR="002C262E" w:rsidRPr="001E0E93" w14:paraId="20C1BBAD" w14:textId="77777777" w:rsidTr="008D4CAB">
        <w:tc>
          <w:tcPr>
            <w:tcW w:w="1548" w:type="dxa"/>
            <w:shd w:val="clear" w:color="auto" w:fill="auto"/>
          </w:tcPr>
          <w:p w14:paraId="3D4274B3" w14:textId="77777777" w:rsidR="002C262E" w:rsidRPr="001E0E93" w:rsidRDefault="002C262E" w:rsidP="008D4CAB">
            <w:pPr>
              <w:jc w:val="both"/>
              <w:rPr>
                <w:rFonts w:ascii="Times New Roman" w:hAnsi="Times New Roman"/>
                <w:color w:val="000000"/>
              </w:rPr>
            </w:pPr>
          </w:p>
        </w:tc>
        <w:tc>
          <w:tcPr>
            <w:tcW w:w="2520" w:type="dxa"/>
            <w:shd w:val="clear" w:color="auto" w:fill="auto"/>
          </w:tcPr>
          <w:p w14:paraId="3983C9AD" w14:textId="77777777" w:rsidR="002C262E" w:rsidRPr="001E0E93" w:rsidRDefault="002C262E" w:rsidP="008D4CAB">
            <w:pPr>
              <w:jc w:val="both"/>
              <w:rPr>
                <w:rFonts w:ascii="Times New Roman" w:hAnsi="Times New Roman"/>
                <w:color w:val="000000"/>
              </w:rPr>
            </w:pPr>
          </w:p>
        </w:tc>
        <w:tc>
          <w:tcPr>
            <w:tcW w:w="5177" w:type="dxa"/>
            <w:shd w:val="clear" w:color="auto" w:fill="auto"/>
          </w:tcPr>
          <w:p w14:paraId="0FDCB2BD" w14:textId="77777777" w:rsidR="002C262E" w:rsidRPr="001E0E93" w:rsidRDefault="002C262E" w:rsidP="008D4CAB">
            <w:pPr>
              <w:jc w:val="both"/>
              <w:rPr>
                <w:rFonts w:ascii="Times New Roman" w:hAnsi="Times New Roman"/>
                <w:color w:val="000000"/>
              </w:rPr>
            </w:pPr>
          </w:p>
        </w:tc>
      </w:tr>
      <w:tr w:rsidR="002C262E" w:rsidRPr="001E0E93" w14:paraId="26F4BF40" w14:textId="77777777" w:rsidTr="008D4CAB">
        <w:tc>
          <w:tcPr>
            <w:tcW w:w="1548" w:type="dxa"/>
            <w:shd w:val="clear" w:color="auto" w:fill="auto"/>
          </w:tcPr>
          <w:p w14:paraId="4349AC78" w14:textId="77777777" w:rsidR="002C262E" w:rsidRPr="001E0E93" w:rsidRDefault="002C262E" w:rsidP="008D4CAB">
            <w:pPr>
              <w:jc w:val="both"/>
              <w:rPr>
                <w:rFonts w:ascii="Times New Roman" w:hAnsi="Times New Roman"/>
                <w:color w:val="000000"/>
              </w:rPr>
            </w:pPr>
          </w:p>
        </w:tc>
        <w:tc>
          <w:tcPr>
            <w:tcW w:w="2520" w:type="dxa"/>
            <w:shd w:val="clear" w:color="auto" w:fill="auto"/>
          </w:tcPr>
          <w:p w14:paraId="7C6A6283" w14:textId="77777777" w:rsidR="002C262E" w:rsidRPr="001E0E93" w:rsidRDefault="002C262E" w:rsidP="008D4CAB">
            <w:pPr>
              <w:jc w:val="both"/>
              <w:rPr>
                <w:rFonts w:ascii="Times New Roman" w:hAnsi="Times New Roman"/>
                <w:color w:val="000000"/>
              </w:rPr>
            </w:pPr>
          </w:p>
        </w:tc>
        <w:tc>
          <w:tcPr>
            <w:tcW w:w="5177" w:type="dxa"/>
            <w:shd w:val="clear" w:color="auto" w:fill="auto"/>
          </w:tcPr>
          <w:p w14:paraId="18524383" w14:textId="77777777" w:rsidR="002C262E" w:rsidRPr="001E0E93" w:rsidRDefault="002C262E" w:rsidP="008D4CAB">
            <w:pPr>
              <w:jc w:val="both"/>
              <w:rPr>
                <w:rFonts w:ascii="Times New Roman" w:hAnsi="Times New Roman"/>
                <w:color w:val="000000"/>
              </w:rPr>
            </w:pPr>
          </w:p>
        </w:tc>
      </w:tr>
      <w:tr w:rsidR="002C262E" w:rsidRPr="001E0E93" w14:paraId="22C6FE0B" w14:textId="77777777" w:rsidTr="008D4CAB">
        <w:tc>
          <w:tcPr>
            <w:tcW w:w="1548" w:type="dxa"/>
            <w:shd w:val="clear" w:color="auto" w:fill="auto"/>
          </w:tcPr>
          <w:p w14:paraId="1659B8BE" w14:textId="77777777" w:rsidR="002C262E" w:rsidRPr="001E0E93" w:rsidRDefault="002C262E" w:rsidP="008D4CAB">
            <w:pPr>
              <w:jc w:val="both"/>
              <w:rPr>
                <w:rFonts w:ascii="Times New Roman" w:hAnsi="Times New Roman"/>
                <w:color w:val="000000"/>
              </w:rPr>
            </w:pPr>
          </w:p>
        </w:tc>
        <w:tc>
          <w:tcPr>
            <w:tcW w:w="2520" w:type="dxa"/>
            <w:shd w:val="clear" w:color="auto" w:fill="auto"/>
          </w:tcPr>
          <w:p w14:paraId="0B11173C" w14:textId="77777777" w:rsidR="002C262E" w:rsidRPr="001E0E93" w:rsidRDefault="002C262E" w:rsidP="008D4CAB">
            <w:pPr>
              <w:jc w:val="both"/>
              <w:rPr>
                <w:rFonts w:ascii="Times New Roman" w:hAnsi="Times New Roman"/>
                <w:color w:val="000000"/>
              </w:rPr>
            </w:pPr>
          </w:p>
        </w:tc>
        <w:tc>
          <w:tcPr>
            <w:tcW w:w="5177" w:type="dxa"/>
            <w:shd w:val="clear" w:color="auto" w:fill="auto"/>
          </w:tcPr>
          <w:p w14:paraId="29B513D8" w14:textId="77777777" w:rsidR="002C262E" w:rsidRPr="001E0E93" w:rsidRDefault="002C262E" w:rsidP="008D4CAB">
            <w:pPr>
              <w:jc w:val="both"/>
              <w:rPr>
                <w:rFonts w:ascii="Times New Roman" w:hAnsi="Times New Roman"/>
                <w:color w:val="000000"/>
              </w:rPr>
            </w:pPr>
          </w:p>
        </w:tc>
      </w:tr>
      <w:tr w:rsidR="002C262E" w:rsidRPr="001E0E93" w14:paraId="1CE81F5D" w14:textId="77777777" w:rsidTr="008D4CAB">
        <w:tc>
          <w:tcPr>
            <w:tcW w:w="1548" w:type="dxa"/>
            <w:shd w:val="clear" w:color="auto" w:fill="auto"/>
          </w:tcPr>
          <w:p w14:paraId="470CA4CB" w14:textId="77777777" w:rsidR="002C262E" w:rsidRPr="001E0E93" w:rsidRDefault="002C262E" w:rsidP="008D4CAB">
            <w:pPr>
              <w:jc w:val="both"/>
              <w:rPr>
                <w:rFonts w:ascii="Times New Roman" w:hAnsi="Times New Roman"/>
                <w:color w:val="000000"/>
              </w:rPr>
            </w:pPr>
          </w:p>
        </w:tc>
        <w:tc>
          <w:tcPr>
            <w:tcW w:w="2520" w:type="dxa"/>
            <w:shd w:val="clear" w:color="auto" w:fill="auto"/>
          </w:tcPr>
          <w:p w14:paraId="4B1ACD72" w14:textId="77777777" w:rsidR="002C262E" w:rsidRPr="001E0E93" w:rsidRDefault="002C262E" w:rsidP="008D4CAB">
            <w:pPr>
              <w:jc w:val="both"/>
              <w:rPr>
                <w:rFonts w:ascii="Times New Roman" w:hAnsi="Times New Roman"/>
                <w:color w:val="000000"/>
              </w:rPr>
            </w:pPr>
          </w:p>
        </w:tc>
        <w:tc>
          <w:tcPr>
            <w:tcW w:w="5177" w:type="dxa"/>
            <w:shd w:val="clear" w:color="auto" w:fill="auto"/>
          </w:tcPr>
          <w:p w14:paraId="5E48761D" w14:textId="77777777" w:rsidR="002C262E" w:rsidRPr="001E0E93" w:rsidRDefault="002C262E" w:rsidP="008D4CAB">
            <w:pPr>
              <w:jc w:val="both"/>
              <w:rPr>
                <w:rFonts w:ascii="Times New Roman" w:hAnsi="Times New Roman"/>
                <w:color w:val="000000"/>
              </w:rPr>
            </w:pPr>
          </w:p>
        </w:tc>
      </w:tr>
    </w:tbl>
    <w:p w14:paraId="4C34C731" w14:textId="77777777" w:rsidR="002C262E" w:rsidRPr="002C262E" w:rsidRDefault="002C262E" w:rsidP="002C262E">
      <w:pPr>
        <w:rPr>
          <w:lang w:eastAsia="zh-CN"/>
        </w:rPr>
      </w:pPr>
    </w:p>
    <w:p w14:paraId="780B7CB8" w14:textId="0A4654E8" w:rsidR="00FF058C" w:rsidRPr="002C262E" w:rsidRDefault="002C262E" w:rsidP="002C262E">
      <w:pPr>
        <w:pStyle w:val="1"/>
        <w:numPr>
          <w:ilvl w:val="0"/>
          <w:numId w:val="0"/>
        </w:numPr>
        <w:ind w:left="360"/>
        <w:jc w:val="both"/>
        <w:rPr>
          <w:rFonts w:ascii="Times New Roman" w:hAnsi="Times New Roman" w:cs="Times New Roman"/>
          <w:color w:val="000000"/>
        </w:rPr>
      </w:pPr>
      <w:r w:rsidRPr="001E0E93">
        <w:rPr>
          <w:rFonts w:ascii="Times New Roman" w:hAnsi="Times New Roman" w:cs="Times New Roman"/>
          <w:color w:val="000000"/>
        </w:rPr>
        <w:t>REQ-1.1</w:t>
      </w:r>
    </w:p>
    <w:p w14:paraId="6BBC9647" w14:textId="77777777" w:rsidR="00FF058C" w:rsidRPr="001E0E93" w:rsidRDefault="00FF058C" w:rsidP="001A1DCD">
      <w:pPr>
        <w:pStyle w:val="2"/>
      </w:pPr>
      <w:bookmarkStart w:id="31" w:name="_Toc178688212"/>
      <w:r w:rsidRPr="001E0E93">
        <w:t>Data Interface</w:t>
      </w:r>
      <w:r w:rsidR="00A62FF3" w:rsidRPr="001E0E93">
        <w:t>s</w:t>
      </w:r>
      <w:bookmarkEnd w:id="31"/>
    </w:p>
    <w:p w14:paraId="3CDE1050" w14:textId="43406D6E" w:rsidR="00FF058C" w:rsidRDefault="00F80EDB" w:rsidP="0059209D">
      <w:pPr>
        <w:ind w:left="360"/>
        <w:jc w:val="both"/>
        <w:rPr>
          <w:rFonts w:ascii="Times New Roman" w:hAnsi="Times New Roman"/>
          <w:color w:val="000000"/>
          <w:lang w:eastAsia="zh-CN"/>
        </w:rPr>
      </w:pPr>
      <w:r w:rsidRPr="00F80EDB">
        <w:rPr>
          <w:rFonts w:ascii="Times New Roman" w:hAnsi="Times New Roman"/>
          <w:b/>
          <w:bCs/>
          <w:color w:val="000000"/>
          <w:lang w:eastAsia="zh-CN"/>
        </w:rPr>
        <w:t>Purpose</w:t>
      </w:r>
      <w:r w:rsidRPr="00F80EDB">
        <w:rPr>
          <w:rFonts w:ascii="Times New Roman" w:hAnsi="Times New Roman"/>
          <w:color w:val="000000"/>
          <w:lang w:eastAsia="zh-CN"/>
        </w:rPr>
        <w:t>: Store all game music files, including background tracks, action cues, and victory/defeat sounds.</w:t>
      </w:r>
    </w:p>
    <w:p w14:paraId="55B874B2" w14:textId="77777777" w:rsidR="00F80EDB" w:rsidRDefault="00F80EDB" w:rsidP="0059209D">
      <w:pPr>
        <w:ind w:left="360"/>
        <w:jc w:val="both"/>
        <w:rPr>
          <w:rFonts w:ascii="Times New Roman" w:hAnsi="Times New Roman"/>
          <w:color w:val="000000"/>
          <w:lang w:eastAsia="zh-CN"/>
        </w:rPr>
      </w:pPr>
    </w:p>
    <w:p w14:paraId="7EA727E3" w14:textId="23615064" w:rsidR="00F80EDB" w:rsidRDefault="00F80EDB" w:rsidP="0059209D">
      <w:pPr>
        <w:ind w:left="360"/>
        <w:jc w:val="both"/>
        <w:rPr>
          <w:rFonts w:ascii="Times New Roman" w:hAnsi="Times New Roman"/>
          <w:color w:val="000000"/>
          <w:lang w:eastAsia="zh-CN"/>
        </w:rPr>
      </w:pPr>
      <w:r w:rsidRPr="00F80EDB">
        <w:rPr>
          <w:rFonts w:ascii="Times New Roman" w:hAnsi="Times New Roman"/>
          <w:b/>
          <w:bCs/>
          <w:color w:val="000000"/>
          <w:lang w:eastAsia="zh-CN"/>
        </w:rPr>
        <w:t>Interaction</w:t>
      </w:r>
      <w:r w:rsidRPr="00F80EDB">
        <w:rPr>
          <w:rFonts w:ascii="Times New Roman" w:hAnsi="Times New Roman"/>
          <w:color w:val="000000"/>
          <w:lang w:eastAsia="zh-CN"/>
        </w:rPr>
        <w:t>: The game retrieves specific music tracks based on in-game events</w:t>
      </w:r>
      <w:r>
        <w:rPr>
          <w:rFonts w:ascii="Times New Roman" w:hAnsi="Times New Roman" w:hint="eastAsia"/>
          <w:color w:val="000000"/>
          <w:lang w:eastAsia="zh-CN"/>
        </w:rPr>
        <w:t>.</w:t>
      </w:r>
    </w:p>
    <w:p w14:paraId="621577A6" w14:textId="77777777" w:rsidR="00F80EDB" w:rsidRDefault="00F80EDB" w:rsidP="0059209D">
      <w:pPr>
        <w:ind w:left="360"/>
        <w:jc w:val="both"/>
        <w:rPr>
          <w:rFonts w:ascii="Times New Roman" w:hAnsi="Times New Roman"/>
          <w:color w:val="000000"/>
          <w:lang w:eastAsia="zh-CN"/>
        </w:rPr>
      </w:pPr>
    </w:p>
    <w:p w14:paraId="619A7D43" w14:textId="1D07B16E" w:rsidR="00F80EDB" w:rsidRPr="001E0E93" w:rsidRDefault="00F80EDB" w:rsidP="0059209D">
      <w:pPr>
        <w:ind w:left="360"/>
        <w:jc w:val="both"/>
        <w:rPr>
          <w:rFonts w:ascii="Times New Roman" w:hAnsi="Times New Roman"/>
          <w:color w:val="000000"/>
          <w:lang w:eastAsia="zh-CN"/>
        </w:rPr>
      </w:pPr>
      <w:r w:rsidRPr="00F80EDB">
        <w:rPr>
          <w:rFonts w:ascii="Times New Roman" w:hAnsi="Times New Roman"/>
          <w:b/>
          <w:bCs/>
          <w:color w:val="000000"/>
          <w:lang w:eastAsia="zh-CN"/>
        </w:rPr>
        <w:t>Data Format</w:t>
      </w:r>
      <w:r w:rsidRPr="00F80EDB">
        <w:rPr>
          <w:rFonts w:ascii="Times New Roman" w:hAnsi="Times New Roman"/>
          <w:color w:val="000000"/>
          <w:lang w:eastAsia="zh-CN"/>
        </w:rPr>
        <w:t>: Music files store in a compressed format</w:t>
      </w:r>
      <w:r>
        <w:rPr>
          <w:rFonts w:ascii="Times New Roman" w:hAnsi="Times New Roman" w:hint="eastAsia"/>
          <w:color w:val="000000"/>
          <w:lang w:eastAsia="zh-CN"/>
        </w:rPr>
        <w:t>.</w:t>
      </w:r>
    </w:p>
    <w:p w14:paraId="2E24A3E8" w14:textId="77777777" w:rsidR="00FF058C" w:rsidRPr="001E0E93" w:rsidRDefault="00FF058C" w:rsidP="001A1DCD">
      <w:pPr>
        <w:pStyle w:val="2"/>
      </w:pPr>
      <w:bookmarkStart w:id="32" w:name="_Toc178688213"/>
      <w:r w:rsidRPr="001E0E93">
        <w:t>User Interface</w:t>
      </w:r>
      <w:r w:rsidR="00A62FF3" w:rsidRPr="001E0E93">
        <w:t>s</w:t>
      </w:r>
      <w:bookmarkEnd w:id="32"/>
    </w:p>
    <w:p w14:paraId="4EB0C2C3" w14:textId="1CDAD9CC" w:rsidR="00FF058C" w:rsidRDefault="00F80EDB" w:rsidP="0059209D">
      <w:pPr>
        <w:ind w:left="360"/>
        <w:jc w:val="both"/>
        <w:rPr>
          <w:rFonts w:ascii="Times New Roman" w:hAnsi="Times New Roman"/>
          <w:color w:val="000000"/>
        </w:rPr>
      </w:pPr>
      <w:r w:rsidRPr="00F80EDB">
        <w:rPr>
          <w:rFonts w:ascii="Times New Roman" w:hAnsi="Times New Roman"/>
          <w:b/>
          <w:bCs/>
          <w:color w:val="000000"/>
        </w:rPr>
        <w:t>Purpose</w:t>
      </w:r>
      <w:r w:rsidRPr="00F80EDB">
        <w:rPr>
          <w:rFonts w:ascii="Times New Roman" w:hAnsi="Times New Roman"/>
          <w:color w:val="000000"/>
        </w:rPr>
        <w:t>: Enable players to adjust game music volume or mute/unmute.</w:t>
      </w:r>
    </w:p>
    <w:p w14:paraId="5D93BD59" w14:textId="77777777" w:rsidR="003902F4" w:rsidRDefault="003902F4" w:rsidP="0059209D">
      <w:pPr>
        <w:ind w:left="360"/>
        <w:jc w:val="both"/>
        <w:rPr>
          <w:rFonts w:ascii="Times New Roman" w:hAnsi="Times New Roman"/>
          <w:color w:val="000000"/>
        </w:rPr>
      </w:pPr>
    </w:p>
    <w:p w14:paraId="3EF10481" w14:textId="6A4E1B23" w:rsidR="00F80EDB" w:rsidRDefault="00F80EDB" w:rsidP="0059209D">
      <w:pPr>
        <w:ind w:left="360"/>
        <w:jc w:val="both"/>
        <w:rPr>
          <w:rFonts w:ascii="Times New Roman" w:hAnsi="Times New Roman"/>
          <w:color w:val="000000"/>
        </w:rPr>
      </w:pPr>
      <w:r w:rsidRPr="00F80EDB">
        <w:rPr>
          <w:rFonts w:ascii="Times New Roman" w:hAnsi="Times New Roman"/>
          <w:b/>
          <w:bCs/>
          <w:color w:val="000000"/>
        </w:rPr>
        <w:t>Interaction</w:t>
      </w:r>
      <w:r w:rsidRPr="00F80EDB">
        <w:rPr>
          <w:rFonts w:ascii="Times New Roman" w:hAnsi="Times New Roman"/>
          <w:color w:val="000000"/>
        </w:rPr>
        <w:t>: Available in the settings menu, allowing players to configure their preferred audio experience.</w:t>
      </w:r>
    </w:p>
    <w:p w14:paraId="65BDB8F7" w14:textId="77777777" w:rsidR="003902F4" w:rsidRDefault="003902F4" w:rsidP="0059209D">
      <w:pPr>
        <w:ind w:left="360"/>
        <w:jc w:val="both"/>
        <w:rPr>
          <w:rFonts w:ascii="Times New Roman" w:hAnsi="Times New Roman"/>
          <w:color w:val="000000"/>
        </w:rPr>
      </w:pPr>
    </w:p>
    <w:p w14:paraId="106DE99E" w14:textId="2D4F2DD4" w:rsidR="00F80EDB" w:rsidRPr="001E0E93" w:rsidRDefault="00F80EDB" w:rsidP="0059209D">
      <w:pPr>
        <w:ind w:left="360"/>
        <w:jc w:val="both"/>
        <w:rPr>
          <w:rFonts w:ascii="Times New Roman" w:hAnsi="Times New Roman"/>
          <w:color w:val="000000"/>
        </w:rPr>
      </w:pPr>
      <w:r w:rsidRPr="00F80EDB">
        <w:rPr>
          <w:rFonts w:ascii="Times New Roman" w:hAnsi="Times New Roman"/>
          <w:b/>
          <w:bCs/>
          <w:color w:val="000000"/>
        </w:rPr>
        <w:t>Display</w:t>
      </w:r>
      <w:r w:rsidRPr="00F80EDB">
        <w:rPr>
          <w:rFonts w:ascii="Times New Roman" w:hAnsi="Times New Roman"/>
          <w:color w:val="000000"/>
        </w:rPr>
        <w:t>: Show volume controls as sliders and options to toggle music on or off.</w:t>
      </w:r>
    </w:p>
    <w:p w14:paraId="6E2C979E" w14:textId="77777777" w:rsidR="00FF058C" w:rsidRPr="001E0E93" w:rsidRDefault="00FF058C" w:rsidP="001A1DCD">
      <w:pPr>
        <w:pStyle w:val="2"/>
      </w:pPr>
      <w:bookmarkStart w:id="33" w:name="_Toc178688214"/>
      <w:r w:rsidRPr="001E0E93">
        <w:lastRenderedPageBreak/>
        <w:t>Other Interfaces</w:t>
      </w:r>
      <w:bookmarkEnd w:id="33"/>
    </w:p>
    <w:p w14:paraId="7AA5DB86" w14:textId="122DEBA2" w:rsidR="0032136D" w:rsidRDefault="003902F4" w:rsidP="0059209D">
      <w:pPr>
        <w:ind w:left="360"/>
        <w:jc w:val="both"/>
        <w:rPr>
          <w:rFonts w:ascii="Times New Roman" w:hAnsi="Times New Roman"/>
          <w:color w:val="000000"/>
          <w:lang w:eastAsia="zh-CN"/>
        </w:rPr>
      </w:pPr>
      <w:r w:rsidRPr="003902F4">
        <w:rPr>
          <w:rFonts w:ascii="Times New Roman" w:hAnsi="Times New Roman"/>
          <w:b/>
          <w:bCs/>
          <w:color w:val="000000"/>
        </w:rPr>
        <w:t>Interface Type</w:t>
      </w:r>
      <w:r w:rsidRPr="003902F4">
        <w:rPr>
          <w:rFonts w:ascii="Times New Roman" w:hAnsi="Times New Roman"/>
          <w:color w:val="000000"/>
        </w:rPr>
        <w:t>: Software interface to an audio engine</w:t>
      </w:r>
      <w:r>
        <w:rPr>
          <w:rFonts w:ascii="Times New Roman" w:hAnsi="Times New Roman" w:hint="eastAsia"/>
          <w:color w:val="000000"/>
          <w:lang w:eastAsia="zh-CN"/>
        </w:rPr>
        <w:t>, we use the Unity.</w:t>
      </w:r>
    </w:p>
    <w:p w14:paraId="1A2E726E" w14:textId="77777777" w:rsidR="003902F4" w:rsidRDefault="003902F4" w:rsidP="0059209D">
      <w:pPr>
        <w:ind w:left="360"/>
        <w:jc w:val="both"/>
        <w:rPr>
          <w:rFonts w:ascii="Times New Roman" w:hAnsi="Times New Roman"/>
          <w:color w:val="000000"/>
          <w:lang w:eastAsia="zh-CN"/>
        </w:rPr>
      </w:pPr>
      <w:r w:rsidRPr="003902F4">
        <w:rPr>
          <w:rFonts w:ascii="Times New Roman" w:hAnsi="Times New Roman"/>
          <w:b/>
          <w:bCs/>
          <w:color w:val="000000"/>
          <w:lang w:eastAsia="zh-CN"/>
        </w:rPr>
        <w:t>Requirements</w:t>
      </w:r>
      <w:r w:rsidRPr="003902F4">
        <w:rPr>
          <w:rFonts w:ascii="Times New Roman" w:hAnsi="Times New Roman"/>
          <w:color w:val="000000"/>
          <w:lang w:eastAsia="zh-CN"/>
        </w:rPr>
        <w:t xml:space="preserve">: Support for looping, cross-fading, and event-based triggers </w:t>
      </w:r>
      <w:r>
        <w:rPr>
          <w:rFonts w:ascii="Times New Roman" w:hAnsi="Times New Roman" w:hint="eastAsia"/>
          <w:color w:val="000000"/>
          <w:lang w:eastAsia="zh-CN"/>
        </w:rPr>
        <w:t xml:space="preserve">like </w:t>
      </w:r>
      <w:r w:rsidRPr="003902F4">
        <w:rPr>
          <w:rFonts w:ascii="Times New Roman" w:hAnsi="Times New Roman"/>
          <w:color w:val="000000"/>
          <w:lang w:eastAsia="zh-CN"/>
        </w:rPr>
        <w:t>starting battle music upon enemy encounter</w:t>
      </w:r>
    </w:p>
    <w:p w14:paraId="75B8029E" w14:textId="4AA83BBD" w:rsidR="003902F4" w:rsidRPr="001E0E93" w:rsidRDefault="003902F4" w:rsidP="0059209D">
      <w:pPr>
        <w:ind w:left="360"/>
        <w:jc w:val="both"/>
        <w:rPr>
          <w:rFonts w:ascii="Times New Roman" w:hAnsi="Times New Roman"/>
          <w:color w:val="000000"/>
          <w:lang w:eastAsia="zh-CN"/>
        </w:rPr>
      </w:pPr>
      <w:r w:rsidRPr="003902F4">
        <w:rPr>
          <w:rFonts w:ascii="Times New Roman" w:hAnsi="Times New Roman"/>
          <w:b/>
          <w:bCs/>
          <w:color w:val="000000"/>
          <w:lang w:eastAsia="zh-CN"/>
        </w:rPr>
        <w:t>Error Handling</w:t>
      </w:r>
      <w:r w:rsidRPr="003902F4">
        <w:rPr>
          <w:rFonts w:ascii="Times New Roman" w:hAnsi="Times New Roman"/>
          <w:color w:val="000000"/>
          <w:lang w:eastAsia="zh-CN"/>
        </w:rPr>
        <w:t xml:space="preserve">: If an audio file is missing or corrupted, the system should skip playback for that file and log an </w:t>
      </w:r>
      <w:r>
        <w:rPr>
          <w:rFonts w:ascii="Times New Roman" w:hAnsi="Times New Roman" w:hint="eastAsia"/>
          <w:color w:val="000000"/>
          <w:lang w:eastAsia="zh-CN"/>
        </w:rPr>
        <w:t>E</w:t>
      </w:r>
      <w:r w:rsidRPr="003902F4">
        <w:rPr>
          <w:rFonts w:ascii="Times New Roman" w:hAnsi="Times New Roman"/>
          <w:color w:val="000000"/>
          <w:lang w:eastAsia="zh-CN"/>
        </w:rPr>
        <w:t>rror.</w:t>
      </w:r>
    </w:p>
    <w:p w14:paraId="03C7FEC8" w14:textId="46E4C286" w:rsidR="0032136D" w:rsidRPr="00A25CDF" w:rsidRDefault="0032136D" w:rsidP="0059209D">
      <w:pPr>
        <w:pStyle w:val="1"/>
        <w:jc w:val="both"/>
        <w:rPr>
          <w:rFonts w:ascii="Times New Roman" w:hAnsi="Times New Roman" w:cs="Times New Roman" w:hint="eastAsia"/>
          <w:color w:val="000000"/>
        </w:rPr>
      </w:pPr>
      <w:bookmarkStart w:id="34" w:name="_Toc178688215"/>
      <w:r w:rsidRPr="001E0E93">
        <w:rPr>
          <w:rFonts w:ascii="Times New Roman" w:hAnsi="Times New Roman" w:cs="Times New Roman"/>
          <w:color w:val="000000"/>
        </w:rPr>
        <w:t>Non-Functional Requirements</w:t>
      </w:r>
      <w:bookmarkEnd w:id="34"/>
    </w:p>
    <w:p w14:paraId="2A85E22D" w14:textId="77777777" w:rsidR="0032136D" w:rsidRPr="001E0E93" w:rsidRDefault="00E66E94" w:rsidP="001A1DCD">
      <w:pPr>
        <w:pStyle w:val="2"/>
      </w:pPr>
      <w:bookmarkStart w:id="35" w:name="_Toc178688216"/>
      <w:r w:rsidRPr="001E0E93">
        <w:t>System Performance</w:t>
      </w:r>
      <w:bookmarkEnd w:id="35"/>
    </w:p>
    <w:p w14:paraId="6D428F91" w14:textId="77777777" w:rsidR="0032136D" w:rsidRPr="001E0E93" w:rsidRDefault="00F00AE2" w:rsidP="0059209D">
      <w:pPr>
        <w:ind w:left="360"/>
        <w:jc w:val="both"/>
        <w:rPr>
          <w:rFonts w:ascii="Times New Roman" w:hAnsi="Times New Roman"/>
          <w:color w:val="000000"/>
        </w:rPr>
      </w:pPr>
      <w:r w:rsidRPr="001E0E93">
        <w:rPr>
          <w:rFonts w:ascii="Times New Roman" w:hAnsi="Times New Roman"/>
          <w:color w:val="000000"/>
        </w:rPr>
        <w:t>This section describes the system performance requirements.</w:t>
      </w:r>
      <w:r w:rsidR="004125A5" w:rsidRPr="001E0E93">
        <w:rPr>
          <w:rFonts w:ascii="Times New Roman" w:hAnsi="Times New Roman"/>
          <w:color w:val="000000"/>
        </w:rPr>
        <w:t xml:space="preserve"> Example response times are suggested though different systems requirements may apply.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8"/>
        <w:gridCol w:w="5236"/>
        <w:gridCol w:w="2247"/>
      </w:tblGrid>
      <w:tr w:rsidR="00367F48" w:rsidRPr="001E0E93" w14:paraId="11346B6A" w14:textId="77777777" w:rsidTr="00EE5D0D">
        <w:tc>
          <w:tcPr>
            <w:tcW w:w="1080" w:type="dxa"/>
            <w:shd w:val="clear" w:color="auto" w:fill="auto"/>
          </w:tcPr>
          <w:p w14:paraId="2D8AA8DC" w14:textId="77777777" w:rsidR="00F00AE2" w:rsidRPr="001E0E93" w:rsidRDefault="00F00AE2" w:rsidP="0059209D">
            <w:pPr>
              <w:jc w:val="both"/>
              <w:rPr>
                <w:rFonts w:ascii="Times New Roman" w:hAnsi="Times New Roman"/>
                <w:b/>
                <w:color w:val="000000"/>
              </w:rPr>
            </w:pPr>
            <w:r w:rsidRPr="001E0E93">
              <w:rPr>
                <w:rFonts w:ascii="Times New Roman" w:hAnsi="Times New Roman"/>
                <w:b/>
                <w:color w:val="000000"/>
              </w:rPr>
              <w:t>Req. Id</w:t>
            </w:r>
          </w:p>
        </w:tc>
        <w:tc>
          <w:tcPr>
            <w:tcW w:w="5400" w:type="dxa"/>
            <w:shd w:val="clear" w:color="auto" w:fill="auto"/>
          </w:tcPr>
          <w:p w14:paraId="3B7CCB13" w14:textId="77777777" w:rsidR="00F00AE2" w:rsidRPr="001E0E93" w:rsidRDefault="00F00AE2" w:rsidP="0059209D">
            <w:pPr>
              <w:jc w:val="both"/>
              <w:rPr>
                <w:rFonts w:ascii="Times New Roman" w:hAnsi="Times New Roman"/>
                <w:b/>
                <w:color w:val="000000"/>
              </w:rPr>
            </w:pPr>
            <w:r w:rsidRPr="001E0E93">
              <w:rPr>
                <w:rFonts w:ascii="Times New Roman" w:hAnsi="Times New Roman"/>
                <w:b/>
                <w:color w:val="000000"/>
              </w:rPr>
              <w:t>Description</w:t>
            </w:r>
          </w:p>
        </w:tc>
        <w:tc>
          <w:tcPr>
            <w:tcW w:w="2297" w:type="dxa"/>
            <w:shd w:val="clear" w:color="auto" w:fill="auto"/>
          </w:tcPr>
          <w:p w14:paraId="3D8778DC" w14:textId="77777777" w:rsidR="00F00AE2" w:rsidRPr="001E0E93" w:rsidRDefault="00F00AE2" w:rsidP="0059209D">
            <w:pPr>
              <w:jc w:val="both"/>
              <w:rPr>
                <w:rFonts w:ascii="Times New Roman" w:hAnsi="Times New Roman"/>
                <w:b/>
                <w:color w:val="000000"/>
              </w:rPr>
            </w:pPr>
            <w:r w:rsidRPr="001E0E93">
              <w:rPr>
                <w:rFonts w:ascii="Times New Roman" w:hAnsi="Times New Roman"/>
                <w:b/>
                <w:color w:val="000000"/>
              </w:rPr>
              <w:t>Response Time</w:t>
            </w:r>
          </w:p>
        </w:tc>
      </w:tr>
      <w:tr w:rsidR="00367F48" w:rsidRPr="001E0E93" w14:paraId="365E9E04" w14:textId="77777777" w:rsidTr="00EE5D0D">
        <w:tc>
          <w:tcPr>
            <w:tcW w:w="1080" w:type="dxa"/>
            <w:shd w:val="clear" w:color="auto" w:fill="auto"/>
          </w:tcPr>
          <w:p w14:paraId="23096CAB" w14:textId="77777777" w:rsidR="00F00AE2" w:rsidRPr="001E0E93" w:rsidRDefault="00F00AE2" w:rsidP="0059209D">
            <w:pPr>
              <w:jc w:val="both"/>
              <w:rPr>
                <w:rFonts w:ascii="Times New Roman" w:hAnsi="Times New Roman"/>
                <w:color w:val="000000"/>
              </w:rPr>
            </w:pPr>
            <w:r w:rsidRPr="001E0E93">
              <w:rPr>
                <w:rFonts w:ascii="Times New Roman" w:hAnsi="Times New Roman"/>
                <w:color w:val="000000"/>
              </w:rPr>
              <w:t>PERF-1.1</w:t>
            </w:r>
          </w:p>
        </w:tc>
        <w:tc>
          <w:tcPr>
            <w:tcW w:w="5400" w:type="dxa"/>
            <w:shd w:val="clear" w:color="auto" w:fill="auto"/>
          </w:tcPr>
          <w:p w14:paraId="3B9AA793" w14:textId="62FAEF9F" w:rsidR="00F00AE2" w:rsidRPr="001E0E93" w:rsidRDefault="004A7742" w:rsidP="0059209D">
            <w:pPr>
              <w:jc w:val="both"/>
              <w:rPr>
                <w:rFonts w:ascii="Times New Roman" w:hAnsi="Times New Roman"/>
                <w:color w:val="000000"/>
                <w:lang w:eastAsia="zh-CN"/>
              </w:rPr>
            </w:pPr>
            <w:r>
              <w:rPr>
                <w:rFonts w:ascii="Times New Roman" w:hAnsi="Times New Roman"/>
                <w:color w:val="000000"/>
                <w:lang w:eastAsia="zh-CN"/>
              </w:rPr>
              <w:t>I</w:t>
            </w:r>
            <w:r>
              <w:rPr>
                <w:rFonts w:ascii="Times New Roman" w:hAnsi="Times New Roman" w:hint="eastAsia"/>
                <w:color w:val="000000"/>
                <w:lang w:eastAsia="zh-CN"/>
              </w:rPr>
              <w:t xml:space="preserve">n </w:t>
            </w:r>
            <w:r w:rsidRPr="004A7742">
              <w:rPr>
                <w:rFonts w:ascii="Times New Roman" w:hAnsi="Times New Roman"/>
                <w:color w:val="000000"/>
              </w:rPr>
              <w:t>between levels</w:t>
            </w:r>
            <w:r>
              <w:rPr>
                <w:rFonts w:ascii="Times New Roman" w:hAnsi="Times New Roman" w:hint="eastAsia"/>
                <w:color w:val="000000"/>
                <w:lang w:eastAsia="zh-CN"/>
              </w:rPr>
              <w:t>,</w:t>
            </w:r>
            <w:r w:rsidRPr="004A7742">
              <w:rPr>
                <w:rFonts w:ascii="Times New Roman" w:hAnsi="Times New Roman"/>
                <w:color w:val="000000"/>
              </w:rPr>
              <w:t xml:space="preserve"> to maintain a seamless user experience.</w:t>
            </w:r>
          </w:p>
        </w:tc>
        <w:tc>
          <w:tcPr>
            <w:tcW w:w="2297" w:type="dxa"/>
            <w:shd w:val="clear" w:color="auto" w:fill="auto"/>
          </w:tcPr>
          <w:p w14:paraId="371B88DF" w14:textId="359D0E99" w:rsidR="00F00AE2" w:rsidRPr="001E0E93" w:rsidRDefault="004A7742" w:rsidP="0059209D">
            <w:pPr>
              <w:jc w:val="both"/>
              <w:rPr>
                <w:rFonts w:ascii="Times New Roman" w:hAnsi="Times New Roman"/>
                <w:color w:val="000000"/>
              </w:rPr>
            </w:pPr>
            <w:r>
              <w:rPr>
                <w:rFonts w:ascii="Times New Roman" w:hAnsi="Times New Roman" w:hint="eastAsia"/>
                <w:color w:val="000000"/>
                <w:lang w:eastAsia="zh-CN"/>
              </w:rPr>
              <w:t>2</w:t>
            </w:r>
            <w:r w:rsidR="00F00AE2" w:rsidRPr="001E0E93">
              <w:rPr>
                <w:rFonts w:ascii="Times New Roman" w:hAnsi="Times New Roman"/>
                <w:color w:val="000000"/>
              </w:rPr>
              <w:t xml:space="preserve"> second</w:t>
            </w:r>
          </w:p>
        </w:tc>
      </w:tr>
      <w:tr w:rsidR="00367F48" w:rsidRPr="001E0E93" w14:paraId="73048F9C" w14:textId="77777777" w:rsidTr="00EE5D0D">
        <w:tc>
          <w:tcPr>
            <w:tcW w:w="1080" w:type="dxa"/>
            <w:shd w:val="clear" w:color="auto" w:fill="auto"/>
          </w:tcPr>
          <w:p w14:paraId="66E0D279" w14:textId="77777777" w:rsidR="00F00AE2" w:rsidRPr="001E0E93" w:rsidRDefault="00F00AE2" w:rsidP="0059209D">
            <w:pPr>
              <w:jc w:val="both"/>
              <w:rPr>
                <w:rFonts w:ascii="Times New Roman" w:hAnsi="Times New Roman"/>
                <w:color w:val="000000"/>
              </w:rPr>
            </w:pPr>
            <w:r w:rsidRPr="001E0E93">
              <w:rPr>
                <w:rFonts w:ascii="Times New Roman" w:hAnsi="Times New Roman"/>
                <w:color w:val="000000"/>
              </w:rPr>
              <w:t>PERF-1.2</w:t>
            </w:r>
          </w:p>
        </w:tc>
        <w:tc>
          <w:tcPr>
            <w:tcW w:w="5400" w:type="dxa"/>
            <w:shd w:val="clear" w:color="auto" w:fill="auto"/>
          </w:tcPr>
          <w:p w14:paraId="59F74FAF" w14:textId="1D9F0C5E" w:rsidR="00F00AE2" w:rsidRPr="001E0E93" w:rsidRDefault="00F00AE2" w:rsidP="0059209D">
            <w:pPr>
              <w:jc w:val="both"/>
              <w:rPr>
                <w:rFonts w:ascii="Times New Roman" w:hAnsi="Times New Roman"/>
                <w:color w:val="000000"/>
                <w:lang w:eastAsia="zh-CN"/>
              </w:rPr>
            </w:pPr>
            <w:r w:rsidRPr="001E0E93">
              <w:rPr>
                <w:rFonts w:ascii="Times New Roman" w:hAnsi="Times New Roman"/>
                <w:color w:val="000000"/>
              </w:rPr>
              <w:t xml:space="preserve">Time </w:t>
            </w:r>
            <w:r w:rsidR="004A7742">
              <w:rPr>
                <w:rFonts w:ascii="Times New Roman" w:hAnsi="Times New Roman" w:hint="eastAsia"/>
                <w:color w:val="000000"/>
                <w:lang w:eastAsia="zh-CN"/>
              </w:rPr>
              <w:t xml:space="preserve">for </w:t>
            </w:r>
            <w:r w:rsidR="004125A5" w:rsidRPr="001E0E93">
              <w:rPr>
                <w:rFonts w:ascii="Times New Roman" w:hAnsi="Times New Roman"/>
                <w:color w:val="000000"/>
              </w:rPr>
              <w:t>opening a new screen</w:t>
            </w:r>
            <w:r w:rsidR="004A7742">
              <w:rPr>
                <w:rFonts w:ascii="Times New Roman" w:hAnsi="Times New Roman" w:hint="eastAsia"/>
                <w:color w:val="000000"/>
                <w:lang w:eastAsia="zh-CN"/>
              </w:rPr>
              <w:t xml:space="preserve"> in the window</w:t>
            </w:r>
            <w:r w:rsidR="00C047E0">
              <w:rPr>
                <w:rFonts w:ascii="Times New Roman" w:hAnsi="Times New Roman" w:hint="eastAsia"/>
                <w:color w:val="000000"/>
                <w:lang w:eastAsia="zh-CN"/>
              </w:rPr>
              <w:t>.</w:t>
            </w:r>
          </w:p>
        </w:tc>
        <w:tc>
          <w:tcPr>
            <w:tcW w:w="2297" w:type="dxa"/>
            <w:shd w:val="clear" w:color="auto" w:fill="auto"/>
          </w:tcPr>
          <w:p w14:paraId="7FB8E3B5" w14:textId="3F3337B1" w:rsidR="00F00AE2" w:rsidRPr="001E0E93" w:rsidRDefault="004A7742" w:rsidP="0059209D">
            <w:pPr>
              <w:jc w:val="both"/>
              <w:rPr>
                <w:rFonts w:ascii="Times New Roman" w:hAnsi="Times New Roman"/>
                <w:color w:val="000000"/>
              </w:rPr>
            </w:pPr>
            <w:r>
              <w:rPr>
                <w:rFonts w:ascii="Times New Roman" w:hAnsi="Times New Roman" w:hint="eastAsia"/>
                <w:color w:val="000000"/>
                <w:lang w:eastAsia="zh-CN"/>
              </w:rPr>
              <w:t>1</w:t>
            </w:r>
            <w:r w:rsidR="00F00AE2" w:rsidRPr="001E0E93">
              <w:rPr>
                <w:rFonts w:ascii="Times New Roman" w:hAnsi="Times New Roman"/>
                <w:color w:val="000000"/>
              </w:rPr>
              <w:t xml:space="preserve"> seconds</w:t>
            </w:r>
          </w:p>
        </w:tc>
      </w:tr>
      <w:tr w:rsidR="00367F48" w:rsidRPr="001E0E93" w14:paraId="18F067A7" w14:textId="77777777" w:rsidTr="00EE5D0D">
        <w:tc>
          <w:tcPr>
            <w:tcW w:w="1080" w:type="dxa"/>
            <w:shd w:val="clear" w:color="auto" w:fill="auto"/>
          </w:tcPr>
          <w:p w14:paraId="1106536E" w14:textId="77777777" w:rsidR="00F00AE2" w:rsidRPr="001E0E93" w:rsidRDefault="00F00AE2" w:rsidP="0059209D">
            <w:pPr>
              <w:jc w:val="both"/>
              <w:rPr>
                <w:rFonts w:ascii="Times New Roman" w:hAnsi="Times New Roman"/>
                <w:color w:val="000000"/>
              </w:rPr>
            </w:pPr>
            <w:r w:rsidRPr="001E0E93">
              <w:rPr>
                <w:rFonts w:ascii="Times New Roman" w:hAnsi="Times New Roman"/>
                <w:color w:val="000000"/>
              </w:rPr>
              <w:t>PERF-1.3</w:t>
            </w:r>
          </w:p>
        </w:tc>
        <w:tc>
          <w:tcPr>
            <w:tcW w:w="5400" w:type="dxa"/>
            <w:shd w:val="clear" w:color="auto" w:fill="auto"/>
          </w:tcPr>
          <w:p w14:paraId="3ABB4AE6" w14:textId="0EF9BB9C" w:rsidR="00F00AE2" w:rsidRPr="001E0E93" w:rsidRDefault="004A7742" w:rsidP="0059209D">
            <w:pPr>
              <w:jc w:val="both"/>
              <w:rPr>
                <w:rFonts w:ascii="Times New Roman" w:hAnsi="Times New Roman"/>
                <w:color w:val="000000"/>
                <w:lang w:eastAsia="zh-CN"/>
              </w:rPr>
            </w:pPr>
            <w:r>
              <w:rPr>
                <w:rFonts w:ascii="Times New Roman" w:hAnsi="Times New Roman" w:hint="eastAsia"/>
                <w:color w:val="000000"/>
                <w:lang w:eastAsia="zh-CN"/>
              </w:rPr>
              <w:t>Time for saving the current game data</w:t>
            </w:r>
            <w:r w:rsidR="00C047E0">
              <w:rPr>
                <w:rFonts w:ascii="Times New Roman" w:hAnsi="Times New Roman" w:hint="eastAsia"/>
                <w:color w:val="000000"/>
                <w:lang w:eastAsia="zh-CN"/>
              </w:rPr>
              <w:t>.</w:t>
            </w:r>
          </w:p>
        </w:tc>
        <w:tc>
          <w:tcPr>
            <w:tcW w:w="2297" w:type="dxa"/>
            <w:shd w:val="clear" w:color="auto" w:fill="auto"/>
          </w:tcPr>
          <w:p w14:paraId="3E352C47" w14:textId="0071A51D" w:rsidR="00F00AE2" w:rsidRPr="001E0E93" w:rsidRDefault="00C047E0" w:rsidP="0059209D">
            <w:pPr>
              <w:jc w:val="both"/>
              <w:rPr>
                <w:rFonts w:ascii="Times New Roman" w:hAnsi="Times New Roman"/>
                <w:color w:val="000000"/>
              </w:rPr>
            </w:pPr>
            <w:r>
              <w:rPr>
                <w:rFonts w:ascii="Times New Roman" w:hAnsi="Times New Roman" w:hint="eastAsia"/>
                <w:color w:val="000000"/>
                <w:lang w:eastAsia="zh-CN"/>
              </w:rPr>
              <w:t>0.5</w:t>
            </w:r>
            <w:r w:rsidR="00F00AE2" w:rsidRPr="001E0E93">
              <w:rPr>
                <w:rFonts w:ascii="Times New Roman" w:hAnsi="Times New Roman"/>
                <w:color w:val="000000"/>
              </w:rPr>
              <w:t xml:space="preserve"> seconds</w:t>
            </w:r>
          </w:p>
        </w:tc>
      </w:tr>
      <w:tr w:rsidR="00367F48" w:rsidRPr="001E0E93" w14:paraId="7B8CCE82" w14:textId="77777777" w:rsidTr="00EE5D0D">
        <w:tc>
          <w:tcPr>
            <w:tcW w:w="1080" w:type="dxa"/>
            <w:shd w:val="clear" w:color="auto" w:fill="auto"/>
          </w:tcPr>
          <w:p w14:paraId="59C52C8F" w14:textId="77777777" w:rsidR="00F00AE2" w:rsidRPr="001E0E93" w:rsidRDefault="00F00AE2" w:rsidP="0059209D">
            <w:pPr>
              <w:jc w:val="both"/>
              <w:rPr>
                <w:rFonts w:ascii="Times New Roman" w:hAnsi="Times New Roman"/>
                <w:color w:val="000000"/>
              </w:rPr>
            </w:pPr>
            <w:r w:rsidRPr="001E0E93">
              <w:rPr>
                <w:rFonts w:ascii="Times New Roman" w:hAnsi="Times New Roman"/>
                <w:color w:val="000000"/>
              </w:rPr>
              <w:t>PERF-1.4</w:t>
            </w:r>
          </w:p>
        </w:tc>
        <w:tc>
          <w:tcPr>
            <w:tcW w:w="5400" w:type="dxa"/>
            <w:shd w:val="clear" w:color="auto" w:fill="auto"/>
          </w:tcPr>
          <w:p w14:paraId="7C4B614E" w14:textId="3E468D88" w:rsidR="00F00AE2" w:rsidRPr="001E0E93" w:rsidRDefault="00C047E0" w:rsidP="0059209D">
            <w:pPr>
              <w:jc w:val="both"/>
              <w:rPr>
                <w:rFonts w:ascii="Times New Roman" w:hAnsi="Times New Roman"/>
                <w:color w:val="000000"/>
                <w:lang w:eastAsia="zh-CN"/>
              </w:rPr>
            </w:pPr>
            <w:r w:rsidRPr="00C047E0">
              <w:rPr>
                <w:rFonts w:ascii="Times New Roman" w:hAnsi="Times New Roman"/>
                <w:color w:val="000000"/>
                <w:lang w:eastAsia="zh-CN"/>
              </w:rPr>
              <w:t>Maintain a minimum frame rate of 30 FPS to ensure smooth gameplay, with an ideal target of 60 FPS</w:t>
            </w:r>
          </w:p>
        </w:tc>
        <w:tc>
          <w:tcPr>
            <w:tcW w:w="2297" w:type="dxa"/>
            <w:shd w:val="clear" w:color="auto" w:fill="auto"/>
          </w:tcPr>
          <w:p w14:paraId="3C0DE166" w14:textId="216A82DD" w:rsidR="00F00AE2" w:rsidRPr="001E0E93" w:rsidRDefault="00C047E0" w:rsidP="0059209D">
            <w:pPr>
              <w:jc w:val="both"/>
              <w:rPr>
                <w:rFonts w:ascii="Times New Roman" w:hAnsi="Times New Roman"/>
                <w:color w:val="000000"/>
                <w:lang w:eastAsia="zh-CN"/>
              </w:rPr>
            </w:pPr>
            <w:r>
              <w:rPr>
                <w:rFonts w:ascii="Times New Roman" w:hAnsi="Times New Roman" w:hint="eastAsia"/>
                <w:color w:val="000000"/>
                <w:lang w:eastAsia="zh-CN"/>
              </w:rPr>
              <w:t>/</w:t>
            </w:r>
          </w:p>
        </w:tc>
      </w:tr>
      <w:tr w:rsidR="00B616E5" w:rsidRPr="001E0E93" w14:paraId="6E55E1FA" w14:textId="77777777" w:rsidTr="00EE5D0D">
        <w:tc>
          <w:tcPr>
            <w:tcW w:w="1080" w:type="dxa"/>
            <w:shd w:val="clear" w:color="auto" w:fill="auto"/>
          </w:tcPr>
          <w:p w14:paraId="63DB43DD" w14:textId="71AE0DCF" w:rsidR="00B616E5" w:rsidRPr="001E0E93" w:rsidRDefault="00C11AB6" w:rsidP="0059209D">
            <w:pPr>
              <w:jc w:val="both"/>
              <w:rPr>
                <w:rFonts w:ascii="Times New Roman" w:hAnsi="Times New Roman"/>
                <w:color w:val="000000"/>
                <w:lang w:eastAsia="zh-CN"/>
              </w:rPr>
            </w:pPr>
            <w:r w:rsidRPr="00C11AB6">
              <w:rPr>
                <w:rFonts w:ascii="Times New Roman" w:hAnsi="Times New Roman"/>
                <w:color w:val="000000"/>
                <w:lang w:eastAsia="zh-CN"/>
              </w:rPr>
              <w:t>PERF-1.</w:t>
            </w:r>
            <w:r>
              <w:rPr>
                <w:rFonts w:ascii="Times New Roman" w:hAnsi="Times New Roman" w:hint="eastAsia"/>
                <w:color w:val="000000"/>
                <w:lang w:eastAsia="zh-CN"/>
              </w:rPr>
              <w:t>5</w:t>
            </w:r>
          </w:p>
        </w:tc>
        <w:tc>
          <w:tcPr>
            <w:tcW w:w="5400" w:type="dxa"/>
            <w:shd w:val="clear" w:color="auto" w:fill="auto"/>
          </w:tcPr>
          <w:p w14:paraId="6DC77230" w14:textId="77777777" w:rsidR="00B616E5" w:rsidRPr="001E0E93" w:rsidRDefault="00B616E5" w:rsidP="0059209D">
            <w:pPr>
              <w:jc w:val="both"/>
              <w:rPr>
                <w:rFonts w:ascii="Times New Roman" w:hAnsi="Times New Roman"/>
                <w:color w:val="000000"/>
              </w:rPr>
            </w:pPr>
          </w:p>
        </w:tc>
        <w:tc>
          <w:tcPr>
            <w:tcW w:w="2297" w:type="dxa"/>
            <w:shd w:val="clear" w:color="auto" w:fill="auto"/>
          </w:tcPr>
          <w:p w14:paraId="177493C6" w14:textId="77777777" w:rsidR="00B616E5" w:rsidRPr="001E0E93" w:rsidRDefault="00B616E5" w:rsidP="0059209D">
            <w:pPr>
              <w:jc w:val="both"/>
              <w:rPr>
                <w:rFonts w:ascii="Times New Roman" w:hAnsi="Times New Roman"/>
                <w:color w:val="000000"/>
              </w:rPr>
            </w:pPr>
          </w:p>
        </w:tc>
      </w:tr>
    </w:tbl>
    <w:p w14:paraId="6FCB25DC" w14:textId="77777777" w:rsidR="00F00AE2" w:rsidRPr="001E0E93" w:rsidRDefault="00F00AE2" w:rsidP="0059209D">
      <w:pPr>
        <w:ind w:left="360"/>
        <w:jc w:val="both"/>
        <w:rPr>
          <w:rFonts w:ascii="Times New Roman" w:hAnsi="Times New Roman"/>
          <w:color w:val="000000"/>
        </w:rPr>
      </w:pPr>
    </w:p>
    <w:p w14:paraId="5F785471" w14:textId="77777777" w:rsidR="0032136D" w:rsidRPr="001E0E93" w:rsidRDefault="00D77CE3" w:rsidP="001A1DCD">
      <w:pPr>
        <w:pStyle w:val="2"/>
      </w:pPr>
      <w:r w:rsidRPr="001E0E93">
        <w:br w:type="page"/>
      </w:r>
      <w:bookmarkStart w:id="36" w:name="_Toc178688217"/>
      <w:r w:rsidRPr="001E0E93">
        <w:lastRenderedPageBreak/>
        <w:t xml:space="preserve">Information </w:t>
      </w:r>
      <w:r w:rsidR="00E66E94" w:rsidRPr="001E0E93">
        <w:t>Security</w:t>
      </w:r>
      <w:bookmarkEnd w:id="36"/>
    </w:p>
    <w:p w14:paraId="264C6611" w14:textId="77777777" w:rsidR="0032136D" w:rsidRPr="001E0E93" w:rsidRDefault="00D77CE3" w:rsidP="0059209D">
      <w:pPr>
        <w:ind w:left="360"/>
        <w:jc w:val="both"/>
        <w:rPr>
          <w:rFonts w:ascii="Times New Roman" w:hAnsi="Times New Roman"/>
          <w:color w:val="000000"/>
        </w:rPr>
      </w:pPr>
      <w:r w:rsidRPr="001E0E93">
        <w:rPr>
          <w:rFonts w:ascii="Times New Roman" w:hAnsi="Times New Roman"/>
          <w:color w:val="000000"/>
        </w:rPr>
        <w:t>This section describes the information security requirements.</w:t>
      </w:r>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740"/>
      </w:tblGrid>
      <w:tr w:rsidR="00367F48" w:rsidRPr="001E0E93" w14:paraId="15D22030" w14:textId="77777777" w:rsidTr="00EE5D0D">
        <w:tc>
          <w:tcPr>
            <w:tcW w:w="1080" w:type="dxa"/>
            <w:shd w:val="clear" w:color="auto" w:fill="auto"/>
          </w:tcPr>
          <w:p w14:paraId="5BF46D0C" w14:textId="77777777" w:rsidR="00CC0457" w:rsidRPr="001E0E93" w:rsidRDefault="00CC0457" w:rsidP="0059209D">
            <w:pPr>
              <w:jc w:val="both"/>
              <w:rPr>
                <w:rFonts w:ascii="Times New Roman" w:hAnsi="Times New Roman"/>
                <w:b/>
                <w:color w:val="000000"/>
              </w:rPr>
            </w:pPr>
            <w:r w:rsidRPr="001E0E93">
              <w:rPr>
                <w:rFonts w:ascii="Times New Roman" w:hAnsi="Times New Roman"/>
                <w:b/>
                <w:color w:val="000000"/>
              </w:rPr>
              <w:t>Req. Id</w:t>
            </w:r>
          </w:p>
        </w:tc>
        <w:tc>
          <w:tcPr>
            <w:tcW w:w="7740" w:type="dxa"/>
            <w:shd w:val="clear" w:color="auto" w:fill="auto"/>
          </w:tcPr>
          <w:p w14:paraId="4B083B27" w14:textId="77777777" w:rsidR="00CC0457" w:rsidRPr="001E0E93" w:rsidRDefault="00CC0457" w:rsidP="0059209D">
            <w:pPr>
              <w:jc w:val="both"/>
              <w:rPr>
                <w:rFonts w:ascii="Times New Roman" w:hAnsi="Times New Roman"/>
                <w:b/>
                <w:color w:val="000000"/>
              </w:rPr>
            </w:pPr>
            <w:r w:rsidRPr="001E0E93">
              <w:rPr>
                <w:rFonts w:ascii="Times New Roman" w:hAnsi="Times New Roman"/>
                <w:b/>
                <w:color w:val="000000"/>
              </w:rPr>
              <w:t>Description</w:t>
            </w:r>
          </w:p>
        </w:tc>
      </w:tr>
      <w:tr w:rsidR="00367F48" w:rsidRPr="001E0E93" w14:paraId="156FFE69" w14:textId="77777777" w:rsidTr="00EE5D0D">
        <w:tc>
          <w:tcPr>
            <w:tcW w:w="1080" w:type="dxa"/>
            <w:shd w:val="clear" w:color="auto" w:fill="auto"/>
          </w:tcPr>
          <w:p w14:paraId="39297CD2" w14:textId="77777777" w:rsidR="00CC0457" w:rsidRPr="001E0E93" w:rsidRDefault="00CC0457" w:rsidP="0059209D">
            <w:pPr>
              <w:jc w:val="both"/>
              <w:rPr>
                <w:rFonts w:ascii="Times New Roman" w:hAnsi="Times New Roman"/>
                <w:color w:val="000000"/>
              </w:rPr>
            </w:pPr>
            <w:r w:rsidRPr="001E0E93">
              <w:rPr>
                <w:rFonts w:ascii="Times New Roman" w:hAnsi="Times New Roman"/>
                <w:color w:val="000000"/>
              </w:rPr>
              <w:t>SEC-1.1</w:t>
            </w:r>
          </w:p>
        </w:tc>
        <w:tc>
          <w:tcPr>
            <w:tcW w:w="7740" w:type="dxa"/>
            <w:shd w:val="clear" w:color="auto" w:fill="auto"/>
          </w:tcPr>
          <w:p w14:paraId="07A664A7" w14:textId="71648BA6" w:rsidR="00CC0457" w:rsidRPr="001E0E93" w:rsidRDefault="00C047E0" w:rsidP="0059209D">
            <w:pPr>
              <w:jc w:val="both"/>
              <w:rPr>
                <w:rFonts w:ascii="Times New Roman" w:hAnsi="Times New Roman"/>
                <w:color w:val="000000"/>
              </w:rPr>
            </w:pPr>
            <w:r w:rsidRPr="00C047E0">
              <w:rPr>
                <w:rFonts w:ascii="Times New Roman" w:hAnsi="Times New Roman"/>
                <w:color w:val="000000"/>
              </w:rPr>
              <w:t>Player data (such as progress and settings) stored securely and encrypted.</w:t>
            </w:r>
          </w:p>
        </w:tc>
      </w:tr>
      <w:tr w:rsidR="00367F48" w:rsidRPr="001E0E93" w14:paraId="15B0126B" w14:textId="77777777" w:rsidTr="00EE5D0D">
        <w:tc>
          <w:tcPr>
            <w:tcW w:w="1080" w:type="dxa"/>
            <w:shd w:val="clear" w:color="auto" w:fill="auto"/>
          </w:tcPr>
          <w:p w14:paraId="047FCE47" w14:textId="77777777" w:rsidR="00CC0457" w:rsidRPr="001E0E93" w:rsidRDefault="00CC0457" w:rsidP="0059209D">
            <w:pPr>
              <w:jc w:val="both"/>
              <w:rPr>
                <w:rFonts w:ascii="Times New Roman" w:hAnsi="Times New Roman"/>
                <w:color w:val="000000"/>
              </w:rPr>
            </w:pPr>
            <w:r w:rsidRPr="001E0E93">
              <w:rPr>
                <w:rFonts w:ascii="Times New Roman" w:hAnsi="Times New Roman"/>
                <w:color w:val="000000"/>
              </w:rPr>
              <w:t>SEC-1.2</w:t>
            </w:r>
          </w:p>
        </w:tc>
        <w:tc>
          <w:tcPr>
            <w:tcW w:w="7740" w:type="dxa"/>
            <w:shd w:val="clear" w:color="auto" w:fill="auto"/>
          </w:tcPr>
          <w:p w14:paraId="7C4F9FBD" w14:textId="71CC5AF1" w:rsidR="00CC0457" w:rsidRPr="001E0E93" w:rsidRDefault="00CC0457" w:rsidP="0059209D">
            <w:pPr>
              <w:jc w:val="both"/>
              <w:rPr>
                <w:rFonts w:ascii="Times New Roman" w:hAnsi="Times New Roman"/>
                <w:color w:val="000000"/>
                <w:lang w:eastAsia="zh-CN"/>
              </w:rPr>
            </w:pPr>
            <w:r w:rsidRPr="001E0E93">
              <w:rPr>
                <w:rFonts w:ascii="Times New Roman" w:hAnsi="Times New Roman"/>
                <w:color w:val="000000"/>
              </w:rPr>
              <w:t xml:space="preserve">Data covered by the Data Protection Act shall not be held in environments that have not passed full system testing. </w:t>
            </w:r>
          </w:p>
        </w:tc>
      </w:tr>
      <w:tr w:rsidR="00367F48" w:rsidRPr="001E0E93" w14:paraId="0B69517C" w14:textId="77777777" w:rsidTr="00EE5D0D">
        <w:tc>
          <w:tcPr>
            <w:tcW w:w="1080" w:type="dxa"/>
            <w:shd w:val="clear" w:color="auto" w:fill="auto"/>
          </w:tcPr>
          <w:p w14:paraId="1EBF56FC" w14:textId="77777777" w:rsidR="00CC0457" w:rsidRPr="001E0E93" w:rsidRDefault="00CC0457" w:rsidP="0059209D">
            <w:pPr>
              <w:jc w:val="both"/>
              <w:rPr>
                <w:rFonts w:ascii="Times New Roman" w:hAnsi="Times New Roman"/>
                <w:color w:val="000000"/>
              </w:rPr>
            </w:pPr>
            <w:r w:rsidRPr="001E0E93">
              <w:rPr>
                <w:rFonts w:ascii="Times New Roman" w:hAnsi="Times New Roman"/>
                <w:color w:val="000000"/>
              </w:rPr>
              <w:t>SEC-1.3</w:t>
            </w:r>
          </w:p>
        </w:tc>
        <w:tc>
          <w:tcPr>
            <w:tcW w:w="7740" w:type="dxa"/>
            <w:shd w:val="clear" w:color="auto" w:fill="auto"/>
          </w:tcPr>
          <w:p w14:paraId="2D78B94C" w14:textId="030EB0DA" w:rsidR="00CC0457" w:rsidRPr="001E0E93" w:rsidRDefault="00C047E0" w:rsidP="0059209D">
            <w:pPr>
              <w:jc w:val="both"/>
              <w:rPr>
                <w:rFonts w:ascii="Times New Roman" w:hAnsi="Times New Roman"/>
                <w:color w:val="000000"/>
              </w:rPr>
            </w:pPr>
            <w:r w:rsidRPr="00C047E0">
              <w:rPr>
                <w:rFonts w:ascii="Times New Roman" w:hAnsi="Times New Roman"/>
                <w:color w:val="000000"/>
              </w:rPr>
              <w:t>Any personal data collected</w:t>
            </w:r>
            <w:r>
              <w:rPr>
                <w:rFonts w:ascii="Times New Roman" w:hAnsi="Times New Roman" w:hint="eastAsia"/>
                <w:color w:val="000000"/>
                <w:lang w:eastAsia="zh-CN"/>
              </w:rPr>
              <w:t xml:space="preserve"> was</w:t>
            </w:r>
            <w:r w:rsidRPr="00C047E0">
              <w:rPr>
                <w:rFonts w:ascii="Times New Roman" w:hAnsi="Times New Roman"/>
                <w:color w:val="000000"/>
              </w:rPr>
              <w:t xml:space="preserve"> compl</w:t>
            </w:r>
            <w:r>
              <w:rPr>
                <w:rFonts w:ascii="Times New Roman" w:hAnsi="Times New Roman" w:hint="eastAsia"/>
                <w:color w:val="000000"/>
                <w:lang w:eastAsia="zh-CN"/>
              </w:rPr>
              <w:t>ied</w:t>
            </w:r>
            <w:r w:rsidRPr="00C047E0">
              <w:rPr>
                <w:rFonts w:ascii="Times New Roman" w:hAnsi="Times New Roman"/>
                <w:color w:val="000000"/>
              </w:rPr>
              <w:t xml:space="preserve"> with privacy standards, ensuring no unauthorized access.</w:t>
            </w:r>
          </w:p>
        </w:tc>
      </w:tr>
      <w:tr w:rsidR="00CC0457" w:rsidRPr="001E0E93" w14:paraId="7E4576A0" w14:textId="77777777" w:rsidTr="00EE5D0D">
        <w:tc>
          <w:tcPr>
            <w:tcW w:w="1080" w:type="dxa"/>
            <w:shd w:val="clear" w:color="auto" w:fill="auto"/>
          </w:tcPr>
          <w:p w14:paraId="6267B05A" w14:textId="77777777" w:rsidR="00CC0457" w:rsidRPr="001E0E93" w:rsidRDefault="00CC0457" w:rsidP="0059209D">
            <w:pPr>
              <w:jc w:val="both"/>
              <w:rPr>
                <w:rFonts w:ascii="Times New Roman" w:hAnsi="Times New Roman"/>
                <w:color w:val="000000"/>
              </w:rPr>
            </w:pPr>
            <w:r w:rsidRPr="001E0E93">
              <w:rPr>
                <w:rFonts w:ascii="Times New Roman" w:hAnsi="Times New Roman"/>
                <w:color w:val="000000"/>
              </w:rPr>
              <w:t>SEC-1.4</w:t>
            </w:r>
          </w:p>
        </w:tc>
        <w:tc>
          <w:tcPr>
            <w:tcW w:w="7740" w:type="dxa"/>
            <w:shd w:val="clear" w:color="auto" w:fill="auto"/>
          </w:tcPr>
          <w:p w14:paraId="3EE55047" w14:textId="77777777" w:rsidR="00CC0457" w:rsidRPr="001E0E93" w:rsidRDefault="00CC0457" w:rsidP="0059209D">
            <w:pPr>
              <w:jc w:val="both"/>
              <w:rPr>
                <w:rFonts w:ascii="Times New Roman" w:hAnsi="Times New Roman"/>
                <w:color w:val="000000"/>
              </w:rPr>
            </w:pPr>
          </w:p>
        </w:tc>
      </w:tr>
    </w:tbl>
    <w:p w14:paraId="49E4D93A" w14:textId="77777777" w:rsidR="00D77CE3" w:rsidRPr="001E0E93" w:rsidRDefault="00D77CE3" w:rsidP="0059209D">
      <w:pPr>
        <w:ind w:left="360"/>
        <w:jc w:val="both"/>
        <w:rPr>
          <w:rFonts w:ascii="Times New Roman" w:hAnsi="Times New Roman"/>
          <w:color w:val="000000"/>
        </w:rPr>
      </w:pPr>
    </w:p>
    <w:p w14:paraId="6B6E5EB5" w14:textId="77777777" w:rsidR="0032136D" w:rsidRPr="001E0E93" w:rsidRDefault="00E66E94" w:rsidP="001A1DCD">
      <w:pPr>
        <w:pStyle w:val="2"/>
      </w:pPr>
      <w:bookmarkStart w:id="37" w:name="_Toc178688218"/>
      <w:r w:rsidRPr="001E0E93">
        <w:t>Availability</w:t>
      </w:r>
      <w:bookmarkEnd w:id="37"/>
    </w:p>
    <w:p w14:paraId="04344164" w14:textId="1B795F51" w:rsidR="005077B6" w:rsidRPr="001E0E93" w:rsidRDefault="0089138A" w:rsidP="0059209D">
      <w:pPr>
        <w:ind w:left="360"/>
        <w:jc w:val="both"/>
        <w:rPr>
          <w:rFonts w:ascii="Times New Roman" w:hAnsi="Times New Roman"/>
          <w:color w:val="000000"/>
        </w:rPr>
      </w:pPr>
      <w:r w:rsidRPr="001E0E93">
        <w:rPr>
          <w:rFonts w:ascii="Times New Roman" w:hAnsi="Times New Roman"/>
          <w:color w:val="000000"/>
        </w:rPr>
        <w:t xml:space="preserve">This section describes the availability requirements in terms of days and permissible planned and </w:t>
      </w:r>
      <w:r w:rsidR="006A2608" w:rsidRPr="001E0E93">
        <w:rPr>
          <w:rFonts w:ascii="Times New Roman" w:hAnsi="Times New Roman"/>
          <w:color w:val="000000"/>
        </w:rPr>
        <w:t>unplanned unavailability</w:t>
      </w:r>
      <w:r w:rsidRPr="001E0E93">
        <w:rPr>
          <w:rFonts w:ascii="Times New Roman" w:hAnsi="Times New Roman"/>
          <w:color w:val="000000"/>
        </w:rPr>
        <w:t>.</w:t>
      </w:r>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740"/>
      </w:tblGrid>
      <w:tr w:rsidR="00367F48" w:rsidRPr="001E0E93" w14:paraId="7A26B8CB" w14:textId="77777777" w:rsidTr="00EE5D0D">
        <w:tc>
          <w:tcPr>
            <w:tcW w:w="1080" w:type="dxa"/>
            <w:shd w:val="clear" w:color="auto" w:fill="auto"/>
          </w:tcPr>
          <w:p w14:paraId="63BD41B6" w14:textId="77777777" w:rsidR="0008725A" w:rsidRPr="001E0E93" w:rsidRDefault="0008725A" w:rsidP="0059209D">
            <w:pPr>
              <w:jc w:val="both"/>
              <w:rPr>
                <w:rFonts w:ascii="Times New Roman" w:hAnsi="Times New Roman"/>
                <w:b/>
                <w:color w:val="000000"/>
              </w:rPr>
            </w:pPr>
            <w:r w:rsidRPr="001E0E93">
              <w:rPr>
                <w:rFonts w:ascii="Times New Roman" w:hAnsi="Times New Roman"/>
                <w:b/>
                <w:color w:val="000000"/>
              </w:rPr>
              <w:t>Req. Id</w:t>
            </w:r>
          </w:p>
        </w:tc>
        <w:tc>
          <w:tcPr>
            <w:tcW w:w="7740" w:type="dxa"/>
            <w:shd w:val="clear" w:color="auto" w:fill="auto"/>
          </w:tcPr>
          <w:p w14:paraId="6E8EDFA5" w14:textId="77777777" w:rsidR="0008725A" w:rsidRPr="001E0E93" w:rsidRDefault="0008725A" w:rsidP="0059209D">
            <w:pPr>
              <w:jc w:val="both"/>
              <w:rPr>
                <w:rFonts w:ascii="Times New Roman" w:hAnsi="Times New Roman"/>
                <w:b/>
                <w:color w:val="000000"/>
              </w:rPr>
            </w:pPr>
            <w:r w:rsidRPr="001E0E93">
              <w:rPr>
                <w:rFonts w:ascii="Times New Roman" w:hAnsi="Times New Roman"/>
                <w:b/>
                <w:color w:val="000000"/>
              </w:rPr>
              <w:t>Description</w:t>
            </w:r>
          </w:p>
        </w:tc>
      </w:tr>
      <w:tr w:rsidR="00367F48" w:rsidRPr="001E0E93" w14:paraId="4D31F353" w14:textId="77777777" w:rsidTr="00EE5D0D">
        <w:tc>
          <w:tcPr>
            <w:tcW w:w="1080" w:type="dxa"/>
            <w:shd w:val="clear" w:color="auto" w:fill="auto"/>
          </w:tcPr>
          <w:p w14:paraId="3A8C4DB1" w14:textId="77777777" w:rsidR="0008725A" w:rsidRPr="001E0E93" w:rsidRDefault="0008725A" w:rsidP="0059209D">
            <w:pPr>
              <w:jc w:val="both"/>
              <w:rPr>
                <w:rFonts w:ascii="Times New Roman" w:hAnsi="Times New Roman"/>
                <w:color w:val="000000"/>
              </w:rPr>
            </w:pPr>
            <w:r w:rsidRPr="001E0E93">
              <w:rPr>
                <w:rFonts w:ascii="Times New Roman" w:hAnsi="Times New Roman"/>
                <w:color w:val="000000"/>
              </w:rPr>
              <w:t>AVA-1.1</w:t>
            </w:r>
          </w:p>
        </w:tc>
        <w:tc>
          <w:tcPr>
            <w:tcW w:w="7740" w:type="dxa"/>
            <w:shd w:val="clear" w:color="auto" w:fill="auto"/>
          </w:tcPr>
          <w:p w14:paraId="338D4236" w14:textId="38685B2B" w:rsidR="0008725A" w:rsidRPr="001E0E93" w:rsidRDefault="00C047E0" w:rsidP="0059209D">
            <w:pPr>
              <w:jc w:val="both"/>
              <w:rPr>
                <w:rFonts w:ascii="Times New Roman" w:hAnsi="Times New Roman"/>
                <w:color w:val="000000"/>
              </w:rPr>
            </w:pPr>
            <w:r w:rsidRPr="00C047E0">
              <w:rPr>
                <w:rFonts w:ascii="Times New Roman" w:hAnsi="Times New Roman"/>
                <w:color w:val="000000"/>
              </w:rPr>
              <w:t>The game’s services (emultiplayer servers, if applicable) should be available 99% of the time.</w:t>
            </w:r>
          </w:p>
        </w:tc>
      </w:tr>
      <w:tr w:rsidR="00367F48" w:rsidRPr="001E0E93" w14:paraId="3FD6222D" w14:textId="77777777" w:rsidTr="00EE5D0D">
        <w:tc>
          <w:tcPr>
            <w:tcW w:w="1080" w:type="dxa"/>
            <w:shd w:val="clear" w:color="auto" w:fill="auto"/>
          </w:tcPr>
          <w:p w14:paraId="10508B9A" w14:textId="77777777" w:rsidR="0008725A" w:rsidRPr="001E0E93" w:rsidRDefault="0008725A" w:rsidP="0059209D">
            <w:pPr>
              <w:jc w:val="both"/>
              <w:rPr>
                <w:rFonts w:ascii="Times New Roman" w:hAnsi="Times New Roman"/>
                <w:color w:val="000000"/>
              </w:rPr>
            </w:pPr>
            <w:r w:rsidRPr="001E0E93">
              <w:rPr>
                <w:rFonts w:ascii="Times New Roman" w:hAnsi="Times New Roman"/>
                <w:color w:val="000000"/>
              </w:rPr>
              <w:t>AVA-1.2</w:t>
            </w:r>
          </w:p>
        </w:tc>
        <w:tc>
          <w:tcPr>
            <w:tcW w:w="7740" w:type="dxa"/>
            <w:shd w:val="clear" w:color="auto" w:fill="auto"/>
          </w:tcPr>
          <w:p w14:paraId="7D083B41" w14:textId="7136F830" w:rsidR="0008725A" w:rsidRPr="001E0E93" w:rsidRDefault="00C047E0" w:rsidP="0059209D">
            <w:pPr>
              <w:jc w:val="both"/>
              <w:rPr>
                <w:rFonts w:ascii="Times New Roman" w:hAnsi="Times New Roman"/>
                <w:color w:val="000000"/>
              </w:rPr>
            </w:pPr>
            <w:r w:rsidRPr="00C047E0">
              <w:rPr>
                <w:rFonts w:ascii="Times New Roman" w:hAnsi="Times New Roman"/>
                <w:color w:val="000000"/>
              </w:rPr>
              <w:t>Scheduled maintenance windows should be communicated to users in advance.</w:t>
            </w:r>
          </w:p>
        </w:tc>
      </w:tr>
      <w:tr w:rsidR="00367F48" w:rsidRPr="001E0E93" w14:paraId="3E9450C8" w14:textId="77777777" w:rsidTr="00EE5D0D">
        <w:tc>
          <w:tcPr>
            <w:tcW w:w="1080" w:type="dxa"/>
            <w:shd w:val="clear" w:color="auto" w:fill="auto"/>
          </w:tcPr>
          <w:p w14:paraId="14E9F20A" w14:textId="77777777" w:rsidR="0008725A" w:rsidRPr="001E0E93" w:rsidRDefault="0008725A" w:rsidP="0059209D">
            <w:pPr>
              <w:jc w:val="both"/>
              <w:rPr>
                <w:rFonts w:ascii="Times New Roman" w:hAnsi="Times New Roman"/>
                <w:color w:val="000000"/>
              </w:rPr>
            </w:pPr>
            <w:r w:rsidRPr="001E0E93">
              <w:rPr>
                <w:rFonts w:ascii="Times New Roman" w:hAnsi="Times New Roman"/>
                <w:color w:val="000000"/>
              </w:rPr>
              <w:t>AVA-1.3</w:t>
            </w:r>
          </w:p>
        </w:tc>
        <w:tc>
          <w:tcPr>
            <w:tcW w:w="7740" w:type="dxa"/>
            <w:shd w:val="clear" w:color="auto" w:fill="auto"/>
          </w:tcPr>
          <w:p w14:paraId="6DF72D5E" w14:textId="77777777" w:rsidR="0008725A" w:rsidRPr="001E0E93" w:rsidRDefault="0008725A" w:rsidP="0059209D">
            <w:pPr>
              <w:jc w:val="both"/>
              <w:rPr>
                <w:rFonts w:ascii="Times New Roman" w:hAnsi="Times New Roman"/>
                <w:color w:val="000000"/>
              </w:rPr>
            </w:pPr>
          </w:p>
        </w:tc>
      </w:tr>
      <w:tr w:rsidR="0008725A" w:rsidRPr="001E0E93" w14:paraId="31E64F85" w14:textId="77777777" w:rsidTr="00EE5D0D">
        <w:tc>
          <w:tcPr>
            <w:tcW w:w="1080" w:type="dxa"/>
            <w:shd w:val="clear" w:color="auto" w:fill="auto"/>
          </w:tcPr>
          <w:p w14:paraId="5AEBD635" w14:textId="77777777" w:rsidR="0008725A" w:rsidRPr="001E0E93" w:rsidRDefault="0008725A" w:rsidP="0059209D">
            <w:pPr>
              <w:jc w:val="both"/>
              <w:rPr>
                <w:rFonts w:ascii="Times New Roman" w:hAnsi="Times New Roman"/>
                <w:color w:val="000000"/>
              </w:rPr>
            </w:pPr>
            <w:r w:rsidRPr="001E0E93">
              <w:rPr>
                <w:rFonts w:ascii="Times New Roman" w:hAnsi="Times New Roman"/>
                <w:color w:val="000000"/>
              </w:rPr>
              <w:t>AVA-1.4</w:t>
            </w:r>
          </w:p>
        </w:tc>
        <w:tc>
          <w:tcPr>
            <w:tcW w:w="7740" w:type="dxa"/>
            <w:shd w:val="clear" w:color="auto" w:fill="auto"/>
          </w:tcPr>
          <w:p w14:paraId="24858905" w14:textId="77777777" w:rsidR="0008725A" w:rsidRPr="001E0E93" w:rsidRDefault="0008725A" w:rsidP="0059209D">
            <w:pPr>
              <w:jc w:val="both"/>
              <w:rPr>
                <w:rFonts w:ascii="Times New Roman" w:hAnsi="Times New Roman"/>
                <w:color w:val="000000"/>
              </w:rPr>
            </w:pPr>
          </w:p>
        </w:tc>
      </w:tr>
    </w:tbl>
    <w:p w14:paraId="6B857ED3" w14:textId="77777777" w:rsidR="00F00AE2" w:rsidRPr="001E0E93" w:rsidRDefault="00F00AE2" w:rsidP="0059209D">
      <w:pPr>
        <w:jc w:val="both"/>
        <w:rPr>
          <w:rFonts w:ascii="Times New Roman" w:hAnsi="Times New Roman"/>
          <w:color w:val="000000"/>
        </w:rPr>
      </w:pPr>
    </w:p>
    <w:p w14:paraId="7B5F58DD" w14:textId="77777777" w:rsidR="00F00AE2" w:rsidRPr="001E0E93" w:rsidRDefault="00511D1C" w:rsidP="001A1DCD">
      <w:pPr>
        <w:pStyle w:val="2"/>
      </w:pPr>
      <w:r w:rsidRPr="001E0E93">
        <w:br w:type="page"/>
      </w:r>
      <w:bookmarkStart w:id="38" w:name="_Toc178688219"/>
      <w:r w:rsidR="00F00AE2" w:rsidRPr="001E0E93">
        <w:lastRenderedPageBreak/>
        <w:t>Capacity</w:t>
      </w:r>
      <w:bookmarkEnd w:id="38"/>
    </w:p>
    <w:tbl>
      <w:tblPr>
        <w:tblW w:w="88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0"/>
        <w:gridCol w:w="7740"/>
      </w:tblGrid>
      <w:tr w:rsidR="00367F48" w:rsidRPr="001E0E93" w14:paraId="08ED7533" w14:textId="77777777" w:rsidTr="00EE5D0D">
        <w:tc>
          <w:tcPr>
            <w:tcW w:w="1080" w:type="dxa"/>
            <w:shd w:val="clear" w:color="auto" w:fill="auto"/>
          </w:tcPr>
          <w:p w14:paraId="13E10C00" w14:textId="77777777" w:rsidR="00511D1C" w:rsidRPr="001E0E93" w:rsidRDefault="00511D1C" w:rsidP="0059209D">
            <w:pPr>
              <w:jc w:val="both"/>
              <w:rPr>
                <w:rFonts w:ascii="Times New Roman" w:hAnsi="Times New Roman"/>
                <w:b/>
                <w:color w:val="000000"/>
              </w:rPr>
            </w:pPr>
            <w:r w:rsidRPr="001E0E93">
              <w:rPr>
                <w:rFonts w:ascii="Times New Roman" w:hAnsi="Times New Roman"/>
                <w:b/>
                <w:color w:val="000000"/>
              </w:rPr>
              <w:t>Req. Id</w:t>
            </w:r>
          </w:p>
        </w:tc>
        <w:tc>
          <w:tcPr>
            <w:tcW w:w="7740" w:type="dxa"/>
            <w:shd w:val="clear" w:color="auto" w:fill="auto"/>
          </w:tcPr>
          <w:p w14:paraId="3B961D43" w14:textId="77777777" w:rsidR="00511D1C" w:rsidRPr="001E0E93" w:rsidRDefault="00511D1C" w:rsidP="0059209D">
            <w:pPr>
              <w:jc w:val="both"/>
              <w:rPr>
                <w:rFonts w:ascii="Times New Roman" w:hAnsi="Times New Roman"/>
                <w:b/>
                <w:color w:val="000000"/>
              </w:rPr>
            </w:pPr>
            <w:r w:rsidRPr="001E0E93">
              <w:rPr>
                <w:rFonts w:ascii="Times New Roman" w:hAnsi="Times New Roman"/>
                <w:b/>
                <w:color w:val="000000"/>
              </w:rPr>
              <w:t>Description</w:t>
            </w:r>
          </w:p>
        </w:tc>
      </w:tr>
      <w:tr w:rsidR="00367F48" w:rsidRPr="001E0E93" w14:paraId="4311F7BC" w14:textId="77777777" w:rsidTr="00EE5D0D">
        <w:tc>
          <w:tcPr>
            <w:tcW w:w="1080" w:type="dxa"/>
            <w:shd w:val="clear" w:color="auto" w:fill="auto"/>
          </w:tcPr>
          <w:p w14:paraId="18B5E18C"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CAP-1.1</w:t>
            </w:r>
          </w:p>
        </w:tc>
        <w:tc>
          <w:tcPr>
            <w:tcW w:w="7740" w:type="dxa"/>
            <w:shd w:val="clear" w:color="auto" w:fill="auto"/>
          </w:tcPr>
          <w:p w14:paraId="149A7E4C"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The system must be able to manage the following data volumes in year ONE.</w:t>
            </w:r>
          </w:p>
          <w:p w14:paraId="05EBD333" w14:textId="4B2DB3A9" w:rsidR="00511D1C" w:rsidRPr="001E0E93" w:rsidRDefault="00C047E0" w:rsidP="0059209D">
            <w:pPr>
              <w:numPr>
                <w:ilvl w:val="0"/>
                <w:numId w:val="30"/>
              </w:numPr>
              <w:jc w:val="both"/>
              <w:rPr>
                <w:rFonts w:ascii="Times New Roman" w:hAnsi="Times New Roman"/>
                <w:color w:val="000000"/>
              </w:rPr>
            </w:pPr>
            <w:r>
              <w:rPr>
                <w:rFonts w:ascii="Times New Roman" w:hAnsi="Times New Roman" w:hint="eastAsia"/>
                <w:color w:val="000000"/>
                <w:lang w:eastAsia="zh-CN"/>
              </w:rPr>
              <w:t>5000</w:t>
            </w:r>
          </w:p>
        </w:tc>
      </w:tr>
      <w:tr w:rsidR="00367F48" w:rsidRPr="001E0E93" w14:paraId="154D4AB9" w14:textId="77777777" w:rsidTr="00EE5D0D">
        <w:tc>
          <w:tcPr>
            <w:tcW w:w="1080" w:type="dxa"/>
            <w:shd w:val="clear" w:color="auto" w:fill="auto"/>
          </w:tcPr>
          <w:p w14:paraId="2359C795"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CAP-1.2</w:t>
            </w:r>
          </w:p>
        </w:tc>
        <w:tc>
          <w:tcPr>
            <w:tcW w:w="7740" w:type="dxa"/>
            <w:shd w:val="clear" w:color="auto" w:fill="auto"/>
          </w:tcPr>
          <w:p w14:paraId="464A6244"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The system must be able to manage the following data volumes in year TWO.</w:t>
            </w:r>
          </w:p>
          <w:p w14:paraId="2EA89AF4" w14:textId="146072A0" w:rsidR="00511D1C" w:rsidRPr="001E0E93" w:rsidRDefault="00C047E0" w:rsidP="0059209D">
            <w:pPr>
              <w:numPr>
                <w:ilvl w:val="0"/>
                <w:numId w:val="30"/>
              </w:numPr>
              <w:jc w:val="both"/>
              <w:rPr>
                <w:rFonts w:ascii="Times New Roman" w:hAnsi="Times New Roman"/>
                <w:color w:val="000000"/>
              </w:rPr>
            </w:pPr>
            <w:r>
              <w:rPr>
                <w:rFonts w:ascii="Times New Roman" w:hAnsi="Times New Roman" w:hint="eastAsia"/>
                <w:color w:val="000000"/>
                <w:lang w:eastAsia="zh-CN"/>
              </w:rPr>
              <w:t>25000</w:t>
            </w:r>
          </w:p>
        </w:tc>
      </w:tr>
      <w:tr w:rsidR="00367F48" w:rsidRPr="001E0E93" w14:paraId="56AAE9BD" w14:textId="77777777" w:rsidTr="00EE5D0D">
        <w:tc>
          <w:tcPr>
            <w:tcW w:w="1080" w:type="dxa"/>
            <w:shd w:val="clear" w:color="auto" w:fill="auto"/>
          </w:tcPr>
          <w:p w14:paraId="51386B01"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CAP-1.3</w:t>
            </w:r>
          </w:p>
        </w:tc>
        <w:tc>
          <w:tcPr>
            <w:tcW w:w="7740" w:type="dxa"/>
            <w:shd w:val="clear" w:color="auto" w:fill="auto"/>
          </w:tcPr>
          <w:p w14:paraId="7C6DF05C"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The system must be able to manage the following data volumes in year THREE.</w:t>
            </w:r>
          </w:p>
          <w:p w14:paraId="20AAE1F3" w14:textId="33522759" w:rsidR="00511D1C" w:rsidRPr="001E0E93" w:rsidRDefault="00C047E0" w:rsidP="0059209D">
            <w:pPr>
              <w:numPr>
                <w:ilvl w:val="0"/>
                <w:numId w:val="30"/>
              </w:numPr>
              <w:jc w:val="both"/>
              <w:rPr>
                <w:rFonts w:ascii="Times New Roman" w:hAnsi="Times New Roman"/>
                <w:color w:val="000000"/>
              </w:rPr>
            </w:pPr>
            <w:r>
              <w:rPr>
                <w:rFonts w:ascii="Times New Roman" w:hAnsi="Times New Roman" w:hint="eastAsia"/>
                <w:color w:val="000000"/>
                <w:lang w:eastAsia="zh-CN"/>
              </w:rPr>
              <w:t>100000</w:t>
            </w:r>
          </w:p>
        </w:tc>
      </w:tr>
      <w:tr w:rsidR="00367F48" w:rsidRPr="001E0E93" w14:paraId="1E1FAEF0" w14:textId="77777777" w:rsidTr="00EE5D0D">
        <w:tc>
          <w:tcPr>
            <w:tcW w:w="1080" w:type="dxa"/>
            <w:shd w:val="clear" w:color="auto" w:fill="auto"/>
          </w:tcPr>
          <w:p w14:paraId="75D5D5EB"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CAP-2.1</w:t>
            </w:r>
          </w:p>
        </w:tc>
        <w:tc>
          <w:tcPr>
            <w:tcW w:w="7740" w:type="dxa"/>
            <w:shd w:val="clear" w:color="auto" w:fill="auto"/>
          </w:tcPr>
          <w:p w14:paraId="277C858B"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 xml:space="preserve">The system must be able to manage the following </w:t>
            </w:r>
            <w:r w:rsidR="00B616E5" w:rsidRPr="001E0E93">
              <w:rPr>
                <w:rFonts w:ascii="Times New Roman" w:hAnsi="Times New Roman"/>
                <w:color w:val="000000"/>
              </w:rPr>
              <w:t xml:space="preserve">concurrent </w:t>
            </w:r>
            <w:r w:rsidRPr="001E0E93">
              <w:rPr>
                <w:rFonts w:ascii="Times New Roman" w:hAnsi="Times New Roman"/>
                <w:color w:val="000000"/>
              </w:rPr>
              <w:t>user operation volumes in year ONE.</w:t>
            </w:r>
          </w:p>
          <w:p w14:paraId="6F1BF1FF" w14:textId="6619A021" w:rsidR="00511D1C" w:rsidRPr="001E0E93" w:rsidRDefault="00C047E0" w:rsidP="0059209D">
            <w:pPr>
              <w:numPr>
                <w:ilvl w:val="0"/>
                <w:numId w:val="30"/>
              </w:numPr>
              <w:jc w:val="both"/>
              <w:rPr>
                <w:rFonts w:ascii="Times New Roman" w:hAnsi="Times New Roman"/>
                <w:color w:val="000000"/>
              </w:rPr>
            </w:pPr>
            <w:r>
              <w:rPr>
                <w:rFonts w:ascii="Times New Roman" w:hAnsi="Times New Roman" w:hint="eastAsia"/>
                <w:color w:val="000000"/>
                <w:lang w:eastAsia="zh-CN"/>
              </w:rPr>
              <w:t>800</w:t>
            </w:r>
          </w:p>
        </w:tc>
      </w:tr>
      <w:tr w:rsidR="00367F48" w:rsidRPr="001E0E93" w14:paraId="5523FA46" w14:textId="77777777" w:rsidTr="00EE5D0D">
        <w:tc>
          <w:tcPr>
            <w:tcW w:w="1080" w:type="dxa"/>
            <w:shd w:val="clear" w:color="auto" w:fill="auto"/>
          </w:tcPr>
          <w:p w14:paraId="4086E4DC"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CAP-2.</w:t>
            </w:r>
            <w:r w:rsidR="0008725A" w:rsidRPr="001E0E93">
              <w:rPr>
                <w:rFonts w:ascii="Times New Roman" w:hAnsi="Times New Roman"/>
                <w:color w:val="000000"/>
              </w:rPr>
              <w:t>2</w:t>
            </w:r>
          </w:p>
        </w:tc>
        <w:tc>
          <w:tcPr>
            <w:tcW w:w="7740" w:type="dxa"/>
            <w:shd w:val="clear" w:color="auto" w:fill="auto"/>
          </w:tcPr>
          <w:p w14:paraId="1206A431"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 xml:space="preserve">The system must be able to manage the following </w:t>
            </w:r>
            <w:r w:rsidR="00B616E5" w:rsidRPr="001E0E93">
              <w:rPr>
                <w:rFonts w:ascii="Times New Roman" w:hAnsi="Times New Roman"/>
                <w:color w:val="000000"/>
              </w:rPr>
              <w:t xml:space="preserve">concurrent </w:t>
            </w:r>
            <w:r w:rsidRPr="001E0E93">
              <w:rPr>
                <w:rFonts w:ascii="Times New Roman" w:hAnsi="Times New Roman"/>
                <w:color w:val="000000"/>
              </w:rPr>
              <w:t>user operation volumes in year TWO.</w:t>
            </w:r>
          </w:p>
          <w:p w14:paraId="23D59E3B" w14:textId="74A501AF" w:rsidR="00511D1C" w:rsidRPr="001E0E93" w:rsidRDefault="00C047E0" w:rsidP="0059209D">
            <w:pPr>
              <w:numPr>
                <w:ilvl w:val="0"/>
                <w:numId w:val="30"/>
              </w:numPr>
              <w:jc w:val="both"/>
              <w:rPr>
                <w:rFonts w:ascii="Times New Roman" w:hAnsi="Times New Roman"/>
                <w:color w:val="000000"/>
              </w:rPr>
            </w:pPr>
            <w:r>
              <w:rPr>
                <w:rFonts w:ascii="Times New Roman" w:hAnsi="Times New Roman" w:hint="eastAsia"/>
                <w:color w:val="000000"/>
                <w:lang w:eastAsia="zh-CN"/>
              </w:rPr>
              <w:t>2500</w:t>
            </w:r>
          </w:p>
        </w:tc>
      </w:tr>
      <w:tr w:rsidR="00367F48" w:rsidRPr="001E0E93" w14:paraId="3EC2E50C" w14:textId="77777777" w:rsidTr="00EE5D0D">
        <w:tc>
          <w:tcPr>
            <w:tcW w:w="1080" w:type="dxa"/>
            <w:shd w:val="clear" w:color="auto" w:fill="auto"/>
          </w:tcPr>
          <w:p w14:paraId="60453C26"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CAP-2.</w:t>
            </w:r>
            <w:r w:rsidR="0008725A" w:rsidRPr="001E0E93">
              <w:rPr>
                <w:rFonts w:ascii="Times New Roman" w:hAnsi="Times New Roman"/>
                <w:color w:val="000000"/>
              </w:rPr>
              <w:t>3</w:t>
            </w:r>
          </w:p>
        </w:tc>
        <w:tc>
          <w:tcPr>
            <w:tcW w:w="7740" w:type="dxa"/>
            <w:shd w:val="clear" w:color="auto" w:fill="auto"/>
          </w:tcPr>
          <w:p w14:paraId="5B216D26"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 xml:space="preserve">The system must be able to manage the following </w:t>
            </w:r>
            <w:r w:rsidR="00B616E5" w:rsidRPr="001E0E93">
              <w:rPr>
                <w:rFonts w:ascii="Times New Roman" w:hAnsi="Times New Roman"/>
                <w:color w:val="000000"/>
              </w:rPr>
              <w:t xml:space="preserve">concurrent </w:t>
            </w:r>
            <w:r w:rsidRPr="001E0E93">
              <w:rPr>
                <w:rFonts w:ascii="Times New Roman" w:hAnsi="Times New Roman"/>
                <w:color w:val="000000"/>
              </w:rPr>
              <w:t>user operation volumes in year THREE.</w:t>
            </w:r>
          </w:p>
          <w:p w14:paraId="2C652180" w14:textId="065F3F8C" w:rsidR="00511D1C" w:rsidRPr="001E0E93" w:rsidRDefault="00C047E0" w:rsidP="0059209D">
            <w:pPr>
              <w:numPr>
                <w:ilvl w:val="0"/>
                <w:numId w:val="30"/>
              </w:numPr>
              <w:jc w:val="both"/>
              <w:rPr>
                <w:rFonts w:ascii="Times New Roman" w:hAnsi="Times New Roman"/>
                <w:color w:val="000000"/>
              </w:rPr>
            </w:pPr>
            <w:r>
              <w:rPr>
                <w:rFonts w:ascii="Times New Roman" w:hAnsi="Times New Roman" w:hint="eastAsia"/>
                <w:color w:val="000000"/>
                <w:lang w:eastAsia="zh-CN"/>
              </w:rPr>
              <w:t>10000</w:t>
            </w:r>
          </w:p>
        </w:tc>
      </w:tr>
      <w:tr w:rsidR="00367F48" w:rsidRPr="001E0E93" w14:paraId="596246E8" w14:textId="77777777" w:rsidTr="00EE5D0D">
        <w:tc>
          <w:tcPr>
            <w:tcW w:w="1080" w:type="dxa"/>
            <w:shd w:val="clear" w:color="auto" w:fill="auto"/>
          </w:tcPr>
          <w:p w14:paraId="55D9C404" w14:textId="77777777" w:rsidR="00511D1C" w:rsidRPr="001E0E93" w:rsidRDefault="00511D1C" w:rsidP="0059209D">
            <w:pPr>
              <w:jc w:val="both"/>
              <w:rPr>
                <w:rFonts w:ascii="Times New Roman" w:hAnsi="Times New Roman"/>
                <w:color w:val="000000"/>
              </w:rPr>
            </w:pPr>
            <w:r w:rsidRPr="001E0E93">
              <w:rPr>
                <w:rFonts w:ascii="Times New Roman" w:hAnsi="Times New Roman"/>
                <w:color w:val="000000"/>
              </w:rPr>
              <w:t>CAP-3.1</w:t>
            </w:r>
          </w:p>
        </w:tc>
        <w:tc>
          <w:tcPr>
            <w:tcW w:w="7740" w:type="dxa"/>
            <w:shd w:val="clear" w:color="auto" w:fill="auto"/>
          </w:tcPr>
          <w:p w14:paraId="1E41B24F" w14:textId="77777777" w:rsidR="00511D1C" w:rsidRPr="001E0E93" w:rsidRDefault="00511D1C" w:rsidP="0059209D">
            <w:pPr>
              <w:jc w:val="both"/>
              <w:rPr>
                <w:rFonts w:ascii="Times New Roman" w:hAnsi="Times New Roman"/>
                <w:color w:val="000000"/>
              </w:rPr>
            </w:pPr>
          </w:p>
        </w:tc>
      </w:tr>
    </w:tbl>
    <w:p w14:paraId="2A4713B1" w14:textId="77777777" w:rsidR="0032136D" w:rsidRPr="001E0E93" w:rsidRDefault="0032136D" w:rsidP="0059209D">
      <w:pPr>
        <w:ind w:left="360"/>
        <w:jc w:val="both"/>
        <w:rPr>
          <w:rFonts w:ascii="Times New Roman" w:hAnsi="Times New Roman"/>
          <w:color w:val="000000"/>
        </w:rPr>
      </w:pPr>
    </w:p>
    <w:sectPr w:rsidR="0032136D" w:rsidRPr="001E0E93" w:rsidSect="002E5D16">
      <w:headerReference w:type="default" r:id="rId14"/>
      <w:footerReference w:type="default" r:id="rId15"/>
      <w:headerReference w:type="first" r:id="rId16"/>
      <w:pgSz w:w="11909" w:h="16834"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E9C2F" w14:textId="77777777" w:rsidR="00790C75" w:rsidRDefault="00790C75">
      <w:r>
        <w:separator/>
      </w:r>
    </w:p>
  </w:endnote>
  <w:endnote w:type="continuationSeparator" w:id="0">
    <w:p w14:paraId="3BFDB42D" w14:textId="77777777" w:rsidR="00790C75" w:rsidRDefault="00790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203" w:usb1="288F0000" w:usb2="00000016" w:usb3="00000000" w:csb0="00040001" w:csb1="00000000"/>
  </w:font>
  <w:font w:name="Gulim">
    <w:altName w:val="굴림"/>
    <w:panose1 w:val="020B0600000101010101"/>
    <w:charset w:val="81"/>
    <w:family w:val="swiss"/>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DE813" w14:textId="77777777" w:rsidR="00543079" w:rsidRDefault="00543079">
    <w:pPr>
      <w:pStyle w:val="a5"/>
      <w:jc w:val="center"/>
    </w:pPr>
  </w:p>
  <w:p w14:paraId="32ACEC35" w14:textId="77777777" w:rsidR="00543079" w:rsidRDefault="0054307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97345" w14:textId="77777777" w:rsidR="00543079" w:rsidRDefault="00543079">
    <w:pPr>
      <w:pStyle w:val="a5"/>
      <w:jc w:val="center"/>
    </w:pPr>
    <w:r>
      <w:fldChar w:fldCharType="begin"/>
    </w:r>
    <w:r>
      <w:instrText xml:space="preserve"> PAGE   \* MERGEFORMAT </w:instrText>
    </w:r>
    <w:r>
      <w:fldChar w:fldCharType="separate"/>
    </w:r>
    <w:r>
      <w:rPr>
        <w:noProof/>
      </w:rPr>
      <w:t>4</w:t>
    </w:r>
    <w:r>
      <w:rPr>
        <w:noProof/>
      </w:rPr>
      <w:fldChar w:fldCharType="end"/>
    </w:r>
  </w:p>
  <w:p w14:paraId="0A37C9FA" w14:textId="77777777" w:rsidR="00543079" w:rsidRDefault="0054307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12614" w14:textId="7906CB27" w:rsidR="00B305B5" w:rsidRPr="00BE674D" w:rsidRDefault="00B305B5">
    <w:pPr>
      <w:pStyle w:val="a5"/>
      <w:jc w:val="center"/>
      <w:rPr>
        <w:rFonts w:ascii="Times New Roman" w:hAnsi="Times New Roman"/>
      </w:rPr>
    </w:pPr>
    <w:r w:rsidRPr="00BE674D">
      <w:rPr>
        <w:rFonts w:ascii="Times New Roman" w:hAnsi="Times New Roman"/>
      </w:rPr>
      <w:fldChar w:fldCharType="begin"/>
    </w:r>
    <w:r w:rsidRPr="00BE674D">
      <w:rPr>
        <w:rFonts w:ascii="Times New Roman" w:hAnsi="Times New Roman"/>
      </w:rPr>
      <w:instrText>PAGE   \* MERGEFORMAT</w:instrText>
    </w:r>
    <w:r w:rsidRPr="00BE674D">
      <w:rPr>
        <w:rFonts w:ascii="Times New Roman" w:hAnsi="Times New Roman"/>
      </w:rPr>
      <w:fldChar w:fldCharType="separate"/>
    </w:r>
    <w:r w:rsidRPr="00BE674D">
      <w:rPr>
        <w:rFonts w:ascii="Times New Roman" w:hAnsi="Times New Roman"/>
        <w:lang w:val="zh-CN" w:eastAsia="zh-CN"/>
      </w:rPr>
      <w:t>2</w:t>
    </w:r>
    <w:r w:rsidRPr="00BE674D">
      <w:rPr>
        <w:rFonts w:ascii="Times New Roman" w:hAnsi="Times New Roman"/>
      </w:rPr>
      <w:fldChar w:fldCharType="end"/>
    </w:r>
  </w:p>
  <w:p w14:paraId="53636C2A" w14:textId="77777777" w:rsidR="00B305B5" w:rsidRDefault="00B305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A2680" w14:textId="77777777" w:rsidR="00790C75" w:rsidRDefault="00790C75">
      <w:r>
        <w:separator/>
      </w:r>
    </w:p>
  </w:footnote>
  <w:footnote w:type="continuationSeparator" w:id="0">
    <w:p w14:paraId="2FD6A9B8" w14:textId="77777777" w:rsidR="00790C75" w:rsidRDefault="00790C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8D742" w14:textId="1010FF5B" w:rsidR="00F8207A" w:rsidRDefault="00A25CDF" w:rsidP="004451C6">
    <w:pPr>
      <w:pStyle w:val="a4"/>
      <w:jc w:val="right"/>
    </w:pPr>
    <w:r>
      <w:rPr>
        <w:noProof/>
        <w:lang w:val="en-US"/>
      </w:rPr>
      <mc:AlternateContent>
        <mc:Choice Requires="wps">
          <w:drawing>
            <wp:anchor distT="0" distB="0" distL="114300" distR="114300" simplePos="0" relativeHeight="251657728" behindDoc="0" locked="0" layoutInCell="1" allowOverlap="1" wp14:anchorId="6D295EDE" wp14:editId="50DB81D7">
              <wp:simplePos x="0" y="0"/>
              <wp:positionH relativeFrom="column">
                <wp:posOffset>-571500</wp:posOffset>
              </wp:positionH>
              <wp:positionV relativeFrom="paragraph">
                <wp:posOffset>351790</wp:posOffset>
              </wp:positionV>
              <wp:extent cx="6172200" cy="27305"/>
              <wp:effectExtent l="0" t="0" r="0" b="1905"/>
              <wp:wrapNone/>
              <wp:docPr id="164442300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7305"/>
                      </a:xfrm>
                      <a:prstGeom prst="rect">
                        <a:avLst/>
                      </a:prstGeom>
                      <a:gradFill rotWithShape="1">
                        <a:gsLst>
                          <a:gs pos="0">
                            <a:srgbClr val="FFFFFF"/>
                          </a:gs>
                          <a:gs pos="100000">
                            <a:srgbClr val="919083"/>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03B0D3" id="Rectangle 5" o:spid="_x0000_s1026" style="position:absolute;left:0;text-align:left;margin-left:-45pt;margin-top:27.7pt;width:486pt;height:2.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" stroked="f">
              <v:fill color2="#919083" rotate="t" angle="90"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74792" w14:textId="77777777" w:rsidR="00F8207A" w:rsidRDefault="00F8207A" w:rsidP="00810C67">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1363F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B0C2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68056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C9AE7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347D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9E74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006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7ABA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423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6C22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50323"/>
    <w:multiLevelType w:val="hybridMultilevel"/>
    <w:tmpl w:val="2FE6E69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2C668E5"/>
    <w:multiLevelType w:val="hybridMultilevel"/>
    <w:tmpl w:val="C10EB5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D02EA5"/>
    <w:multiLevelType w:val="multilevel"/>
    <w:tmpl w:val="4194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82368"/>
    <w:multiLevelType w:val="multilevel"/>
    <w:tmpl w:val="2C8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E11D8"/>
    <w:multiLevelType w:val="hybridMultilevel"/>
    <w:tmpl w:val="5AE80004"/>
    <w:lvl w:ilvl="0" w:tplc="0409000F">
      <w:start w:val="1"/>
      <w:numFmt w:val="bullet"/>
      <w:pStyle w:val="HyphenOrange"/>
      <w:lvlText w:val="-"/>
      <w:lvlJc w:val="left"/>
      <w:pPr>
        <w:tabs>
          <w:tab w:val="num" w:pos="2880"/>
        </w:tabs>
        <w:ind w:left="2880" w:hanging="2160"/>
      </w:pPr>
      <w:rPr>
        <w:rFonts w:ascii="Arial" w:hAnsi="Arial" w:hint="default"/>
        <w:b/>
        <w:i w:val="0"/>
        <w:color w:val="FF0000"/>
        <w:effect w:val="none"/>
      </w:rPr>
    </w:lvl>
    <w:lvl w:ilvl="1" w:tplc="04090019">
      <w:start w:val="1"/>
      <w:numFmt w:val="bullet"/>
      <w:lvlText w:val="-"/>
      <w:lvlJc w:val="left"/>
      <w:pPr>
        <w:tabs>
          <w:tab w:val="num" w:pos="3967"/>
        </w:tabs>
        <w:ind w:left="3967" w:hanging="2160"/>
      </w:pPr>
      <w:rPr>
        <w:rFonts w:ascii="Arial" w:hAnsi="Arial" w:hint="default"/>
        <w:b/>
        <w:i w:val="0"/>
        <w:color w:val="FF0000"/>
      </w:rPr>
    </w:lvl>
    <w:lvl w:ilvl="2" w:tplc="0409001B" w:tentative="1">
      <w:start w:val="1"/>
      <w:numFmt w:val="bullet"/>
      <w:lvlText w:val=""/>
      <w:lvlJc w:val="left"/>
      <w:pPr>
        <w:tabs>
          <w:tab w:val="num" w:pos="2887"/>
        </w:tabs>
        <w:ind w:left="2887" w:hanging="360"/>
      </w:pPr>
      <w:rPr>
        <w:rFonts w:ascii="Wingdings" w:hAnsi="Wingdings" w:hint="default"/>
      </w:rPr>
    </w:lvl>
    <w:lvl w:ilvl="3" w:tplc="0409000F" w:tentative="1">
      <w:start w:val="1"/>
      <w:numFmt w:val="bullet"/>
      <w:lvlText w:val=""/>
      <w:lvlJc w:val="left"/>
      <w:pPr>
        <w:tabs>
          <w:tab w:val="num" w:pos="3607"/>
        </w:tabs>
        <w:ind w:left="3607" w:hanging="360"/>
      </w:pPr>
      <w:rPr>
        <w:rFonts w:ascii="Symbol" w:hAnsi="Symbol" w:hint="default"/>
      </w:rPr>
    </w:lvl>
    <w:lvl w:ilvl="4" w:tplc="04090019" w:tentative="1">
      <w:start w:val="1"/>
      <w:numFmt w:val="bullet"/>
      <w:lvlText w:val="o"/>
      <w:lvlJc w:val="left"/>
      <w:pPr>
        <w:tabs>
          <w:tab w:val="num" w:pos="4327"/>
        </w:tabs>
        <w:ind w:left="4327" w:hanging="360"/>
      </w:pPr>
      <w:rPr>
        <w:rFonts w:ascii="Courier New" w:hAnsi="Courier New" w:cs="Courier New" w:hint="default"/>
      </w:rPr>
    </w:lvl>
    <w:lvl w:ilvl="5" w:tplc="0409001B" w:tentative="1">
      <w:start w:val="1"/>
      <w:numFmt w:val="bullet"/>
      <w:lvlText w:val=""/>
      <w:lvlJc w:val="left"/>
      <w:pPr>
        <w:tabs>
          <w:tab w:val="num" w:pos="5047"/>
        </w:tabs>
        <w:ind w:left="5047" w:hanging="360"/>
      </w:pPr>
      <w:rPr>
        <w:rFonts w:ascii="Wingdings" w:hAnsi="Wingdings" w:hint="default"/>
      </w:rPr>
    </w:lvl>
    <w:lvl w:ilvl="6" w:tplc="0409000F" w:tentative="1">
      <w:start w:val="1"/>
      <w:numFmt w:val="bullet"/>
      <w:lvlText w:val=""/>
      <w:lvlJc w:val="left"/>
      <w:pPr>
        <w:tabs>
          <w:tab w:val="num" w:pos="5767"/>
        </w:tabs>
        <w:ind w:left="5767" w:hanging="360"/>
      </w:pPr>
      <w:rPr>
        <w:rFonts w:ascii="Symbol" w:hAnsi="Symbol" w:hint="default"/>
      </w:rPr>
    </w:lvl>
    <w:lvl w:ilvl="7" w:tplc="04090019" w:tentative="1">
      <w:start w:val="1"/>
      <w:numFmt w:val="bullet"/>
      <w:lvlText w:val="o"/>
      <w:lvlJc w:val="left"/>
      <w:pPr>
        <w:tabs>
          <w:tab w:val="num" w:pos="6487"/>
        </w:tabs>
        <w:ind w:left="6487" w:hanging="360"/>
      </w:pPr>
      <w:rPr>
        <w:rFonts w:ascii="Courier New" w:hAnsi="Courier New" w:cs="Courier New" w:hint="default"/>
      </w:rPr>
    </w:lvl>
    <w:lvl w:ilvl="8" w:tplc="0409001B" w:tentative="1">
      <w:start w:val="1"/>
      <w:numFmt w:val="bullet"/>
      <w:lvlText w:val=""/>
      <w:lvlJc w:val="left"/>
      <w:pPr>
        <w:tabs>
          <w:tab w:val="num" w:pos="7207"/>
        </w:tabs>
        <w:ind w:left="7207" w:hanging="360"/>
      </w:pPr>
      <w:rPr>
        <w:rFonts w:ascii="Wingdings" w:hAnsi="Wingdings" w:hint="default"/>
      </w:rPr>
    </w:lvl>
  </w:abstractNum>
  <w:abstractNum w:abstractNumId="15" w15:restartNumberingAfterBreak="0">
    <w:nsid w:val="2D472DFE"/>
    <w:multiLevelType w:val="multilevel"/>
    <w:tmpl w:val="310AA7EA"/>
    <w:lvl w:ilvl="0">
      <w:start w:val="1"/>
      <w:numFmt w:val="decimal"/>
      <w:pStyle w:val="1"/>
      <w:lvlText w:val="%1."/>
      <w:lvlJc w:val="left"/>
      <w:pPr>
        <w:tabs>
          <w:tab w:val="num" w:pos="360"/>
        </w:tabs>
        <w:ind w:left="360" w:hanging="360"/>
      </w:pPr>
      <w:rPr>
        <w:rFonts w:hint="default"/>
      </w:rPr>
    </w:lvl>
    <w:lvl w:ilvl="1">
      <w:start w:val="1"/>
      <w:numFmt w:val="decimal"/>
      <w:pStyle w:val="2"/>
      <w:lvlText w:val="%1.%2."/>
      <w:lvlJc w:val="left"/>
      <w:pPr>
        <w:tabs>
          <w:tab w:val="num" w:pos="1080"/>
        </w:tabs>
        <w:ind w:left="792" w:hanging="432"/>
      </w:pPr>
      <w:rPr>
        <w:rFonts w:hint="default"/>
        <w:b/>
      </w:rPr>
    </w:lvl>
    <w:lvl w:ilvl="2">
      <w:start w:val="1"/>
      <w:numFmt w:val="decimal"/>
      <w:pStyle w:val="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30F7274C"/>
    <w:multiLevelType w:val="hybridMultilevel"/>
    <w:tmpl w:val="8EB64666"/>
    <w:lvl w:ilvl="0" w:tplc="04090011">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7" w15:restartNumberingAfterBreak="0">
    <w:nsid w:val="39F417B6"/>
    <w:multiLevelType w:val="multilevel"/>
    <w:tmpl w:val="BF20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A054F"/>
    <w:multiLevelType w:val="multilevel"/>
    <w:tmpl w:val="E21E381A"/>
    <w:numStyleLink w:val="BulletedOrange"/>
  </w:abstractNum>
  <w:abstractNum w:abstractNumId="19" w15:restartNumberingAfterBreak="0">
    <w:nsid w:val="48471F77"/>
    <w:multiLevelType w:val="hybridMultilevel"/>
    <w:tmpl w:val="AC7A4FC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EF713C1"/>
    <w:multiLevelType w:val="hybridMultilevel"/>
    <w:tmpl w:val="0364582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C393032"/>
    <w:multiLevelType w:val="hybridMultilevel"/>
    <w:tmpl w:val="5470E65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61ED0D6F"/>
    <w:multiLevelType w:val="hybridMultilevel"/>
    <w:tmpl w:val="FD7E76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745BD6"/>
    <w:multiLevelType w:val="hybridMultilevel"/>
    <w:tmpl w:val="C6B45C6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9EA02F6"/>
    <w:multiLevelType w:val="hybridMultilevel"/>
    <w:tmpl w:val="9A36A52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F41B59"/>
    <w:multiLevelType w:val="multilevel"/>
    <w:tmpl w:val="E21E381A"/>
    <w:styleLink w:val="BulletedOrange"/>
    <w:lvl w:ilvl="0">
      <w:start w:val="1"/>
      <w:numFmt w:val="bullet"/>
      <w:lvlText w:val=""/>
      <w:lvlJc w:val="left"/>
      <w:pPr>
        <w:tabs>
          <w:tab w:val="num" w:pos="720"/>
        </w:tabs>
        <w:ind w:left="720" w:hanging="360"/>
      </w:pPr>
      <w:rPr>
        <w:rFonts w:ascii="Symbol" w:hAnsi="Symbol" w:hint="default"/>
        <w:color w:val="FF6600"/>
      </w:rPr>
    </w:lvl>
    <w:lvl w:ilvl="1">
      <w:start w:val="1"/>
      <w:numFmt w:val="bullet"/>
      <w:lvlText w:val=""/>
      <w:lvlJc w:val="left"/>
      <w:pPr>
        <w:tabs>
          <w:tab w:val="num" w:pos="1440"/>
        </w:tabs>
        <w:ind w:left="1440" w:hanging="360"/>
      </w:pPr>
      <w:rPr>
        <w:rFonts w:ascii="Wingdings" w:hAnsi="Wingdings" w:hint="default"/>
        <w:color w:val="FF66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A645C4"/>
    <w:multiLevelType w:val="multilevel"/>
    <w:tmpl w:val="4C7ECE28"/>
    <w:styleLink w:val="NumberedOrange"/>
    <w:lvl w:ilvl="0">
      <w:start w:val="1"/>
      <w:numFmt w:val="decimal"/>
      <w:lvlText w:val="%1."/>
      <w:lvlJc w:val="left"/>
      <w:pPr>
        <w:tabs>
          <w:tab w:val="num" w:pos="720"/>
        </w:tabs>
        <w:ind w:left="720" w:hanging="360"/>
      </w:pPr>
      <w:rPr>
        <w:rFonts w:ascii="Verdana" w:hAnsi="Verdana" w:hint="default"/>
        <w:color w:val="FF6600"/>
      </w:rPr>
    </w:lvl>
    <w:lvl w:ilvl="1">
      <w:start w:val="1"/>
      <w:numFmt w:val="lowerLetter"/>
      <w:lvlText w:val="%2."/>
      <w:lvlJc w:val="left"/>
      <w:pPr>
        <w:tabs>
          <w:tab w:val="num" w:pos="1440"/>
        </w:tabs>
        <w:ind w:left="1440" w:hanging="360"/>
      </w:pPr>
      <w:rPr>
        <w:rFonts w:hint="default"/>
        <w:color w:val="FF66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642465405">
    <w:abstractNumId w:val="25"/>
  </w:num>
  <w:num w:numId="2" w16cid:durableId="1993217234">
    <w:abstractNumId w:val="18"/>
  </w:num>
  <w:num w:numId="3" w16cid:durableId="1873229473">
    <w:abstractNumId w:val="26"/>
  </w:num>
  <w:num w:numId="4" w16cid:durableId="1857840698">
    <w:abstractNumId w:val="15"/>
  </w:num>
  <w:num w:numId="5" w16cid:durableId="344602161">
    <w:abstractNumId w:val="14"/>
  </w:num>
  <w:num w:numId="6" w16cid:durableId="931351246">
    <w:abstractNumId w:val="23"/>
  </w:num>
  <w:num w:numId="7" w16cid:durableId="2072459304">
    <w:abstractNumId w:val="20"/>
  </w:num>
  <w:num w:numId="8" w16cid:durableId="242957219">
    <w:abstractNumId w:val="21"/>
  </w:num>
  <w:num w:numId="9" w16cid:durableId="461071656">
    <w:abstractNumId w:val="10"/>
  </w:num>
  <w:num w:numId="10" w16cid:durableId="134304267">
    <w:abstractNumId w:val="19"/>
  </w:num>
  <w:num w:numId="11" w16cid:durableId="979770782">
    <w:abstractNumId w:val="24"/>
  </w:num>
  <w:num w:numId="12" w16cid:durableId="2054964036">
    <w:abstractNumId w:val="9"/>
  </w:num>
  <w:num w:numId="13" w16cid:durableId="969242885">
    <w:abstractNumId w:val="7"/>
  </w:num>
  <w:num w:numId="14" w16cid:durableId="129179801">
    <w:abstractNumId w:val="6"/>
  </w:num>
  <w:num w:numId="15" w16cid:durableId="1282765717">
    <w:abstractNumId w:val="5"/>
  </w:num>
  <w:num w:numId="16" w16cid:durableId="1580825814">
    <w:abstractNumId w:val="4"/>
  </w:num>
  <w:num w:numId="17" w16cid:durableId="2144808991">
    <w:abstractNumId w:val="8"/>
  </w:num>
  <w:num w:numId="18" w16cid:durableId="1278833693">
    <w:abstractNumId w:val="3"/>
  </w:num>
  <w:num w:numId="19" w16cid:durableId="1432239721">
    <w:abstractNumId w:val="2"/>
  </w:num>
  <w:num w:numId="20" w16cid:durableId="1905949313">
    <w:abstractNumId w:val="1"/>
  </w:num>
  <w:num w:numId="21" w16cid:durableId="2120054738">
    <w:abstractNumId w:val="0"/>
  </w:num>
  <w:num w:numId="22" w16cid:durableId="2010331714">
    <w:abstractNumId w:val="15"/>
  </w:num>
  <w:num w:numId="23" w16cid:durableId="1195339262">
    <w:abstractNumId w:val="15"/>
  </w:num>
  <w:num w:numId="24" w16cid:durableId="131794432">
    <w:abstractNumId w:val="15"/>
  </w:num>
  <w:num w:numId="25" w16cid:durableId="1681616806">
    <w:abstractNumId w:val="15"/>
  </w:num>
  <w:num w:numId="26" w16cid:durableId="2061317233">
    <w:abstractNumId w:val="15"/>
  </w:num>
  <w:num w:numId="27" w16cid:durableId="599608584">
    <w:abstractNumId w:val="15"/>
  </w:num>
  <w:num w:numId="28" w16cid:durableId="1935048575">
    <w:abstractNumId w:val="15"/>
  </w:num>
  <w:num w:numId="29" w16cid:durableId="131411057">
    <w:abstractNumId w:val="11"/>
  </w:num>
  <w:num w:numId="30" w16cid:durableId="454100488">
    <w:abstractNumId w:val="22"/>
  </w:num>
  <w:num w:numId="31" w16cid:durableId="15277874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250829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0207376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29189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359933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63996676">
    <w:abstractNumId w:val="16"/>
  </w:num>
  <w:num w:numId="37" w16cid:durableId="1168406504">
    <w:abstractNumId w:val="12"/>
  </w:num>
  <w:num w:numId="38" w16cid:durableId="2067296277">
    <w:abstractNumId w:val="17"/>
  </w:num>
  <w:num w:numId="39" w16cid:durableId="501356135">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4F"/>
    <w:rsid w:val="000026C0"/>
    <w:rsid w:val="00002810"/>
    <w:rsid w:val="00004662"/>
    <w:rsid w:val="000053E5"/>
    <w:rsid w:val="00005844"/>
    <w:rsid w:val="00005FDB"/>
    <w:rsid w:val="00006745"/>
    <w:rsid w:val="0000677E"/>
    <w:rsid w:val="00006B8D"/>
    <w:rsid w:val="00011278"/>
    <w:rsid w:val="00012B54"/>
    <w:rsid w:val="000138B5"/>
    <w:rsid w:val="00013952"/>
    <w:rsid w:val="0001464F"/>
    <w:rsid w:val="00014A28"/>
    <w:rsid w:val="00014E8E"/>
    <w:rsid w:val="0001542D"/>
    <w:rsid w:val="00015E1E"/>
    <w:rsid w:val="00016167"/>
    <w:rsid w:val="000167A6"/>
    <w:rsid w:val="00017460"/>
    <w:rsid w:val="00017505"/>
    <w:rsid w:val="00022143"/>
    <w:rsid w:val="00023260"/>
    <w:rsid w:val="00025956"/>
    <w:rsid w:val="00026B67"/>
    <w:rsid w:val="00027ED7"/>
    <w:rsid w:val="00030984"/>
    <w:rsid w:val="000327AB"/>
    <w:rsid w:val="00035F58"/>
    <w:rsid w:val="00036228"/>
    <w:rsid w:val="00036F01"/>
    <w:rsid w:val="00042B8B"/>
    <w:rsid w:val="00044C60"/>
    <w:rsid w:val="00046D42"/>
    <w:rsid w:val="000561CC"/>
    <w:rsid w:val="00056D76"/>
    <w:rsid w:val="000605B7"/>
    <w:rsid w:val="000625B8"/>
    <w:rsid w:val="00062A7C"/>
    <w:rsid w:val="000641B3"/>
    <w:rsid w:val="00064369"/>
    <w:rsid w:val="0006575F"/>
    <w:rsid w:val="00066C51"/>
    <w:rsid w:val="00066D7E"/>
    <w:rsid w:val="00067A95"/>
    <w:rsid w:val="00067C96"/>
    <w:rsid w:val="0007091D"/>
    <w:rsid w:val="00074632"/>
    <w:rsid w:val="00076D01"/>
    <w:rsid w:val="00080AE3"/>
    <w:rsid w:val="00082328"/>
    <w:rsid w:val="000823B7"/>
    <w:rsid w:val="000854A4"/>
    <w:rsid w:val="0008725A"/>
    <w:rsid w:val="00090471"/>
    <w:rsid w:val="000909B6"/>
    <w:rsid w:val="00094852"/>
    <w:rsid w:val="00094897"/>
    <w:rsid w:val="00094F68"/>
    <w:rsid w:val="000A35B5"/>
    <w:rsid w:val="000B0105"/>
    <w:rsid w:val="000B1AC7"/>
    <w:rsid w:val="000B2352"/>
    <w:rsid w:val="000B33C6"/>
    <w:rsid w:val="000B5A7D"/>
    <w:rsid w:val="000B5C65"/>
    <w:rsid w:val="000B68B3"/>
    <w:rsid w:val="000B7048"/>
    <w:rsid w:val="000B786D"/>
    <w:rsid w:val="000B7AEE"/>
    <w:rsid w:val="000C1E9C"/>
    <w:rsid w:val="000C1E9D"/>
    <w:rsid w:val="000C2DC8"/>
    <w:rsid w:val="000C2E3C"/>
    <w:rsid w:val="000C3EAC"/>
    <w:rsid w:val="000C6A7C"/>
    <w:rsid w:val="000D12DB"/>
    <w:rsid w:val="000D2069"/>
    <w:rsid w:val="000D2611"/>
    <w:rsid w:val="000D3171"/>
    <w:rsid w:val="000D3280"/>
    <w:rsid w:val="000D4A2D"/>
    <w:rsid w:val="000D5C05"/>
    <w:rsid w:val="000E1C60"/>
    <w:rsid w:val="000E2593"/>
    <w:rsid w:val="001006C5"/>
    <w:rsid w:val="00101C69"/>
    <w:rsid w:val="00102A6D"/>
    <w:rsid w:val="001044EF"/>
    <w:rsid w:val="00113193"/>
    <w:rsid w:val="00113B42"/>
    <w:rsid w:val="001159C1"/>
    <w:rsid w:val="00115C05"/>
    <w:rsid w:val="00116264"/>
    <w:rsid w:val="00116F2E"/>
    <w:rsid w:val="0012043F"/>
    <w:rsid w:val="00120791"/>
    <w:rsid w:val="001230FA"/>
    <w:rsid w:val="00124CD9"/>
    <w:rsid w:val="001307AC"/>
    <w:rsid w:val="00135930"/>
    <w:rsid w:val="00137342"/>
    <w:rsid w:val="001435BA"/>
    <w:rsid w:val="00143B1B"/>
    <w:rsid w:val="00145152"/>
    <w:rsid w:val="00146C49"/>
    <w:rsid w:val="00150951"/>
    <w:rsid w:val="00150D00"/>
    <w:rsid w:val="001551FC"/>
    <w:rsid w:val="001614EF"/>
    <w:rsid w:val="00161E39"/>
    <w:rsid w:val="001625BB"/>
    <w:rsid w:val="0016514A"/>
    <w:rsid w:val="00165157"/>
    <w:rsid w:val="001662B8"/>
    <w:rsid w:val="0016635B"/>
    <w:rsid w:val="001674CA"/>
    <w:rsid w:val="001710BD"/>
    <w:rsid w:val="00171DCF"/>
    <w:rsid w:val="001723EE"/>
    <w:rsid w:val="0017340A"/>
    <w:rsid w:val="001736D9"/>
    <w:rsid w:val="00173843"/>
    <w:rsid w:val="00174421"/>
    <w:rsid w:val="00174717"/>
    <w:rsid w:val="00174ECE"/>
    <w:rsid w:val="00175F43"/>
    <w:rsid w:val="0017600B"/>
    <w:rsid w:val="001805DF"/>
    <w:rsid w:val="00180C09"/>
    <w:rsid w:val="0018752D"/>
    <w:rsid w:val="00190246"/>
    <w:rsid w:val="00193AD2"/>
    <w:rsid w:val="001965B6"/>
    <w:rsid w:val="001A16D1"/>
    <w:rsid w:val="001A1DCD"/>
    <w:rsid w:val="001A2247"/>
    <w:rsid w:val="001A25CF"/>
    <w:rsid w:val="001A26F4"/>
    <w:rsid w:val="001A35A7"/>
    <w:rsid w:val="001A3A8C"/>
    <w:rsid w:val="001A5227"/>
    <w:rsid w:val="001B14AC"/>
    <w:rsid w:val="001B4275"/>
    <w:rsid w:val="001B498C"/>
    <w:rsid w:val="001B6CE8"/>
    <w:rsid w:val="001B73C7"/>
    <w:rsid w:val="001C1AD7"/>
    <w:rsid w:val="001C27DE"/>
    <w:rsid w:val="001D32A9"/>
    <w:rsid w:val="001D3580"/>
    <w:rsid w:val="001D52B1"/>
    <w:rsid w:val="001D585B"/>
    <w:rsid w:val="001D5F43"/>
    <w:rsid w:val="001D5FF0"/>
    <w:rsid w:val="001D66DA"/>
    <w:rsid w:val="001D7661"/>
    <w:rsid w:val="001D789A"/>
    <w:rsid w:val="001E0DDB"/>
    <w:rsid w:val="001E0E93"/>
    <w:rsid w:val="001E3511"/>
    <w:rsid w:val="001F1786"/>
    <w:rsid w:val="001F2682"/>
    <w:rsid w:val="001F420F"/>
    <w:rsid w:val="001F5053"/>
    <w:rsid w:val="001F56AC"/>
    <w:rsid w:val="001F60BC"/>
    <w:rsid w:val="001F7036"/>
    <w:rsid w:val="00201CC7"/>
    <w:rsid w:val="00201CCF"/>
    <w:rsid w:val="00207DC1"/>
    <w:rsid w:val="002114B1"/>
    <w:rsid w:val="00214260"/>
    <w:rsid w:val="00214A98"/>
    <w:rsid w:val="002154B8"/>
    <w:rsid w:val="002154EE"/>
    <w:rsid w:val="00215C85"/>
    <w:rsid w:val="00215E07"/>
    <w:rsid w:val="002164E9"/>
    <w:rsid w:val="00221684"/>
    <w:rsid w:val="00221C56"/>
    <w:rsid w:val="00222731"/>
    <w:rsid w:val="002228AB"/>
    <w:rsid w:val="002256A5"/>
    <w:rsid w:val="002256D0"/>
    <w:rsid w:val="00225D53"/>
    <w:rsid w:val="00225D94"/>
    <w:rsid w:val="002327BD"/>
    <w:rsid w:val="00235555"/>
    <w:rsid w:val="00235E0F"/>
    <w:rsid w:val="00243F99"/>
    <w:rsid w:val="002471DB"/>
    <w:rsid w:val="002539C0"/>
    <w:rsid w:val="00253A70"/>
    <w:rsid w:val="00255CBC"/>
    <w:rsid w:val="00257810"/>
    <w:rsid w:val="002618E3"/>
    <w:rsid w:val="00262C1F"/>
    <w:rsid w:val="002631B6"/>
    <w:rsid w:val="00264A03"/>
    <w:rsid w:val="00265D14"/>
    <w:rsid w:val="00265DD2"/>
    <w:rsid w:val="00267972"/>
    <w:rsid w:val="00270746"/>
    <w:rsid w:val="00270FAE"/>
    <w:rsid w:val="00271A42"/>
    <w:rsid w:val="0027240A"/>
    <w:rsid w:val="0027241F"/>
    <w:rsid w:val="002753BA"/>
    <w:rsid w:val="00275FC7"/>
    <w:rsid w:val="00276107"/>
    <w:rsid w:val="00276DE0"/>
    <w:rsid w:val="00277AD1"/>
    <w:rsid w:val="00277F13"/>
    <w:rsid w:val="00280B5F"/>
    <w:rsid w:val="0028120A"/>
    <w:rsid w:val="00282662"/>
    <w:rsid w:val="002852FC"/>
    <w:rsid w:val="00286083"/>
    <w:rsid w:val="00287A99"/>
    <w:rsid w:val="002909F1"/>
    <w:rsid w:val="00291150"/>
    <w:rsid w:val="00292494"/>
    <w:rsid w:val="002937B3"/>
    <w:rsid w:val="0029394A"/>
    <w:rsid w:val="002961EE"/>
    <w:rsid w:val="00296EF2"/>
    <w:rsid w:val="0029725E"/>
    <w:rsid w:val="00297F10"/>
    <w:rsid w:val="002A3292"/>
    <w:rsid w:val="002A64ED"/>
    <w:rsid w:val="002A6FF5"/>
    <w:rsid w:val="002B33F2"/>
    <w:rsid w:val="002B353F"/>
    <w:rsid w:val="002B41DE"/>
    <w:rsid w:val="002B7440"/>
    <w:rsid w:val="002B7E9E"/>
    <w:rsid w:val="002C013A"/>
    <w:rsid w:val="002C1455"/>
    <w:rsid w:val="002C262E"/>
    <w:rsid w:val="002C3F34"/>
    <w:rsid w:val="002C47AA"/>
    <w:rsid w:val="002C5192"/>
    <w:rsid w:val="002C5528"/>
    <w:rsid w:val="002C684C"/>
    <w:rsid w:val="002D1A9E"/>
    <w:rsid w:val="002D5185"/>
    <w:rsid w:val="002D5699"/>
    <w:rsid w:val="002D6D63"/>
    <w:rsid w:val="002D7DB7"/>
    <w:rsid w:val="002E31DA"/>
    <w:rsid w:val="002E465F"/>
    <w:rsid w:val="002E56F8"/>
    <w:rsid w:val="002E5D16"/>
    <w:rsid w:val="002E7442"/>
    <w:rsid w:val="002F17C0"/>
    <w:rsid w:val="002F3A96"/>
    <w:rsid w:val="002F3EA9"/>
    <w:rsid w:val="002F65E8"/>
    <w:rsid w:val="00303173"/>
    <w:rsid w:val="00303614"/>
    <w:rsid w:val="00305391"/>
    <w:rsid w:val="00305414"/>
    <w:rsid w:val="00306547"/>
    <w:rsid w:val="003110E6"/>
    <w:rsid w:val="003117B7"/>
    <w:rsid w:val="003139CC"/>
    <w:rsid w:val="0031595B"/>
    <w:rsid w:val="003163D0"/>
    <w:rsid w:val="003174BA"/>
    <w:rsid w:val="003176B1"/>
    <w:rsid w:val="0032136D"/>
    <w:rsid w:val="0032233D"/>
    <w:rsid w:val="00325C09"/>
    <w:rsid w:val="0032717F"/>
    <w:rsid w:val="003318F0"/>
    <w:rsid w:val="00331F05"/>
    <w:rsid w:val="00332326"/>
    <w:rsid w:val="00334CB3"/>
    <w:rsid w:val="0033538F"/>
    <w:rsid w:val="00335767"/>
    <w:rsid w:val="00335902"/>
    <w:rsid w:val="00335B83"/>
    <w:rsid w:val="00335D12"/>
    <w:rsid w:val="003375D0"/>
    <w:rsid w:val="0034609E"/>
    <w:rsid w:val="00347009"/>
    <w:rsid w:val="003519F3"/>
    <w:rsid w:val="00351C99"/>
    <w:rsid w:val="0035294D"/>
    <w:rsid w:val="00354839"/>
    <w:rsid w:val="00354F84"/>
    <w:rsid w:val="00355DC3"/>
    <w:rsid w:val="003569AF"/>
    <w:rsid w:val="00361E5E"/>
    <w:rsid w:val="003646E2"/>
    <w:rsid w:val="00366CE2"/>
    <w:rsid w:val="0036714A"/>
    <w:rsid w:val="00367C12"/>
    <w:rsid w:val="00367F48"/>
    <w:rsid w:val="00371929"/>
    <w:rsid w:val="0037196E"/>
    <w:rsid w:val="0037342C"/>
    <w:rsid w:val="00373E39"/>
    <w:rsid w:val="003741E4"/>
    <w:rsid w:val="00376797"/>
    <w:rsid w:val="00376A8A"/>
    <w:rsid w:val="00377B02"/>
    <w:rsid w:val="00384689"/>
    <w:rsid w:val="003902F4"/>
    <w:rsid w:val="00391110"/>
    <w:rsid w:val="00392627"/>
    <w:rsid w:val="00392FEC"/>
    <w:rsid w:val="003944F5"/>
    <w:rsid w:val="003969F3"/>
    <w:rsid w:val="00397B9B"/>
    <w:rsid w:val="003A22E2"/>
    <w:rsid w:val="003A245D"/>
    <w:rsid w:val="003A249B"/>
    <w:rsid w:val="003A5655"/>
    <w:rsid w:val="003A7ED3"/>
    <w:rsid w:val="003B2070"/>
    <w:rsid w:val="003B20B0"/>
    <w:rsid w:val="003B524D"/>
    <w:rsid w:val="003C0CF7"/>
    <w:rsid w:val="003C3EFF"/>
    <w:rsid w:val="003C40C3"/>
    <w:rsid w:val="003C5006"/>
    <w:rsid w:val="003C51FB"/>
    <w:rsid w:val="003C6885"/>
    <w:rsid w:val="003C7B8A"/>
    <w:rsid w:val="003D249C"/>
    <w:rsid w:val="003D5287"/>
    <w:rsid w:val="003D642A"/>
    <w:rsid w:val="003E00D7"/>
    <w:rsid w:val="003E103C"/>
    <w:rsid w:val="003E1302"/>
    <w:rsid w:val="003E13D8"/>
    <w:rsid w:val="003E1DE0"/>
    <w:rsid w:val="003E23FD"/>
    <w:rsid w:val="003E2A60"/>
    <w:rsid w:val="003E338D"/>
    <w:rsid w:val="003E4FBC"/>
    <w:rsid w:val="003E562F"/>
    <w:rsid w:val="003E6982"/>
    <w:rsid w:val="003E706E"/>
    <w:rsid w:val="003E71AA"/>
    <w:rsid w:val="003F0A85"/>
    <w:rsid w:val="003F1F3A"/>
    <w:rsid w:val="003F1F61"/>
    <w:rsid w:val="003F26D8"/>
    <w:rsid w:val="003F359E"/>
    <w:rsid w:val="003F4E56"/>
    <w:rsid w:val="003F62D1"/>
    <w:rsid w:val="003F6FEC"/>
    <w:rsid w:val="00401BEC"/>
    <w:rsid w:val="004021E0"/>
    <w:rsid w:val="0040224F"/>
    <w:rsid w:val="00404365"/>
    <w:rsid w:val="004053C9"/>
    <w:rsid w:val="00405AFE"/>
    <w:rsid w:val="00410D5C"/>
    <w:rsid w:val="004125A5"/>
    <w:rsid w:val="00413E37"/>
    <w:rsid w:val="00414D7D"/>
    <w:rsid w:val="0042372B"/>
    <w:rsid w:val="00430F6A"/>
    <w:rsid w:val="00432253"/>
    <w:rsid w:val="00433E0B"/>
    <w:rsid w:val="00435A24"/>
    <w:rsid w:val="00435EAE"/>
    <w:rsid w:val="00437AF7"/>
    <w:rsid w:val="0044228D"/>
    <w:rsid w:val="004439E2"/>
    <w:rsid w:val="004451C6"/>
    <w:rsid w:val="00447E73"/>
    <w:rsid w:val="00447E7D"/>
    <w:rsid w:val="00450521"/>
    <w:rsid w:val="004518AD"/>
    <w:rsid w:val="00453384"/>
    <w:rsid w:val="00453E13"/>
    <w:rsid w:val="004540DC"/>
    <w:rsid w:val="00454875"/>
    <w:rsid w:val="004558AE"/>
    <w:rsid w:val="0046062C"/>
    <w:rsid w:val="004622BD"/>
    <w:rsid w:val="004631D1"/>
    <w:rsid w:val="0046375D"/>
    <w:rsid w:val="0046479C"/>
    <w:rsid w:val="00467C48"/>
    <w:rsid w:val="00470DC3"/>
    <w:rsid w:val="00480506"/>
    <w:rsid w:val="00480613"/>
    <w:rsid w:val="0048104E"/>
    <w:rsid w:val="00482EA1"/>
    <w:rsid w:val="00484AAE"/>
    <w:rsid w:val="00485336"/>
    <w:rsid w:val="00492F87"/>
    <w:rsid w:val="00493EBB"/>
    <w:rsid w:val="00495A04"/>
    <w:rsid w:val="004A0568"/>
    <w:rsid w:val="004A1A1D"/>
    <w:rsid w:val="004A1EF3"/>
    <w:rsid w:val="004A2378"/>
    <w:rsid w:val="004A3CAE"/>
    <w:rsid w:val="004A41CB"/>
    <w:rsid w:val="004A5F6D"/>
    <w:rsid w:val="004A7048"/>
    <w:rsid w:val="004A7742"/>
    <w:rsid w:val="004B26EF"/>
    <w:rsid w:val="004B4EAB"/>
    <w:rsid w:val="004B6568"/>
    <w:rsid w:val="004B72C2"/>
    <w:rsid w:val="004C1640"/>
    <w:rsid w:val="004C1B7E"/>
    <w:rsid w:val="004C3822"/>
    <w:rsid w:val="004C44D5"/>
    <w:rsid w:val="004C5EC6"/>
    <w:rsid w:val="004C7935"/>
    <w:rsid w:val="004D0D9A"/>
    <w:rsid w:val="004D118F"/>
    <w:rsid w:val="004D1F2E"/>
    <w:rsid w:val="004D2239"/>
    <w:rsid w:val="004D421E"/>
    <w:rsid w:val="004E3081"/>
    <w:rsid w:val="004E4F21"/>
    <w:rsid w:val="004E50EF"/>
    <w:rsid w:val="004E6076"/>
    <w:rsid w:val="004F0186"/>
    <w:rsid w:val="004F080C"/>
    <w:rsid w:val="004F227E"/>
    <w:rsid w:val="004F2A80"/>
    <w:rsid w:val="004F2DAF"/>
    <w:rsid w:val="004F5C8A"/>
    <w:rsid w:val="004F5D5F"/>
    <w:rsid w:val="004F77AD"/>
    <w:rsid w:val="004F77FF"/>
    <w:rsid w:val="00500786"/>
    <w:rsid w:val="00501D07"/>
    <w:rsid w:val="00505150"/>
    <w:rsid w:val="0050691A"/>
    <w:rsid w:val="0050769B"/>
    <w:rsid w:val="005077B6"/>
    <w:rsid w:val="00510F80"/>
    <w:rsid w:val="00511D1C"/>
    <w:rsid w:val="00512466"/>
    <w:rsid w:val="005143BD"/>
    <w:rsid w:val="00514ACA"/>
    <w:rsid w:val="00514E5F"/>
    <w:rsid w:val="0051548E"/>
    <w:rsid w:val="00522AB3"/>
    <w:rsid w:val="00522D56"/>
    <w:rsid w:val="00522E75"/>
    <w:rsid w:val="005243C6"/>
    <w:rsid w:val="0053181A"/>
    <w:rsid w:val="00533163"/>
    <w:rsid w:val="00533871"/>
    <w:rsid w:val="00534780"/>
    <w:rsid w:val="00534B5D"/>
    <w:rsid w:val="005355C3"/>
    <w:rsid w:val="0053585A"/>
    <w:rsid w:val="005364D9"/>
    <w:rsid w:val="00542226"/>
    <w:rsid w:val="00543079"/>
    <w:rsid w:val="00545C02"/>
    <w:rsid w:val="00546FC8"/>
    <w:rsid w:val="00547491"/>
    <w:rsid w:val="005512A4"/>
    <w:rsid w:val="00555189"/>
    <w:rsid w:val="00557585"/>
    <w:rsid w:val="00560249"/>
    <w:rsid w:val="00566BF4"/>
    <w:rsid w:val="00566CA9"/>
    <w:rsid w:val="0056793C"/>
    <w:rsid w:val="00567E2D"/>
    <w:rsid w:val="0057078B"/>
    <w:rsid w:val="005715C0"/>
    <w:rsid w:val="00571C33"/>
    <w:rsid w:val="00576322"/>
    <w:rsid w:val="00582623"/>
    <w:rsid w:val="00584D4C"/>
    <w:rsid w:val="005860CF"/>
    <w:rsid w:val="00587DAB"/>
    <w:rsid w:val="005914B5"/>
    <w:rsid w:val="00591816"/>
    <w:rsid w:val="0059209D"/>
    <w:rsid w:val="005958A3"/>
    <w:rsid w:val="00596334"/>
    <w:rsid w:val="00596519"/>
    <w:rsid w:val="00596D7E"/>
    <w:rsid w:val="005A2317"/>
    <w:rsid w:val="005A2EEC"/>
    <w:rsid w:val="005A431F"/>
    <w:rsid w:val="005A6245"/>
    <w:rsid w:val="005B215A"/>
    <w:rsid w:val="005B2439"/>
    <w:rsid w:val="005B4A2D"/>
    <w:rsid w:val="005B5726"/>
    <w:rsid w:val="005B66D9"/>
    <w:rsid w:val="005C0CED"/>
    <w:rsid w:val="005C1364"/>
    <w:rsid w:val="005C1E23"/>
    <w:rsid w:val="005C2E3B"/>
    <w:rsid w:val="005C3A64"/>
    <w:rsid w:val="005C5315"/>
    <w:rsid w:val="005C59AD"/>
    <w:rsid w:val="005C6599"/>
    <w:rsid w:val="005C7EF6"/>
    <w:rsid w:val="005D1C44"/>
    <w:rsid w:val="005D2627"/>
    <w:rsid w:val="005D2BFF"/>
    <w:rsid w:val="005D42C9"/>
    <w:rsid w:val="005E04C2"/>
    <w:rsid w:val="005E15A0"/>
    <w:rsid w:val="005E2391"/>
    <w:rsid w:val="005E4957"/>
    <w:rsid w:val="005F0C9E"/>
    <w:rsid w:val="005F26C1"/>
    <w:rsid w:val="005F379D"/>
    <w:rsid w:val="005F6EF1"/>
    <w:rsid w:val="006008FF"/>
    <w:rsid w:val="00604CD3"/>
    <w:rsid w:val="006052E6"/>
    <w:rsid w:val="00605989"/>
    <w:rsid w:val="00606746"/>
    <w:rsid w:val="00606C01"/>
    <w:rsid w:val="006127BE"/>
    <w:rsid w:val="00612D0F"/>
    <w:rsid w:val="0061560A"/>
    <w:rsid w:val="006161D0"/>
    <w:rsid w:val="00621893"/>
    <w:rsid w:val="006220C5"/>
    <w:rsid w:val="0062215A"/>
    <w:rsid w:val="0062311A"/>
    <w:rsid w:val="00623935"/>
    <w:rsid w:val="00627290"/>
    <w:rsid w:val="006303D0"/>
    <w:rsid w:val="006315D0"/>
    <w:rsid w:val="006318E5"/>
    <w:rsid w:val="00635BD0"/>
    <w:rsid w:val="00635D4C"/>
    <w:rsid w:val="00635FC2"/>
    <w:rsid w:val="00636382"/>
    <w:rsid w:val="0064176A"/>
    <w:rsid w:val="00644126"/>
    <w:rsid w:val="0064563F"/>
    <w:rsid w:val="006456EC"/>
    <w:rsid w:val="006459DD"/>
    <w:rsid w:val="00645C1B"/>
    <w:rsid w:val="006508A8"/>
    <w:rsid w:val="006549B8"/>
    <w:rsid w:val="00654FBC"/>
    <w:rsid w:val="00656A6C"/>
    <w:rsid w:val="006572F8"/>
    <w:rsid w:val="00657C92"/>
    <w:rsid w:val="0066079D"/>
    <w:rsid w:val="00663DC0"/>
    <w:rsid w:val="0066459F"/>
    <w:rsid w:val="00664772"/>
    <w:rsid w:val="00666DDF"/>
    <w:rsid w:val="00667391"/>
    <w:rsid w:val="006678D3"/>
    <w:rsid w:val="00667DB6"/>
    <w:rsid w:val="006706E5"/>
    <w:rsid w:val="00673F1B"/>
    <w:rsid w:val="006811A7"/>
    <w:rsid w:val="006825F0"/>
    <w:rsid w:val="00683D2C"/>
    <w:rsid w:val="00686EC7"/>
    <w:rsid w:val="00687DD7"/>
    <w:rsid w:val="006906D2"/>
    <w:rsid w:val="0069354D"/>
    <w:rsid w:val="00694F36"/>
    <w:rsid w:val="006974D7"/>
    <w:rsid w:val="006A01B3"/>
    <w:rsid w:val="006A0D15"/>
    <w:rsid w:val="006A2608"/>
    <w:rsid w:val="006A2A07"/>
    <w:rsid w:val="006A3236"/>
    <w:rsid w:val="006A3B68"/>
    <w:rsid w:val="006A56F2"/>
    <w:rsid w:val="006A6BB7"/>
    <w:rsid w:val="006A7F29"/>
    <w:rsid w:val="006B1158"/>
    <w:rsid w:val="006B1628"/>
    <w:rsid w:val="006B17C3"/>
    <w:rsid w:val="006B1C64"/>
    <w:rsid w:val="006B2DB8"/>
    <w:rsid w:val="006B384F"/>
    <w:rsid w:val="006B56CB"/>
    <w:rsid w:val="006C2622"/>
    <w:rsid w:val="006C395D"/>
    <w:rsid w:val="006C5B36"/>
    <w:rsid w:val="006C6658"/>
    <w:rsid w:val="006D2A09"/>
    <w:rsid w:val="006D2A5E"/>
    <w:rsid w:val="006D32D6"/>
    <w:rsid w:val="006D4673"/>
    <w:rsid w:val="006D655E"/>
    <w:rsid w:val="006D69B3"/>
    <w:rsid w:val="006D7474"/>
    <w:rsid w:val="006E1F4A"/>
    <w:rsid w:val="006E5D6D"/>
    <w:rsid w:val="006E6DDB"/>
    <w:rsid w:val="006F1DF6"/>
    <w:rsid w:val="006F4372"/>
    <w:rsid w:val="006F469B"/>
    <w:rsid w:val="006F473F"/>
    <w:rsid w:val="007032BF"/>
    <w:rsid w:val="007039CB"/>
    <w:rsid w:val="00704108"/>
    <w:rsid w:val="007045DC"/>
    <w:rsid w:val="00704668"/>
    <w:rsid w:val="00705034"/>
    <w:rsid w:val="007055D8"/>
    <w:rsid w:val="007111E5"/>
    <w:rsid w:val="007113FE"/>
    <w:rsid w:val="0071242F"/>
    <w:rsid w:val="00716E7B"/>
    <w:rsid w:val="00722C32"/>
    <w:rsid w:val="007240C4"/>
    <w:rsid w:val="007251B4"/>
    <w:rsid w:val="007326CF"/>
    <w:rsid w:val="007407FE"/>
    <w:rsid w:val="007413D0"/>
    <w:rsid w:val="00743E70"/>
    <w:rsid w:val="007441E1"/>
    <w:rsid w:val="00744EFA"/>
    <w:rsid w:val="00750063"/>
    <w:rsid w:val="00751C13"/>
    <w:rsid w:val="00754B02"/>
    <w:rsid w:val="00755CB0"/>
    <w:rsid w:val="00757729"/>
    <w:rsid w:val="00760959"/>
    <w:rsid w:val="00760E00"/>
    <w:rsid w:val="0076133D"/>
    <w:rsid w:val="00761EB5"/>
    <w:rsid w:val="00762284"/>
    <w:rsid w:val="007637FD"/>
    <w:rsid w:val="00764933"/>
    <w:rsid w:val="00764D3C"/>
    <w:rsid w:val="0076507D"/>
    <w:rsid w:val="00765DFF"/>
    <w:rsid w:val="00770B06"/>
    <w:rsid w:val="00770B92"/>
    <w:rsid w:val="0077148E"/>
    <w:rsid w:val="007730DF"/>
    <w:rsid w:val="00776C50"/>
    <w:rsid w:val="00781526"/>
    <w:rsid w:val="00781B16"/>
    <w:rsid w:val="00781E58"/>
    <w:rsid w:val="00785094"/>
    <w:rsid w:val="00785FEE"/>
    <w:rsid w:val="007900FB"/>
    <w:rsid w:val="00790C75"/>
    <w:rsid w:val="00790C7C"/>
    <w:rsid w:val="00791018"/>
    <w:rsid w:val="007917C5"/>
    <w:rsid w:val="00791FA4"/>
    <w:rsid w:val="00792E0C"/>
    <w:rsid w:val="007938C7"/>
    <w:rsid w:val="00797A93"/>
    <w:rsid w:val="00797ABA"/>
    <w:rsid w:val="007A231C"/>
    <w:rsid w:val="007A3053"/>
    <w:rsid w:val="007A472D"/>
    <w:rsid w:val="007A71F2"/>
    <w:rsid w:val="007B07CB"/>
    <w:rsid w:val="007B2119"/>
    <w:rsid w:val="007B212C"/>
    <w:rsid w:val="007B2E2A"/>
    <w:rsid w:val="007B34C7"/>
    <w:rsid w:val="007B5740"/>
    <w:rsid w:val="007B6A4F"/>
    <w:rsid w:val="007C0B84"/>
    <w:rsid w:val="007C0BD3"/>
    <w:rsid w:val="007C29D9"/>
    <w:rsid w:val="007C2B9C"/>
    <w:rsid w:val="007C383E"/>
    <w:rsid w:val="007C5A1F"/>
    <w:rsid w:val="007C604C"/>
    <w:rsid w:val="007C6225"/>
    <w:rsid w:val="007C6D2D"/>
    <w:rsid w:val="007D0197"/>
    <w:rsid w:val="007D0D69"/>
    <w:rsid w:val="007D19E4"/>
    <w:rsid w:val="007D267D"/>
    <w:rsid w:val="007D3350"/>
    <w:rsid w:val="007D3CAD"/>
    <w:rsid w:val="007D3DE8"/>
    <w:rsid w:val="007D417D"/>
    <w:rsid w:val="007D4ACB"/>
    <w:rsid w:val="007E0797"/>
    <w:rsid w:val="007E13C8"/>
    <w:rsid w:val="007E1A1E"/>
    <w:rsid w:val="007E2769"/>
    <w:rsid w:val="007E3CD2"/>
    <w:rsid w:val="007E4EA7"/>
    <w:rsid w:val="007E5394"/>
    <w:rsid w:val="007F12C0"/>
    <w:rsid w:val="007F77A2"/>
    <w:rsid w:val="007F7930"/>
    <w:rsid w:val="0080084B"/>
    <w:rsid w:val="00801854"/>
    <w:rsid w:val="00801CE2"/>
    <w:rsid w:val="00802346"/>
    <w:rsid w:val="008027ED"/>
    <w:rsid w:val="008041A7"/>
    <w:rsid w:val="00805680"/>
    <w:rsid w:val="00805F5F"/>
    <w:rsid w:val="008102D4"/>
    <w:rsid w:val="00810C67"/>
    <w:rsid w:val="00811E7C"/>
    <w:rsid w:val="00812175"/>
    <w:rsid w:val="00813D5B"/>
    <w:rsid w:val="00813FF0"/>
    <w:rsid w:val="00821040"/>
    <w:rsid w:val="0082195E"/>
    <w:rsid w:val="008220A2"/>
    <w:rsid w:val="00822FED"/>
    <w:rsid w:val="00824C3C"/>
    <w:rsid w:val="00825F1C"/>
    <w:rsid w:val="00827C89"/>
    <w:rsid w:val="00831548"/>
    <w:rsid w:val="00832112"/>
    <w:rsid w:val="008331CE"/>
    <w:rsid w:val="008332D9"/>
    <w:rsid w:val="0083473D"/>
    <w:rsid w:val="008352B0"/>
    <w:rsid w:val="00837569"/>
    <w:rsid w:val="008451A8"/>
    <w:rsid w:val="00846755"/>
    <w:rsid w:val="00846E29"/>
    <w:rsid w:val="008513AC"/>
    <w:rsid w:val="008612C8"/>
    <w:rsid w:val="00864EAC"/>
    <w:rsid w:val="00865733"/>
    <w:rsid w:val="00867A43"/>
    <w:rsid w:val="00874631"/>
    <w:rsid w:val="008771D9"/>
    <w:rsid w:val="008774C7"/>
    <w:rsid w:val="008803AA"/>
    <w:rsid w:val="0088209A"/>
    <w:rsid w:val="00883018"/>
    <w:rsid w:val="008843D0"/>
    <w:rsid w:val="008875F5"/>
    <w:rsid w:val="00887C27"/>
    <w:rsid w:val="0089138A"/>
    <w:rsid w:val="00891F19"/>
    <w:rsid w:val="00892846"/>
    <w:rsid w:val="008969E5"/>
    <w:rsid w:val="008A128C"/>
    <w:rsid w:val="008A1F67"/>
    <w:rsid w:val="008A2B52"/>
    <w:rsid w:val="008A3793"/>
    <w:rsid w:val="008A44D6"/>
    <w:rsid w:val="008A4B12"/>
    <w:rsid w:val="008A5D74"/>
    <w:rsid w:val="008A72AB"/>
    <w:rsid w:val="008B079D"/>
    <w:rsid w:val="008B276D"/>
    <w:rsid w:val="008B4281"/>
    <w:rsid w:val="008B437A"/>
    <w:rsid w:val="008B52E7"/>
    <w:rsid w:val="008B5A69"/>
    <w:rsid w:val="008B5D8E"/>
    <w:rsid w:val="008B66B8"/>
    <w:rsid w:val="008B7621"/>
    <w:rsid w:val="008C016B"/>
    <w:rsid w:val="008C0A8F"/>
    <w:rsid w:val="008C1FB5"/>
    <w:rsid w:val="008C2175"/>
    <w:rsid w:val="008C41D5"/>
    <w:rsid w:val="008C4B94"/>
    <w:rsid w:val="008C5574"/>
    <w:rsid w:val="008C6C50"/>
    <w:rsid w:val="008C7B1C"/>
    <w:rsid w:val="008D079C"/>
    <w:rsid w:val="008D0992"/>
    <w:rsid w:val="008E065B"/>
    <w:rsid w:val="008E13C2"/>
    <w:rsid w:val="008E1D30"/>
    <w:rsid w:val="008E2942"/>
    <w:rsid w:val="008E393F"/>
    <w:rsid w:val="008E512E"/>
    <w:rsid w:val="008F021E"/>
    <w:rsid w:val="008F1B6A"/>
    <w:rsid w:val="008F29EC"/>
    <w:rsid w:val="008F2BA9"/>
    <w:rsid w:val="008F2D2F"/>
    <w:rsid w:val="008F2DD1"/>
    <w:rsid w:val="008F328D"/>
    <w:rsid w:val="008F4554"/>
    <w:rsid w:val="008F4B7B"/>
    <w:rsid w:val="008F63D2"/>
    <w:rsid w:val="008F6BFC"/>
    <w:rsid w:val="008F7F60"/>
    <w:rsid w:val="009008C3"/>
    <w:rsid w:val="00900918"/>
    <w:rsid w:val="00901CDA"/>
    <w:rsid w:val="00901F34"/>
    <w:rsid w:val="009033DF"/>
    <w:rsid w:val="00905784"/>
    <w:rsid w:val="009062E1"/>
    <w:rsid w:val="00907D67"/>
    <w:rsid w:val="00913689"/>
    <w:rsid w:val="00914170"/>
    <w:rsid w:val="00914697"/>
    <w:rsid w:val="00914836"/>
    <w:rsid w:val="00917949"/>
    <w:rsid w:val="00921405"/>
    <w:rsid w:val="009219B1"/>
    <w:rsid w:val="00922402"/>
    <w:rsid w:val="009238DC"/>
    <w:rsid w:val="00930A9C"/>
    <w:rsid w:val="009311D9"/>
    <w:rsid w:val="00933CC4"/>
    <w:rsid w:val="00933CFF"/>
    <w:rsid w:val="00934465"/>
    <w:rsid w:val="009418B7"/>
    <w:rsid w:val="00944895"/>
    <w:rsid w:val="009448D6"/>
    <w:rsid w:val="009460E3"/>
    <w:rsid w:val="00951124"/>
    <w:rsid w:val="009537E4"/>
    <w:rsid w:val="009545C3"/>
    <w:rsid w:val="009579BE"/>
    <w:rsid w:val="00957C40"/>
    <w:rsid w:val="00962911"/>
    <w:rsid w:val="00965820"/>
    <w:rsid w:val="00967236"/>
    <w:rsid w:val="00970346"/>
    <w:rsid w:val="00975A3A"/>
    <w:rsid w:val="00975C8E"/>
    <w:rsid w:val="009768D2"/>
    <w:rsid w:val="00981C4A"/>
    <w:rsid w:val="00990492"/>
    <w:rsid w:val="00990C24"/>
    <w:rsid w:val="00991178"/>
    <w:rsid w:val="009923E3"/>
    <w:rsid w:val="0099467E"/>
    <w:rsid w:val="0099489A"/>
    <w:rsid w:val="00994E58"/>
    <w:rsid w:val="00995AF2"/>
    <w:rsid w:val="009A1BAA"/>
    <w:rsid w:val="009A1FF2"/>
    <w:rsid w:val="009A2C79"/>
    <w:rsid w:val="009A2D8F"/>
    <w:rsid w:val="009A7A08"/>
    <w:rsid w:val="009B228B"/>
    <w:rsid w:val="009B5FA4"/>
    <w:rsid w:val="009C0819"/>
    <w:rsid w:val="009C1A62"/>
    <w:rsid w:val="009C29BE"/>
    <w:rsid w:val="009C35C2"/>
    <w:rsid w:val="009C4648"/>
    <w:rsid w:val="009C4AD3"/>
    <w:rsid w:val="009C4EA9"/>
    <w:rsid w:val="009C7BE7"/>
    <w:rsid w:val="009D09B0"/>
    <w:rsid w:val="009D13F9"/>
    <w:rsid w:val="009D3F92"/>
    <w:rsid w:val="009D4A79"/>
    <w:rsid w:val="009D55C0"/>
    <w:rsid w:val="009D698D"/>
    <w:rsid w:val="009D704F"/>
    <w:rsid w:val="009D7581"/>
    <w:rsid w:val="009E010A"/>
    <w:rsid w:val="009E55E6"/>
    <w:rsid w:val="009E7982"/>
    <w:rsid w:val="009F12C4"/>
    <w:rsid w:val="009F39CE"/>
    <w:rsid w:val="009F4655"/>
    <w:rsid w:val="009F483E"/>
    <w:rsid w:val="009F4F93"/>
    <w:rsid w:val="009F5ADE"/>
    <w:rsid w:val="009F6E65"/>
    <w:rsid w:val="009F746B"/>
    <w:rsid w:val="009F768F"/>
    <w:rsid w:val="00A00AAD"/>
    <w:rsid w:val="00A0195E"/>
    <w:rsid w:val="00A03324"/>
    <w:rsid w:val="00A0696F"/>
    <w:rsid w:val="00A0703C"/>
    <w:rsid w:val="00A10822"/>
    <w:rsid w:val="00A12574"/>
    <w:rsid w:val="00A208AB"/>
    <w:rsid w:val="00A25CDF"/>
    <w:rsid w:val="00A25FF2"/>
    <w:rsid w:val="00A27990"/>
    <w:rsid w:val="00A27DF9"/>
    <w:rsid w:val="00A27FE1"/>
    <w:rsid w:val="00A3063C"/>
    <w:rsid w:val="00A31037"/>
    <w:rsid w:val="00A32D1E"/>
    <w:rsid w:val="00A33C57"/>
    <w:rsid w:val="00A33D31"/>
    <w:rsid w:val="00A34131"/>
    <w:rsid w:val="00A34D13"/>
    <w:rsid w:val="00A360EE"/>
    <w:rsid w:val="00A401BE"/>
    <w:rsid w:val="00A40EB5"/>
    <w:rsid w:val="00A413EB"/>
    <w:rsid w:val="00A41BF7"/>
    <w:rsid w:val="00A4302A"/>
    <w:rsid w:val="00A44202"/>
    <w:rsid w:val="00A4639C"/>
    <w:rsid w:val="00A52C63"/>
    <w:rsid w:val="00A564B9"/>
    <w:rsid w:val="00A56FBD"/>
    <w:rsid w:val="00A60166"/>
    <w:rsid w:val="00A61A78"/>
    <w:rsid w:val="00A62D44"/>
    <w:rsid w:val="00A62FF3"/>
    <w:rsid w:val="00A64990"/>
    <w:rsid w:val="00A6513B"/>
    <w:rsid w:val="00A67C21"/>
    <w:rsid w:val="00A70D1E"/>
    <w:rsid w:val="00A73CC5"/>
    <w:rsid w:val="00A74D7C"/>
    <w:rsid w:val="00A75321"/>
    <w:rsid w:val="00A756D2"/>
    <w:rsid w:val="00A804FF"/>
    <w:rsid w:val="00A824FB"/>
    <w:rsid w:val="00A82A7A"/>
    <w:rsid w:val="00A82C86"/>
    <w:rsid w:val="00A839E9"/>
    <w:rsid w:val="00A84B88"/>
    <w:rsid w:val="00A94355"/>
    <w:rsid w:val="00A947B0"/>
    <w:rsid w:val="00A948A6"/>
    <w:rsid w:val="00AA062E"/>
    <w:rsid w:val="00AA0AA9"/>
    <w:rsid w:val="00AA2750"/>
    <w:rsid w:val="00AA2DA4"/>
    <w:rsid w:val="00AA2FD1"/>
    <w:rsid w:val="00AA44EE"/>
    <w:rsid w:val="00AA5B8A"/>
    <w:rsid w:val="00AB11A2"/>
    <w:rsid w:val="00AB1416"/>
    <w:rsid w:val="00AB1716"/>
    <w:rsid w:val="00AB7A08"/>
    <w:rsid w:val="00AC0D6B"/>
    <w:rsid w:val="00AC1543"/>
    <w:rsid w:val="00AC16DF"/>
    <w:rsid w:val="00AC34A5"/>
    <w:rsid w:val="00AC38F0"/>
    <w:rsid w:val="00AC7AFF"/>
    <w:rsid w:val="00AC7CF0"/>
    <w:rsid w:val="00AC7DBA"/>
    <w:rsid w:val="00AD0CF3"/>
    <w:rsid w:val="00AD16F3"/>
    <w:rsid w:val="00AD2DE7"/>
    <w:rsid w:val="00AD46FB"/>
    <w:rsid w:val="00AD5EA2"/>
    <w:rsid w:val="00AE1B80"/>
    <w:rsid w:val="00AE2828"/>
    <w:rsid w:val="00AE2E60"/>
    <w:rsid w:val="00AE5B94"/>
    <w:rsid w:val="00AE6A35"/>
    <w:rsid w:val="00AF059E"/>
    <w:rsid w:val="00AF0686"/>
    <w:rsid w:val="00AF2AAA"/>
    <w:rsid w:val="00AF3F5C"/>
    <w:rsid w:val="00AF5822"/>
    <w:rsid w:val="00AF58C1"/>
    <w:rsid w:val="00AF5B8B"/>
    <w:rsid w:val="00AF6D2F"/>
    <w:rsid w:val="00AF7D91"/>
    <w:rsid w:val="00B0016A"/>
    <w:rsid w:val="00B04E3C"/>
    <w:rsid w:val="00B055AA"/>
    <w:rsid w:val="00B11E12"/>
    <w:rsid w:val="00B14005"/>
    <w:rsid w:val="00B17529"/>
    <w:rsid w:val="00B203DD"/>
    <w:rsid w:val="00B20799"/>
    <w:rsid w:val="00B212F6"/>
    <w:rsid w:val="00B2134D"/>
    <w:rsid w:val="00B22688"/>
    <w:rsid w:val="00B23B1C"/>
    <w:rsid w:val="00B2461A"/>
    <w:rsid w:val="00B2578D"/>
    <w:rsid w:val="00B26E4E"/>
    <w:rsid w:val="00B305B5"/>
    <w:rsid w:val="00B32B38"/>
    <w:rsid w:val="00B32C9D"/>
    <w:rsid w:val="00B33D43"/>
    <w:rsid w:val="00B37113"/>
    <w:rsid w:val="00B37279"/>
    <w:rsid w:val="00B375C9"/>
    <w:rsid w:val="00B4004D"/>
    <w:rsid w:val="00B414D4"/>
    <w:rsid w:val="00B50F37"/>
    <w:rsid w:val="00B51A7D"/>
    <w:rsid w:val="00B54AAC"/>
    <w:rsid w:val="00B54C55"/>
    <w:rsid w:val="00B54E93"/>
    <w:rsid w:val="00B54FD0"/>
    <w:rsid w:val="00B5639A"/>
    <w:rsid w:val="00B571CD"/>
    <w:rsid w:val="00B57BB5"/>
    <w:rsid w:val="00B607BE"/>
    <w:rsid w:val="00B616E5"/>
    <w:rsid w:val="00B641E6"/>
    <w:rsid w:val="00B70F5B"/>
    <w:rsid w:val="00B70FC6"/>
    <w:rsid w:val="00B74827"/>
    <w:rsid w:val="00B74F23"/>
    <w:rsid w:val="00B81FAF"/>
    <w:rsid w:val="00B83CAD"/>
    <w:rsid w:val="00B84C6B"/>
    <w:rsid w:val="00B84D78"/>
    <w:rsid w:val="00B85561"/>
    <w:rsid w:val="00B86580"/>
    <w:rsid w:val="00B8732D"/>
    <w:rsid w:val="00B87612"/>
    <w:rsid w:val="00B915B1"/>
    <w:rsid w:val="00B91FCB"/>
    <w:rsid w:val="00B92A26"/>
    <w:rsid w:val="00B94E29"/>
    <w:rsid w:val="00BA0EE0"/>
    <w:rsid w:val="00BA11C2"/>
    <w:rsid w:val="00BA18F7"/>
    <w:rsid w:val="00BA1CB2"/>
    <w:rsid w:val="00BA27F8"/>
    <w:rsid w:val="00BA3F92"/>
    <w:rsid w:val="00BA529F"/>
    <w:rsid w:val="00BA6509"/>
    <w:rsid w:val="00BB07A9"/>
    <w:rsid w:val="00BB0EE3"/>
    <w:rsid w:val="00BB3821"/>
    <w:rsid w:val="00BB3A02"/>
    <w:rsid w:val="00BB40E6"/>
    <w:rsid w:val="00BB4DCA"/>
    <w:rsid w:val="00BB6608"/>
    <w:rsid w:val="00BB7D33"/>
    <w:rsid w:val="00BC01ED"/>
    <w:rsid w:val="00BC1EEE"/>
    <w:rsid w:val="00BC5B79"/>
    <w:rsid w:val="00BC5E9F"/>
    <w:rsid w:val="00BC76BF"/>
    <w:rsid w:val="00BC7D24"/>
    <w:rsid w:val="00BD0AEB"/>
    <w:rsid w:val="00BD1B62"/>
    <w:rsid w:val="00BD303B"/>
    <w:rsid w:val="00BD4100"/>
    <w:rsid w:val="00BD4BAE"/>
    <w:rsid w:val="00BD527A"/>
    <w:rsid w:val="00BD6263"/>
    <w:rsid w:val="00BD736D"/>
    <w:rsid w:val="00BE003C"/>
    <w:rsid w:val="00BE0B2A"/>
    <w:rsid w:val="00BE2205"/>
    <w:rsid w:val="00BE3C44"/>
    <w:rsid w:val="00BE4003"/>
    <w:rsid w:val="00BE4B66"/>
    <w:rsid w:val="00BE5208"/>
    <w:rsid w:val="00BE5768"/>
    <w:rsid w:val="00BE5DDD"/>
    <w:rsid w:val="00BE674D"/>
    <w:rsid w:val="00BE6959"/>
    <w:rsid w:val="00BF0290"/>
    <w:rsid w:val="00BF30D2"/>
    <w:rsid w:val="00BF33F5"/>
    <w:rsid w:val="00BF734B"/>
    <w:rsid w:val="00C012B1"/>
    <w:rsid w:val="00C01DBC"/>
    <w:rsid w:val="00C043CE"/>
    <w:rsid w:val="00C045E2"/>
    <w:rsid w:val="00C047E0"/>
    <w:rsid w:val="00C06CD6"/>
    <w:rsid w:val="00C103AE"/>
    <w:rsid w:val="00C10641"/>
    <w:rsid w:val="00C10F18"/>
    <w:rsid w:val="00C11709"/>
    <w:rsid w:val="00C11AB6"/>
    <w:rsid w:val="00C11B92"/>
    <w:rsid w:val="00C14D1D"/>
    <w:rsid w:val="00C179A6"/>
    <w:rsid w:val="00C20C54"/>
    <w:rsid w:val="00C23C10"/>
    <w:rsid w:val="00C26D14"/>
    <w:rsid w:val="00C325EE"/>
    <w:rsid w:val="00C334FA"/>
    <w:rsid w:val="00C35325"/>
    <w:rsid w:val="00C35FA9"/>
    <w:rsid w:val="00C37686"/>
    <w:rsid w:val="00C41A82"/>
    <w:rsid w:val="00C42B65"/>
    <w:rsid w:val="00C42C43"/>
    <w:rsid w:val="00C44039"/>
    <w:rsid w:val="00C44767"/>
    <w:rsid w:val="00C44D7F"/>
    <w:rsid w:val="00C47C55"/>
    <w:rsid w:val="00C508CD"/>
    <w:rsid w:val="00C50DEC"/>
    <w:rsid w:val="00C553DA"/>
    <w:rsid w:val="00C556D2"/>
    <w:rsid w:val="00C5734A"/>
    <w:rsid w:val="00C607FC"/>
    <w:rsid w:val="00C65360"/>
    <w:rsid w:val="00C67129"/>
    <w:rsid w:val="00C67938"/>
    <w:rsid w:val="00C7154A"/>
    <w:rsid w:val="00C72E77"/>
    <w:rsid w:val="00C73A6E"/>
    <w:rsid w:val="00C73ADE"/>
    <w:rsid w:val="00C73B00"/>
    <w:rsid w:val="00C74BBE"/>
    <w:rsid w:val="00C74D6D"/>
    <w:rsid w:val="00C75D86"/>
    <w:rsid w:val="00C8412E"/>
    <w:rsid w:val="00C86819"/>
    <w:rsid w:val="00C922B1"/>
    <w:rsid w:val="00C923AC"/>
    <w:rsid w:val="00CA1745"/>
    <w:rsid w:val="00CA2835"/>
    <w:rsid w:val="00CA29C0"/>
    <w:rsid w:val="00CA3747"/>
    <w:rsid w:val="00CA3860"/>
    <w:rsid w:val="00CA42EF"/>
    <w:rsid w:val="00CA7297"/>
    <w:rsid w:val="00CB0C2D"/>
    <w:rsid w:val="00CB120A"/>
    <w:rsid w:val="00CB40BD"/>
    <w:rsid w:val="00CB480C"/>
    <w:rsid w:val="00CC0457"/>
    <w:rsid w:val="00CC05BD"/>
    <w:rsid w:val="00CC1895"/>
    <w:rsid w:val="00CC26DE"/>
    <w:rsid w:val="00CC2F10"/>
    <w:rsid w:val="00CC45EF"/>
    <w:rsid w:val="00CC5638"/>
    <w:rsid w:val="00CC6FF1"/>
    <w:rsid w:val="00CC7CE0"/>
    <w:rsid w:val="00CD1BCE"/>
    <w:rsid w:val="00CD2BE9"/>
    <w:rsid w:val="00CD3D06"/>
    <w:rsid w:val="00CD451B"/>
    <w:rsid w:val="00CD6BE2"/>
    <w:rsid w:val="00CE23FC"/>
    <w:rsid w:val="00CE3160"/>
    <w:rsid w:val="00CE5BA8"/>
    <w:rsid w:val="00CE60C7"/>
    <w:rsid w:val="00CE6AAD"/>
    <w:rsid w:val="00CE7911"/>
    <w:rsid w:val="00CF0CA7"/>
    <w:rsid w:val="00CF170F"/>
    <w:rsid w:val="00CF2EF3"/>
    <w:rsid w:val="00CF2FF3"/>
    <w:rsid w:val="00CF69ED"/>
    <w:rsid w:val="00CF6A8B"/>
    <w:rsid w:val="00CF7D20"/>
    <w:rsid w:val="00CF7DE6"/>
    <w:rsid w:val="00D00878"/>
    <w:rsid w:val="00D03062"/>
    <w:rsid w:val="00D03254"/>
    <w:rsid w:val="00D03F4D"/>
    <w:rsid w:val="00D03FAA"/>
    <w:rsid w:val="00D04294"/>
    <w:rsid w:val="00D05F6F"/>
    <w:rsid w:val="00D10F31"/>
    <w:rsid w:val="00D12136"/>
    <w:rsid w:val="00D129BC"/>
    <w:rsid w:val="00D13549"/>
    <w:rsid w:val="00D15C71"/>
    <w:rsid w:val="00D15CEC"/>
    <w:rsid w:val="00D17A8A"/>
    <w:rsid w:val="00D21E96"/>
    <w:rsid w:val="00D234BE"/>
    <w:rsid w:val="00D23DB5"/>
    <w:rsid w:val="00D243A7"/>
    <w:rsid w:val="00D24DB8"/>
    <w:rsid w:val="00D25CC1"/>
    <w:rsid w:val="00D27C4C"/>
    <w:rsid w:val="00D30261"/>
    <w:rsid w:val="00D319AD"/>
    <w:rsid w:val="00D342F4"/>
    <w:rsid w:val="00D34F7C"/>
    <w:rsid w:val="00D36DA1"/>
    <w:rsid w:val="00D4007E"/>
    <w:rsid w:val="00D43F66"/>
    <w:rsid w:val="00D447D1"/>
    <w:rsid w:val="00D50750"/>
    <w:rsid w:val="00D50952"/>
    <w:rsid w:val="00D52661"/>
    <w:rsid w:val="00D53925"/>
    <w:rsid w:val="00D62075"/>
    <w:rsid w:val="00D63A68"/>
    <w:rsid w:val="00D6497E"/>
    <w:rsid w:val="00D64C70"/>
    <w:rsid w:val="00D65ECD"/>
    <w:rsid w:val="00D67F4E"/>
    <w:rsid w:val="00D743C0"/>
    <w:rsid w:val="00D7548F"/>
    <w:rsid w:val="00D7732F"/>
    <w:rsid w:val="00D77CE3"/>
    <w:rsid w:val="00D82B15"/>
    <w:rsid w:val="00D838AF"/>
    <w:rsid w:val="00D83BAA"/>
    <w:rsid w:val="00D90CAA"/>
    <w:rsid w:val="00D9137A"/>
    <w:rsid w:val="00D91FDC"/>
    <w:rsid w:val="00D92039"/>
    <w:rsid w:val="00D961B8"/>
    <w:rsid w:val="00D97078"/>
    <w:rsid w:val="00DA0A04"/>
    <w:rsid w:val="00DA4597"/>
    <w:rsid w:val="00DA481B"/>
    <w:rsid w:val="00DA4CD6"/>
    <w:rsid w:val="00DA68CE"/>
    <w:rsid w:val="00DB0E81"/>
    <w:rsid w:val="00DB2134"/>
    <w:rsid w:val="00DB44DA"/>
    <w:rsid w:val="00DB7022"/>
    <w:rsid w:val="00DC0210"/>
    <w:rsid w:val="00DC0CE1"/>
    <w:rsid w:val="00DC2170"/>
    <w:rsid w:val="00DC4BE4"/>
    <w:rsid w:val="00DC4D90"/>
    <w:rsid w:val="00DC5183"/>
    <w:rsid w:val="00DC5D47"/>
    <w:rsid w:val="00DC6F81"/>
    <w:rsid w:val="00DC7202"/>
    <w:rsid w:val="00DC746A"/>
    <w:rsid w:val="00DD01C4"/>
    <w:rsid w:val="00DD3B14"/>
    <w:rsid w:val="00DD42A7"/>
    <w:rsid w:val="00DD548E"/>
    <w:rsid w:val="00DD6B6D"/>
    <w:rsid w:val="00DE076E"/>
    <w:rsid w:val="00DE430D"/>
    <w:rsid w:val="00DE50D4"/>
    <w:rsid w:val="00DE56C9"/>
    <w:rsid w:val="00DE673E"/>
    <w:rsid w:val="00DE781D"/>
    <w:rsid w:val="00DF018D"/>
    <w:rsid w:val="00DF2704"/>
    <w:rsid w:val="00DF4F46"/>
    <w:rsid w:val="00DF64D1"/>
    <w:rsid w:val="00DF759D"/>
    <w:rsid w:val="00E01D65"/>
    <w:rsid w:val="00E03DB0"/>
    <w:rsid w:val="00E10EDD"/>
    <w:rsid w:val="00E10EE3"/>
    <w:rsid w:val="00E11DA8"/>
    <w:rsid w:val="00E14100"/>
    <w:rsid w:val="00E15F77"/>
    <w:rsid w:val="00E1705D"/>
    <w:rsid w:val="00E17609"/>
    <w:rsid w:val="00E218FE"/>
    <w:rsid w:val="00E22FB0"/>
    <w:rsid w:val="00E23BD4"/>
    <w:rsid w:val="00E23E82"/>
    <w:rsid w:val="00E30667"/>
    <w:rsid w:val="00E31815"/>
    <w:rsid w:val="00E326BB"/>
    <w:rsid w:val="00E34058"/>
    <w:rsid w:val="00E37BBA"/>
    <w:rsid w:val="00E409BC"/>
    <w:rsid w:val="00E42414"/>
    <w:rsid w:val="00E426DC"/>
    <w:rsid w:val="00E42DF0"/>
    <w:rsid w:val="00E42F1B"/>
    <w:rsid w:val="00E465DC"/>
    <w:rsid w:val="00E524E6"/>
    <w:rsid w:val="00E5331B"/>
    <w:rsid w:val="00E53DD0"/>
    <w:rsid w:val="00E55BB0"/>
    <w:rsid w:val="00E55E98"/>
    <w:rsid w:val="00E564B7"/>
    <w:rsid w:val="00E56AB8"/>
    <w:rsid w:val="00E60241"/>
    <w:rsid w:val="00E6153A"/>
    <w:rsid w:val="00E61DE3"/>
    <w:rsid w:val="00E65122"/>
    <w:rsid w:val="00E65853"/>
    <w:rsid w:val="00E66E94"/>
    <w:rsid w:val="00E719D6"/>
    <w:rsid w:val="00E71E00"/>
    <w:rsid w:val="00E83642"/>
    <w:rsid w:val="00E84A18"/>
    <w:rsid w:val="00E86604"/>
    <w:rsid w:val="00E87111"/>
    <w:rsid w:val="00E9600F"/>
    <w:rsid w:val="00E97021"/>
    <w:rsid w:val="00E97C88"/>
    <w:rsid w:val="00EA233D"/>
    <w:rsid w:val="00EA243F"/>
    <w:rsid w:val="00EA39A9"/>
    <w:rsid w:val="00EA4E8C"/>
    <w:rsid w:val="00EA4ED6"/>
    <w:rsid w:val="00EB2090"/>
    <w:rsid w:val="00EB2A51"/>
    <w:rsid w:val="00EB2A6A"/>
    <w:rsid w:val="00EB3817"/>
    <w:rsid w:val="00EC11B1"/>
    <w:rsid w:val="00EC2A8E"/>
    <w:rsid w:val="00EC4F4B"/>
    <w:rsid w:val="00EC5073"/>
    <w:rsid w:val="00EC6E58"/>
    <w:rsid w:val="00EC7AF2"/>
    <w:rsid w:val="00ED1BF6"/>
    <w:rsid w:val="00ED3496"/>
    <w:rsid w:val="00ED3644"/>
    <w:rsid w:val="00ED3914"/>
    <w:rsid w:val="00ED4928"/>
    <w:rsid w:val="00ED5648"/>
    <w:rsid w:val="00ED6D50"/>
    <w:rsid w:val="00EE0B43"/>
    <w:rsid w:val="00EE4537"/>
    <w:rsid w:val="00EE4655"/>
    <w:rsid w:val="00EE465D"/>
    <w:rsid w:val="00EE5D0D"/>
    <w:rsid w:val="00EE67F3"/>
    <w:rsid w:val="00EE681D"/>
    <w:rsid w:val="00EF3696"/>
    <w:rsid w:val="00EF3A2C"/>
    <w:rsid w:val="00EF3F5C"/>
    <w:rsid w:val="00EF3F6E"/>
    <w:rsid w:val="00EF503B"/>
    <w:rsid w:val="00EF64B5"/>
    <w:rsid w:val="00F00440"/>
    <w:rsid w:val="00F00AE2"/>
    <w:rsid w:val="00F020A7"/>
    <w:rsid w:val="00F035CA"/>
    <w:rsid w:val="00F04393"/>
    <w:rsid w:val="00F07D52"/>
    <w:rsid w:val="00F12D1C"/>
    <w:rsid w:val="00F1557E"/>
    <w:rsid w:val="00F162C5"/>
    <w:rsid w:val="00F1696E"/>
    <w:rsid w:val="00F17245"/>
    <w:rsid w:val="00F17398"/>
    <w:rsid w:val="00F174BE"/>
    <w:rsid w:val="00F17B6A"/>
    <w:rsid w:val="00F20263"/>
    <w:rsid w:val="00F20722"/>
    <w:rsid w:val="00F2097F"/>
    <w:rsid w:val="00F2172D"/>
    <w:rsid w:val="00F22921"/>
    <w:rsid w:val="00F26054"/>
    <w:rsid w:val="00F26DDB"/>
    <w:rsid w:val="00F30036"/>
    <w:rsid w:val="00F324A5"/>
    <w:rsid w:val="00F33118"/>
    <w:rsid w:val="00F33B37"/>
    <w:rsid w:val="00F343A9"/>
    <w:rsid w:val="00F35F14"/>
    <w:rsid w:val="00F37753"/>
    <w:rsid w:val="00F379D1"/>
    <w:rsid w:val="00F4103B"/>
    <w:rsid w:val="00F41CB9"/>
    <w:rsid w:val="00F43DAB"/>
    <w:rsid w:val="00F45B72"/>
    <w:rsid w:val="00F51DC2"/>
    <w:rsid w:val="00F54117"/>
    <w:rsid w:val="00F54208"/>
    <w:rsid w:val="00F5431C"/>
    <w:rsid w:val="00F571EA"/>
    <w:rsid w:val="00F62D02"/>
    <w:rsid w:val="00F643A2"/>
    <w:rsid w:val="00F659F5"/>
    <w:rsid w:val="00F70571"/>
    <w:rsid w:val="00F73437"/>
    <w:rsid w:val="00F75B1E"/>
    <w:rsid w:val="00F75C70"/>
    <w:rsid w:val="00F75D5C"/>
    <w:rsid w:val="00F76708"/>
    <w:rsid w:val="00F76C78"/>
    <w:rsid w:val="00F76EC0"/>
    <w:rsid w:val="00F80021"/>
    <w:rsid w:val="00F80EDB"/>
    <w:rsid w:val="00F81385"/>
    <w:rsid w:val="00F81C34"/>
    <w:rsid w:val="00F8207A"/>
    <w:rsid w:val="00F821E4"/>
    <w:rsid w:val="00F83CF8"/>
    <w:rsid w:val="00F842FA"/>
    <w:rsid w:val="00F84C0C"/>
    <w:rsid w:val="00F85102"/>
    <w:rsid w:val="00F91289"/>
    <w:rsid w:val="00F91E7F"/>
    <w:rsid w:val="00F934DE"/>
    <w:rsid w:val="00F95E08"/>
    <w:rsid w:val="00FA3067"/>
    <w:rsid w:val="00FA3622"/>
    <w:rsid w:val="00FA50F8"/>
    <w:rsid w:val="00FB17C4"/>
    <w:rsid w:val="00FB3678"/>
    <w:rsid w:val="00FB62E9"/>
    <w:rsid w:val="00FB7695"/>
    <w:rsid w:val="00FC1575"/>
    <w:rsid w:val="00FC15EC"/>
    <w:rsid w:val="00FC4118"/>
    <w:rsid w:val="00FC5B51"/>
    <w:rsid w:val="00FC6DA5"/>
    <w:rsid w:val="00FC726F"/>
    <w:rsid w:val="00FD1695"/>
    <w:rsid w:val="00FD229D"/>
    <w:rsid w:val="00FD24A8"/>
    <w:rsid w:val="00FD2DCD"/>
    <w:rsid w:val="00FD6775"/>
    <w:rsid w:val="00FD6944"/>
    <w:rsid w:val="00FD7E16"/>
    <w:rsid w:val="00FE0364"/>
    <w:rsid w:val="00FE03B3"/>
    <w:rsid w:val="00FE3287"/>
    <w:rsid w:val="00FE381F"/>
    <w:rsid w:val="00FE3E7E"/>
    <w:rsid w:val="00FE6141"/>
    <w:rsid w:val="00FE690B"/>
    <w:rsid w:val="00FE693B"/>
    <w:rsid w:val="00FE7514"/>
    <w:rsid w:val="00FF0228"/>
    <w:rsid w:val="00FF03D6"/>
    <w:rsid w:val="00FF058C"/>
    <w:rsid w:val="00FF4202"/>
    <w:rsid w:val="00FF4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1C8B70"/>
  <w15:chartTrackingRefBased/>
  <w15:docId w15:val="{E88D7944-7E5A-45DD-895F-A43283366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45152"/>
    <w:pPr>
      <w:spacing w:after="120" w:line="240" w:lineRule="atLeast"/>
    </w:pPr>
    <w:rPr>
      <w:rFonts w:ascii="Verdana" w:hAnsi="Verdana"/>
      <w:szCs w:val="24"/>
      <w:lang w:val="en-GB" w:eastAsia="en-US"/>
    </w:rPr>
  </w:style>
  <w:style w:type="paragraph" w:styleId="1">
    <w:name w:val="heading 1"/>
    <w:next w:val="a"/>
    <w:qFormat/>
    <w:rsid w:val="00FE690B"/>
    <w:pPr>
      <w:keepNext/>
      <w:numPr>
        <w:numId w:val="4"/>
      </w:numPr>
      <w:spacing w:before="360" w:after="240"/>
      <w:outlineLvl w:val="0"/>
    </w:pPr>
    <w:rPr>
      <w:rFonts w:ascii="Arial Narrow" w:hAnsi="Arial Narrow" w:cs="Arial"/>
      <w:b/>
      <w:bCs/>
      <w:color w:val="333333"/>
      <w:kern w:val="32"/>
      <w:sz w:val="32"/>
      <w:szCs w:val="32"/>
      <w:lang w:val="en-GB" w:eastAsia="en-US"/>
    </w:rPr>
  </w:style>
  <w:style w:type="paragraph" w:styleId="2">
    <w:name w:val="heading 2"/>
    <w:aliases w:val="Heading 2 Char"/>
    <w:basedOn w:val="a"/>
    <w:next w:val="a"/>
    <w:autoRedefine/>
    <w:qFormat/>
    <w:rsid w:val="001A1DCD"/>
    <w:pPr>
      <w:keepNext/>
      <w:numPr>
        <w:ilvl w:val="1"/>
        <w:numId w:val="4"/>
      </w:numPr>
      <w:spacing w:before="360" w:after="240"/>
      <w:outlineLvl w:val="1"/>
    </w:pPr>
    <w:rPr>
      <w:rFonts w:ascii="Times New Roman" w:hAnsi="Times New Roman"/>
      <w:b/>
      <w:bCs/>
      <w:iCs/>
      <w:sz w:val="28"/>
      <w:szCs w:val="28"/>
      <w:lang w:val="en-US"/>
    </w:rPr>
  </w:style>
  <w:style w:type="paragraph" w:styleId="3">
    <w:name w:val="heading 3"/>
    <w:basedOn w:val="a"/>
    <w:next w:val="a"/>
    <w:autoRedefine/>
    <w:qFormat/>
    <w:rsid w:val="009418B7"/>
    <w:pPr>
      <w:keepNext/>
      <w:numPr>
        <w:ilvl w:val="2"/>
        <w:numId w:val="4"/>
      </w:numPr>
      <w:spacing w:before="360" w:after="240"/>
      <w:outlineLvl w:val="2"/>
    </w:pPr>
    <w:rPr>
      <w:rFonts w:cs="Arial"/>
      <w:b/>
      <w:bCs/>
      <w:sz w:val="22"/>
      <w:szCs w:val="26"/>
    </w:rPr>
  </w:style>
  <w:style w:type="paragraph" w:styleId="4">
    <w:name w:val="heading 4"/>
    <w:basedOn w:val="a"/>
    <w:next w:val="a0"/>
    <w:qFormat/>
    <w:rsid w:val="000C1E9C"/>
    <w:pPr>
      <w:keepNext/>
      <w:tabs>
        <w:tab w:val="num" w:pos="864"/>
      </w:tabs>
      <w:spacing w:after="240" w:line="240" w:lineRule="auto"/>
      <w:ind w:left="864" w:hanging="864"/>
      <w:outlineLvl w:val="3"/>
    </w:pPr>
    <w:rPr>
      <w:rFonts w:ascii="Arial" w:hAnsi="Arial" w:cs="Arial"/>
      <w:b/>
      <w:bCs/>
      <w:sz w:val="24"/>
      <w:lang w:eastAsia="en-GB"/>
    </w:rPr>
  </w:style>
  <w:style w:type="paragraph" w:styleId="5">
    <w:name w:val="heading 5"/>
    <w:basedOn w:val="a"/>
    <w:next w:val="a"/>
    <w:qFormat/>
    <w:rsid w:val="000C1E9C"/>
    <w:pPr>
      <w:tabs>
        <w:tab w:val="num" w:pos="1008"/>
      </w:tabs>
      <w:spacing w:before="240" w:after="60" w:line="240" w:lineRule="auto"/>
      <w:ind w:left="1008" w:hanging="1008"/>
      <w:outlineLvl w:val="4"/>
    </w:pPr>
    <w:rPr>
      <w:rFonts w:ascii="Arial" w:hAnsi="Arial" w:cs="Arial"/>
      <w:sz w:val="22"/>
      <w:szCs w:val="22"/>
      <w:lang w:eastAsia="en-GB"/>
    </w:rPr>
  </w:style>
  <w:style w:type="paragraph" w:styleId="6">
    <w:name w:val="heading 6"/>
    <w:next w:val="a"/>
    <w:qFormat/>
    <w:rsid w:val="006127BE"/>
    <w:pPr>
      <w:spacing w:before="240" w:after="240"/>
      <w:outlineLvl w:val="5"/>
    </w:pPr>
    <w:rPr>
      <w:rFonts w:ascii="Arial" w:hAnsi="Arial"/>
      <w:b/>
      <w:bCs/>
      <w:color w:val="FF6600"/>
      <w:sz w:val="32"/>
      <w:szCs w:val="32"/>
      <w:lang w:val="en-GB" w:eastAsia="en-US"/>
    </w:rPr>
  </w:style>
  <w:style w:type="paragraph" w:styleId="7">
    <w:name w:val="heading 7"/>
    <w:basedOn w:val="a"/>
    <w:next w:val="a"/>
    <w:qFormat/>
    <w:rsid w:val="000C1E9C"/>
    <w:pPr>
      <w:tabs>
        <w:tab w:val="num" w:pos="1296"/>
      </w:tabs>
      <w:spacing w:before="240" w:after="60" w:line="240" w:lineRule="auto"/>
      <w:ind w:left="1296" w:hanging="1296"/>
      <w:outlineLvl w:val="6"/>
    </w:pPr>
    <w:rPr>
      <w:rFonts w:ascii="Arial" w:hAnsi="Arial" w:cs="Arial"/>
      <w:szCs w:val="20"/>
      <w:lang w:eastAsia="en-GB"/>
    </w:rPr>
  </w:style>
  <w:style w:type="paragraph" w:styleId="8">
    <w:name w:val="heading 8"/>
    <w:basedOn w:val="a"/>
    <w:next w:val="a"/>
    <w:qFormat/>
    <w:rsid w:val="000C1E9C"/>
    <w:pPr>
      <w:tabs>
        <w:tab w:val="num" w:pos="1440"/>
      </w:tabs>
      <w:spacing w:before="240" w:after="60" w:line="240" w:lineRule="auto"/>
      <w:ind w:left="1440" w:hanging="1440"/>
      <w:outlineLvl w:val="7"/>
    </w:pPr>
    <w:rPr>
      <w:rFonts w:ascii="Arial" w:hAnsi="Arial" w:cs="Arial"/>
      <w:i/>
      <w:iCs/>
      <w:szCs w:val="20"/>
      <w:lang w:eastAsia="en-GB"/>
    </w:rPr>
  </w:style>
  <w:style w:type="paragraph" w:styleId="9">
    <w:name w:val="heading 9"/>
    <w:basedOn w:val="a"/>
    <w:next w:val="a"/>
    <w:qFormat/>
    <w:rsid w:val="000C1E9C"/>
    <w:pPr>
      <w:tabs>
        <w:tab w:val="num" w:pos="1584"/>
      </w:tabs>
      <w:spacing w:before="240" w:after="60" w:line="240" w:lineRule="auto"/>
      <w:ind w:left="1584" w:hanging="1584"/>
      <w:outlineLvl w:val="8"/>
    </w:pPr>
    <w:rPr>
      <w:rFonts w:ascii="Arial" w:hAnsi="Arial" w:cs="Arial"/>
      <w:i/>
      <w:iCs/>
      <w:sz w:val="18"/>
      <w:szCs w:val="18"/>
      <w:lang w:eastAsia="en-GB"/>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rsid w:val="00BE4B66"/>
    <w:pPr>
      <w:tabs>
        <w:tab w:val="center" w:pos="4320"/>
        <w:tab w:val="right" w:pos="8640"/>
      </w:tabs>
    </w:pPr>
  </w:style>
  <w:style w:type="paragraph" w:styleId="a5">
    <w:name w:val="footer"/>
    <w:basedOn w:val="a"/>
    <w:link w:val="a6"/>
    <w:uiPriority w:val="99"/>
    <w:rsid w:val="00BE4B66"/>
    <w:pPr>
      <w:tabs>
        <w:tab w:val="center" w:pos="4320"/>
        <w:tab w:val="right" w:pos="8640"/>
      </w:tabs>
    </w:pPr>
  </w:style>
  <w:style w:type="character" w:styleId="a7">
    <w:name w:val="Hyperlink"/>
    <w:uiPriority w:val="99"/>
    <w:rsid w:val="00B14005"/>
    <w:rPr>
      <w:rFonts w:ascii="Arial" w:hAnsi="Arial"/>
      <w:color w:val="0000FF"/>
      <w:sz w:val="18"/>
      <w:u w:val="single"/>
    </w:rPr>
  </w:style>
  <w:style w:type="paragraph" w:customStyle="1" w:styleId="DocTitle">
    <w:name w:val="Doc Title"/>
    <w:basedOn w:val="a"/>
    <w:rsid w:val="007B2E2A"/>
    <w:pPr>
      <w:jc w:val="right"/>
    </w:pPr>
    <w:rPr>
      <w:rFonts w:ascii="Arial Narrow" w:hAnsi="Arial Narrow" w:cs="Arial"/>
      <w:b/>
      <w:i/>
      <w:color w:val="333333"/>
      <w:sz w:val="40"/>
      <w:szCs w:val="44"/>
    </w:rPr>
  </w:style>
  <w:style w:type="paragraph" w:styleId="a8">
    <w:name w:val="Title"/>
    <w:basedOn w:val="a"/>
    <w:next w:val="a"/>
    <w:qFormat/>
    <w:rsid w:val="0046479C"/>
    <w:pPr>
      <w:spacing w:before="360" w:after="240"/>
      <w:outlineLvl w:val="0"/>
    </w:pPr>
    <w:rPr>
      <w:rFonts w:ascii="Arial Narrow" w:hAnsi="Arial Narrow" w:cs="Arial"/>
      <w:b/>
      <w:bCs/>
      <w:caps/>
      <w:color w:val="333333"/>
      <w:kern w:val="28"/>
      <w:sz w:val="32"/>
      <w:szCs w:val="32"/>
    </w:rPr>
  </w:style>
  <w:style w:type="paragraph" w:customStyle="1" w:styleId="DocSubject">
    <w:name w:val="Doc Subject"/>
    <w:basedOn w:val="a"/>
    <w:rsid w:val="007B2E2A"/>
    <w:pPr>
      <w:jc w:val="right"/>
    </w:pPr>
    <w:rPr>
      <w:rFonts w:ascii="Arial Narrow" w:hAnsi="Arial Narrow" w:cs="Arial"/>
      <w:i/>
      <w:color w:val="808080"/>
      <w:sz w:val="36"/>
      <w:szCs w:val="36"/>
    </w:rPr>
  </w:style>
  <w:style w:type="paragraph" w:styleId="TOC2">
    <w:name w:val="toc 2"/>
    <w:basedOn w:val="a"/>
    <w:next w:val="a"/>
    <w:autoRedefine/>
    <w:uiPriority w:val="39"/>
    <w:rsid w:val="00F821E4"/>
    <w:pPr>
      <w:tabs>
        <w:tab w:val="left" w:pos="720"/>
        <w:tab w:val="left" w:pos="960"/>
        <w:tab w:val="right" w:leader="dot" w:pos="9019"/>
      </w:tabs>
      <w:ind w:left="200"/>
    </w:pPr>
  </w:style>
  <w:style w:type="paragraph" w:styleId="TOC1">
    <w:name w:val="toc 1"/>
    <w:next w:val="a"/>
    <w:autoRedefine/>
    <w:uiPriority w:val="39"/>
    <w:rsid w:val="006B56CB"/>
    <w:pPr>
      <w:tabs>
        <w:tab w:val="left" w:pos="720"/>
        <w:tab w:val="right" w:leader="dot" w:pos="9019"/>
      </w:tabs>
      <w:spacing w:before="160" w:after="80"/>
      <w:ind w:left="360" w:hanging="360"/>
      <w:jc w:val="both"/>
    </w:pPr>
    <w:rPr>
      <w:rFonts w:ascii="Arial" w:hAnsi="Arial"/>
      <w:b/>
      <w:sz w:val="22"/>
      <w:szCs w:val="24"/>
      <w:lang w:val="en-GB" w:eastAsia="en-US"/>
    </w:rPr>
  </w:style>
  <w:style w:type="paragraph" w:styleId="TOC3">
    <w:name w:val="toc 3"/>
    <w:basedOn w:val="a"/>
    <w:next w:val="a"/>
    <w:autoRedefine/>
    <w:semiHidden/>
    <w:rsid w:val="00F821E4"/>
    <w:pPr>
      <w:tabs>
        <w:tab w:val="left" w:pos="1080"/>
        <w:tab w:val="right" w:leader="dot" w:pos="9019"/>
      </w:tabs>
      <w:ind w:left="400"/>
    </w:pPr>
  </w:style>
  <w:style w:type="table" w:styleId="10">
    <w:name w:val="Table Classic 1"/>
    <w:aliases w:val="Mastek Standard Table"/>
    <w:basedOn w:val="a2"/>
    <w:rsid w:val="006A3236"/>
    <w:pPr>
      <w:spacing w:after="120" w:line="260" w:lineRule="atLeast"/>
    </w:pPr>
    <w:rPr>
      <w:rFonts w:ascii="Arial" w:hAnsi="Arial"/>
    </w:rPr>
    <w:tblPr>
      <w:tblStyleRowBandSize w:val="1"/>
      <w:tblBorders>
        <w:top w:val="single" w:sz="12" w:space="0" w:color="000000"/>
        <w:bottom w:val="single" w:sz="12" w:space="0" w:color="000000"/>
      </w:tblBorders>
    </w:tblPr>
    <w:tcPr>
      <w:shd w:val="clear" w:color="auto" w:fill="auto"/>
    </w:tcPr>
    <w:tblStylePr w:type="firstRow">
      <w:rPr>
        <w:i w:val="0"/>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band1Horz">
      <w:tblPr/>
      <w:tcPr>
        <w:shd w:val="clear" w:color="auto" w:fill="E6E6E6"/>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BulletedOrange">
    <w:name w:val="Bulleted Orange"/>
    <w:basedOn w:val="a3"/>
    <w:rsid w:val="008F63D2"/>
    <w:pPr>
      <w:numPr>
        <w:numId w:val="1"/>
      </w:numPr>
    </w:pPr>
  </w:style>
  <w:style w:type="numbering" w:customStyle="1" w:styleId="NumberedOrange">
    <w:name w:val="Numbered Orange"/>
    <w:basedOn w:val="a3"/>
    <w:rsid w:val="00027ED7"/>
    <w:pPr>
      <w:numPr>
        <w:numId w:val="3"/>
      </w:numPr>
    </w:pPr>
  </w:style>
  <w:style w:type="paragraph" w:customStyle="1" w:styleId="HyphenOrange">
    <w:name w:val="Hyphen Orange"/>
    <w:basedOn w:val="a"/>
    <w:rsid w:val="008D0992"/>
    <w:pPr>
      <w:numPr>
        <w:numId w:val="5"/>
      </w:numPr>
      <w:spacing w:line="240" w:lineRule="auto"/>
      <w:jc w:val="both"/>
    </w:pPr>
    <w:rPr>
      <w:rFonts w:ascii="Arial" w:hAnsi="Arial"/>
    </w:rPr>
  </w:style>
  <w:style w:type="table" w:styleId="a9">
    <w:name w:val="Table Grid"/>
    <w:basedOn w:val="a2"/>
    <w:rsid w:val="00361E5E"/>
    <w:pPr>
      <w:spacing w:after="12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semiHidden/>
    <w:rsid w:val="002256A5"/>
    <w:rPr>
      <w:rFonts w:ascii="Tahoma" w:hAnsi="Tahoma" w:cs="Tahoma"/>
      <w:sz w:val="16"/>
      <w:szCs w:val="16"/>
    </w:rPr>
  </w:style>
  <w:style w:type="character" w:styleId="ab">
    <w:name w:val="annotation reference"/>
    <w:semiHidden/>
    <w:rsid w:val="004B6568"/>
    <w:rPr>
      <w:sz w:val="16"/>
      <w:szCs w:val="16"/>
    </w:rPr>
  </w:style>
  <w:style w:type="paragraph" w:styleId="ac">
    <w:name w:val="annotation text"/>
    <w:basedOn w:val="a"/>
    <w:semiHidden/>
    <w:rsid w:val="004B6568"/>
    <w:rPr>
      <w:szCs w:val="20"/>
    </w:rPr>
  </w:style>
  <w:style w:type="paragraph" w:styleId="ad">
    <w:name w:val="annotation subject"/>
    <w:basedOn w:val="ac"/>
    <w:next w:val="ac"/>
    <w:semiHidden/>
    <w:rsid w:val="004B6568"/>
    <w:rPr>
      <w:b/>
      <w:bCs/>
    </w:rPr>
  </w:style>
  <w:style w:type="paragraph" w:styleId="a0">
    <w:name w:val="Body Text Indent"/>
    <w:basedOn w:val="a"/>
    <w:rsid w:val="000C1E9C"/>
    <w:pPr>
      <w:tabs>
        <w:tab w:val="left" w:pos="1440"/>
        <w:tab w:val="left" w:pos="2160"/>
        <w:tab w:val="left" w:pos="2880"/>
        <w:tab w:val="left" w:pos="3600"/>
        <w:tab w:val="decimal" w:pos="6912"/>
        <w:tab w:val="decimal" w:pos="8352"/>
      </w:tabs>
      <w:spacing w:after="0" w:line="300" w:lineRule="exact"/>
      <w:ind w:left="1440"/>
    </w:pPr>
    <w:rPr>
      <w:rFonts w:ascii="Times New Roman" w:hAnsi="Times New Roman"/>
      <w:sz w:val="24"/>
      <w:lang w:eastAsia="en-GB"/>
    </w:rPr>
  </w:style>
  <w:style w:type="paragraph" w:customStyle="1" w:styleId="Char">
    <w:name w:val="Char"/>
    <w:basedOn w:val="a"/>
    <w:semiHidden/>
    <w:rsid w:val="000C1E9C"/>
    <w:pPr>
      <w:numPr>
        <w:numId w:val="2"/>
      </w:numPr>
      <w:spacing w:after="160" w:line="240" w:lineRule="exact"/>
    </w:pPr>
    <w:rPr>
      <w:rFonts w:ascii="Tahoma" w:hAnsi="Tahoma" w:cs="Arial"/>
      <w:szCs w:val="20"/>
      <w:lang w:val="en-US"/>
    </w:rPr>
  </w:style>
  <w:style w:type="paragraph" w:styleId="TOC9">
    <w:name w:val="toc 9"/>
    <w:basedOn w:val="a"/>
    <w:next w:val="a"/>
    <w:autoRedefine/>
    <w:semiHidden/>
    <w:rsid w:val="00EA4ED6"/>
    <w:pPr>
      <w:tabs>
        <w:tab w:val="right" w:leader="dot" w:pos="9029"/>
      </w:tabs>
      <w:spacing w:after="0" w:line="240" w:lineRule="auto"/>
      <w:ind w:left="1920"/>
    </w:pPr>
    <w:rPr>
      <w:rFonts w:ascii="Times New Roman" w:hAnsi="Times New Roman"/>
      <w:szCs w:val="20"/>
      <w:lang w:eastAsia="en-GB"/>
    </w:rPr>
  </w:style>
  <w:style w:type="paragraph" w:styleId="ae">
    <w:name w:val="Body Text"/>
    <w:basedOn w:val="a"/>
    <w:rsid w:val="00F2097F"/>
  </w:style>
  <w:style w:type="paragraph" w:customStyle="1" w:styleId="Char2">
    <w:name w:val="Char2"/>
    <w:basedOn w:val="a"/>
    <w:rsid w:val="001D32A9"/>
    <w:pPr>
      <w:spacing w:after="160" w:line="240" w:lineRule="exact"/>
    </w:pPr>
    <w:rPr>
      <w:rFonts w:cs="Verdana"/>
      <w:sz w:val="24"/>
      <w:lang w:val="en-US"/>
    </w:rPr>
  </w:style>
  <w:style w:type="paragraph" w:styleId="af">
    <w:name w:val="Plain Text"/>
    <w:basedOn w:val="a"/>
    <w:rsid w:val="006315D0"/>
    <w:pPr>
      <w:spacing w:after="0" w:line="240" w:lineRule="auto"/>
    </w:pPr>
    <w:rPr>
      <w:rFonts w:ascii="Courier New" w:hAnsi="Courier New" w:cs="Courier New"/>
      <w:szCs w:val="20"/>
      <w:lang w:val="en-US"/>
    </w:rPr>
  </w:style>
  <w:style w:type="character" w:styleId="af0">
    <w:name w:val="page number"/>
    <w:basedOn w:val="a1"/>
    <w:rsid w:val="00017460"/>
  </w:style>
  <w:style w:type="paragraph" w:styleId="af1">
    <w:name w:val="Document Map"/>
    <w:basedOn w:val="a"/>
    <w:semiHidden/>
    <w:rsid w:val="000167A6"/>
    <w:pPr>
      <w:shd w:val="clear" w:color="auto" w:fill="000080"/>
    </w:pPr>
    <w:rPr>
      <w:rFonts w:ascii="Tahoma" w:hAnsi="Tahoma" w:cs="Tahoma"/>
      <w:szCs w:val="20"/>
    </w:rPr>
  </w:style>
  <w:style w:type="character" w:customStyle="1" w:styleId="a6">
    <w:name w:val="页脚 字符"/>
    <w:link w:val="a5"/>
    <w:uiPriority w:val="99"/>
    <w:rsid w:val="00B305B5"/>
    <w:rPr>
      <w:rFonts w:ascii="Verdana" w:hAnsi="Verdana"/>
      <w:szCs w:val="24"/>
      <w:lang w:val="en-GB" w:eastAsia="en-US"/>
    </w:rPr>
  </w:style>
  <w:style w:type="paragraph" w:styleId="HTML">
    <w:name w:val="HTML Preformatted"/>
    <w:basedOn w:val="a"/>
    <w:link w:val="HTML0"/>
    <w:rsid w:val="00035F58"/>
    <w:rPr>
      <w:rFonts w:ascii="Courier New" w:hAnsi="Courier New" w:cs="Courier New"/>
      <w:szCs w:val="20"/>
    </w:rPr>
  </w:style>
  <w:style w:type="character" w:customStyle="1" w:styleId="HTML0">
    <w:name w:val="HTML 预设格式 字符"/>
    <w:link w:val="HTML"/>
    <w:rsid w:val="00035F58"/>
    <w:rPr>
      <w:rFonts w:ascii="Courier New" w:hAnsi="Courier New" w:cs="Courier New"/>
      <w:lang w:val="en-GB" w:eastAsia="en-US"/>
    </w:rPr>
  </w:style>
  <w:style w:type="paragraph" w:styleId="af2">
    <w:name w:val="Normal (Web)"/>
    <w:basedOn w:val="a"/>
    <w:uiPriority w:val="99"/>
    <w:unhideWhenUsed/>
    <w:rsid w:val="005860CF"/>
    <w:pPr>
      <w:spacing w:before="100" w:beforeAutospacing="1" w:after="100" w:afterAutospacing="1" w:line="240" w:lineRule="auto"/>
    </w:pPr>
    <w:rPr>
      <w:rFonts w:ascii="宋体" w:eastAsia="宋体" w:hAnsi="宋体" w:cs="宋体"/>
      <w:sz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16837">
      <w:bodyDiv w:val="1"/>
      <w:marLeft w:val="0"/>
      <w:marRight w:val="0"/>
      <w:marTop w:val="0"/>
      <w:marBottom w:val="0"/>
      <w:divBdr>
        <w:top w:val="none" w:sz="0" w:space="0" w:color="auto"/>
        <w:left w:val="none" w:sz="0" w:space="0" w:color="auto"/>
        <w:bottom w:val="none" w:sz="0" w:space="0" w:color="auto"/>
        <w:right w:val="none" w:sz="0" w:space="0" w:color="auto"/>
      </w:divBdr>
    </w:div>
    <w:div w:id="352925307">
      <w:bodyDiv w:val="1"/>
      <w:marLeft w:val="0"/>
      <w:marRight w:val="0"/>
      <w:marTop w:val="0"/>
      <w:marBottom w:val="0"/>
      <w:divBdr>
        <w:top w:val="none" w:sz="0" w:space="0" w:color="auto"/>
        <w:left w:val="none" w:sz="0" w:space="0" w:color="auto"/>
        <w:bottom w:val="none" w:sz="0" w:space="0" w:color="auto"/>
        <w:right w:val="none" w:sz="0" w:space="0" w:color="auto"/>
      </w:divBdr>
    </w:div>
    <w:div w:id="408893439">
      <w:bodyDiv w:val="1"/>
      <w:marLeft w:val="0"/>
      <w:marRight w:val="0"/>
      <w:marTop w:val="0"/>
      <w:marBottom w:val="0"/>
      <w:divBdr>
        <w:top w:val="none" w:sz="0" w:space="0" w:color="auto"/>
        <w:left w:val="none" w:sz="0" w:space="0" w:color="auto"/>
        <w:bottom w:val="none" w:sz="0" w:space="0" w:color="auto"/>
        <w:right w:val="none" w:sz="0" w:space="0" w:color="auto"/>
      </w:divBdr>
    </w:div>
    <w:div w:id="428814156">
      <w:bodyDiv w:val="1"/>
      <w:marLeft w:val="0"/>
      <w:marRight w:val="0"/>
      <w:marTop w:val="0"/>
      <w:marBottom w:val="0"/>
      <w:divBdr>
        <w:top w:val="none" w:sz="0" w:space="0" w:color="auto"/>
        <w:left w:val="none" w:sz="0" w:space="0" w:color="auto"/>
        <w:bottom w:val="none" w:sz="0" w:space="0" w:color="auto"/>
        <w:right w:val="none" w:sz="0" w:space="0" w:color="auto"/>
      </w:divBdr>
      <w:divsChild>
        <w:div w:id="867256135">
          <w:marLeft w:val="0"/>
          <w:marRight w:val="0"/>
          <w:marTop w:val="0"/>
          <w:marBottom w:val="0"/>
          <w:divBdr>
            <w:top w:val="none" w:sz="0" w:space="0" w:color="auto"/>
            <w:left w:val="none" w:sz="0" w:space="0" w:color="auto"/>
            <w:bottom w:val="none" w:sz="0" w:space="0" w:color="auto"/>
            <w:right w:val="none" w:sz="0" w:space="0" w:color="auto"/>
          </w:divBdr>
          <w:divsChild>
            <w:div w:id="1349600165">
              <w:marLeft w:val="0"/>
              <w:marRight w:val="0"/>
              <w:marTop w:val="0"/>
              <w:marBottom w:val="0"/>
              <w:divBdr>
                <w:top w:val="none" w:sz="0" w:space="0" w:color="auto"/>
                <w:left w:val="none" w:sz="0" w:space="0" w:color="auto"/>
                <w:bottom w:val="none" w:sz="0" w:space="0" w:color="auto"/>
                <w:right w:val="none" w:sz="0" w:space="0" w:color="auto"/>
              </w:divBdr>
              <w:divsChild>
                <w:div w:id="1215659623">
                  <w:marLeft w:val="0"/>
                  <w:marRight w:val="0"/>
                  <w:marTop w:val="0"/>
                  <w:marBottom w:val="0"/>
                  <w:divBdr>
                    <w:top w:val="none" w:sz="0" w:space="0" w:color="auto"/>
                    <w:left w:val="none" w:sz="0" w:space="0" w:color="auto"/>
                    <w:bottom w:val="none" w:sz="0" w:space="0" w:color="auto"/>
                    <w:right w:val="none" w:sz="0" w:space="0" w:color="auto"/>
                  </w:divBdr>
                  <w:divsChild>
                    <w:div w:id="1193807174">
                      <w:marLeft w:val="0"/>
                      <w:marRight w:val="0"/>
                      <w:marTop w:val="0"/>
                      <w:marBottom w:val="0"/>
                      <w:divBdr>
                        <w:top w:val="none" w:sz="0" w:space="0" w:color="auto"/>
                        <w:left w:val="none" w:sz="0" w:space="0" w:color="auto"/>
                        <w:bottom w:val="none" w:sz="0" w:space="0" w:color="auto"/>
                        <w:right w:val="none" w:sz="0" w:space="0" w:color="auto"/>
                      </w:divBdr>
                      <w:divsChild>
                        <w:div w:id="179973365">
                          <w:marLeft w:val="0"/>
                          <w:marRight w:val="0"/>
                          <w:marTop w:val="0"/>
                          <w:marBottom w:val="0"/>
                          <w:divBdr>
                            <w:top w:val="none" w:sz="0" w:space="0" w:color="auto"/>
                            <w:left w:val="none" w:sz="0" w:space="0" w:color="auto"/>
                            <w:bottom w:val="none" w:sz="0" w:space="0" w:color="auto"/>
                            <w:right w:val="none" w:sz="0" w:space="0" w:color="auto"/>
                          </w:divBdr>
                          <w:divsChild>
                            <w:div w:id="13533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029360">
      <w:bodyDiv w:val="1"/>
      <w:marLeft w:val="0"/>
      <w:marRight w:val="0"/>
      <w:marTop w:val="0"/>
      <w:marBottom w:val="0"/>
      <w:divBdr>
        <w:top w:val="none" w:sz="0" w:space="0" w:color="auto"/>
        <w:left w:val="none" w:sz="0" w:space="0" w:color="auto"/>
        <w:bottom w:val="none" w:sz="0" w:space="0" w:color="auto"/>
        <w:right w:val="none" w:sz="0" w:space="0" w:color="auto"/>
      </w:divBdr>
    </w:div>
    <w:div w:id="755638573">
      <w:bodyDiv w:val="1"/>
      <w:marLeft w:val="0"/>
      <w:marRight w:val="0"/>
      <w:marTop w:val="0"/>
      <w:marBottom w:val="0"/>
      <w:divBdr>
        <w:top w:val="none" w:sz="0" w:space="0" w:color="auto"/>
        <w:left w:val="none" w:sz="0" w:space="0" w:color="auto"/>
        <w:bottom w:val="none" w:sz="0" w:space="0" w:color="auto"/>
        <w:right w:val="none" w:sz="0" w:space="0" w:color="auto"/>
      </w:divBdr>
    </w:div>
    <w:div w:id="921328990">
      <w:bodyDiv w:val="1"/>
      <w:marLeft w:val="0"/>
      <w:marRight w:val="0"/>
      <w:marTop w:val="0"/>
      <w:marBottom w:val="0"/>
      <w:divBdr>
        <w:top w:val="none" w:sz="0" w:space="0" w:color="auto"/>
        <w:left w:val="none" w:sz="0" w:space="0" w:color="auto"/>
        <w:bottom w:val="none" w:sz="0" w:space="0" w:color="auto"/>
        <w:right w:val="none" w:sz="0" w:space="0" w:color="auto"/>
      </w:divBdr>
    </w:div>
    <w:div w:id="966854065">
      <w:bodyDiv w:val="1"/>
      <w:marLeft w:val="0"/>
      <w:marRight w:val="0"/>
      <w:marTop w:val="0"/>
      <w:marBottom w:val="0"/>
      <w:divBdr>
        <w:top w:val="none" w:sz="0" w:space="0" w:color="auto"/>
        <w:left w:val="none" w:sz="0" w:space="0" w:color="auto"/>
        <w:bottom w:val="none" w:sz="0" w:space="0" w:color="auto"/>
        <w:right w:val="none" w:sz="0" w:space="0" w:color="auto"/>
      </w:divBdr>
    </w:div>
    <w:div w:id="970477751">
      <w:bodyDiv w:val="1"/>
      <w:marLeft w:val="0"/>
      <w:marRight w:val="0"/>
      <w:marTop w:val="0"/>
      <w:marBottom w:val="0"/>
      <w:divBdr>
        <w:top w:val="none" w:sz="0" w:space="0" w:color="auto"/>
        <w:left w:val="none" w:sz="0" w:space="0" w:color="auto"/>
        <w:bottom w:val="none" w:sz="0" w:space="0" w:color="auto"/>
        <w:right w:val="none" w:sz="0" w:space="0" w:color="auto"/>
      </w:divBdr>
    </w:div>
    <w:div w:id="1119763181">
      <w:bodyDiv w:val="1"/>
      <w:marLeft w:val="0"/>
      <w:marRight w:val="0"/>
      <w:marTop w:val="0"/>
      <w:marBottom w:val="0"/>
      <w:divBdr>
        <w:top w:val="none" w:sz="0" w:space="0" w:color="auto"/>
        <w:left w:val="none" w:sz="0" w:space="0" w:color="auto"/>
        <w:bottom w:val="none" w:sz="0" w:space="0" w:color="auto"/>
        <w:right w:val="none" w:sz="0" w:space="0" w:color="auto"/>
      </w:divBdr>
    </w:div>
    <w:div w:id="1149632732">
      <w:bodyDiv w:val="1"/>
      <w:marLeft w:val="0"/>
      <w:marRight w:val="0"/>
      <w:marTop w:val="0"/>
      <w:marBottom w:val="0"/>
      <w:divBdr>
        <w:top w:val="none" w:sz="0" w:space="0" w:color="auto"/>
        <w:left w:val="none" w:sz="0" w:space="0" w:color="auto"/>
        <w:bottom w:val="none" w:sz="0" w:space="0" w:color="auto"/>
        <w:right w:val="none" w:sz="0" w:space="0" w:color="auto"/>
      </w:divBdr>
    </w:div>
    <w:div w:id="1275213828">
      <w:bodyDiv w:val="1"/>
      <w:marLeft w:val="0"/>
      <w:marRight w:val="0"/>
      <w:marTop w:val="0"/>
      <w:marBottom w:val="0"/>
      <w:divBdr>
        <w:top w:val="none" w:sz="0" w:space="0" w:color="auto"/>
        <w:left w:val="none" w:sz="0" w:space="0" w:color="auto"/>
        <w:bottom w:val="none" w:sz="0" w:space="0" w:color="auto"/>
        <w:right w:val="none" w:sz="0" w:space="0" w:color="auto"/>
      </w:divBdr>
    </w:div>
    <w:div w:id="1351952690">
      <w:bodyDiv w:val="1"/>
      <w:marLeft w:val="0"/>
      <w:marRight w:val="0"/>
      <w:marTop w:val="0"/>
      <w:marBottom w:val="0"/>
      <w:divBdr>
        <w:top w:val="none" w:sz="0" w:space="0" w:color="auto"/>
        <w:left w:val="none" w:sz="0" w:space="0" w:color="auto"/>
        <w:bottom w:val="none" w:sz="0" w:space="0" w:color="auto"/>
        <w:right w:val="none" w:sz="0" w:space="0" w:color="auto"/>
      </w:divBdr>
    </w:div>
    <w:div w:id="1427076641">
      <w:bodyDiv w:val="1"/>
      <w:marLeft w:val="0"/>
      <w:marRight w:val="0"/>
      <w:marTop w:val="0"/>
      <w:marBottom w:val="0"/>
      <w:divBdr>
        <w:top w:val="none" w:sz="0" w:space="0" w:color="auto"/>
        <w:left w:val="none" w:sz="0" w:space="0" w:color="auto"/>
        <w:bottom w:val="none" w:sz="0" w:space="0" w:color="auto"/>
        <w:right w:val="none" w:sz="0" w:space="0" w:color="auto"/>
      </w:divBdr>
    </w:div>
    <w:div w:id="1448306807">
      <w:bodyDiv w:val="1"/>
      <w:marLeft w:val="0"/>
      <w:marRight w:val="0"/>
      <w:marTop w:val="0"/>
      <w:marBottom w:val="0"/>
      <w:divBdr>
        <w:top w:val="none" w:sz="0" w:space="0" w:color="auto"/>
        <w:left w:val="none" w:sz="0" w:space="0" w:color="auto"/>
        <w:bottom w:val="none" w:sz="0" w:space="0" w:color="auto"/>
        <w:right w:val="none" w:sz="0" w:space="0" w:color="auto"/>
      </w:divBdr>
    </w:div>
    <w:div w:id="1488790668">
      <w:bodyDiv w:val="1"/>
      <w:marLeft w:val="0"/>
      <w:marRight w:val="0"/>
      <w:marTop w:val="0"/>
      <w:marBottom w:val="0"/>
      <w:divBdr>
        <w:top w:val="none" w:sz="0" w:space="0" w:color="auto"/>
        <w:left w:val="none" w:sz="0" w:space="0" w:color="auto"/>
        <w:bottom w:val="none" w:sz="0" w:space="0" w:color="auto"/>
        <w:right w:val="none" w:sz="0" w:space="0" w:color="auto"/>
      </w:divBdr>
    </w:div>
    <w:div w:id="1637562343">
      <w:bodyDiv w:val="1"/>
      <w:marLeft w:val="0"/>
      <w:marRight w:val="0"/>
      <w:marTop w:val="0"/>
      <w:marBottom w:val="0"/>
      <w:divBdr>
        <w:top w:val="none" w:sz="0" w:space="0" w:color="auto"/>
        <w:left w:val="none" w:sz="0" w:space="0" w:color="auto"/>
        <w:bottom w:val="none" w:sz="0" w:space="0" w:color="auto"/>
        <w:right w:val="none" w:sz="0" w:space="0" w:color="auto"/>
      </w:divBdr>
    </w:div>
    <w:div w:id="1705326634">
      <w:bodyDiv w:val="1"/>
      <w:marLeft w:val="0"/>
      <w:marRight w:val="0"/>
      <w:marTop w:val="0"/>
      <w:marBottom w:val="0"/>
      <w:divBdr>
        <w:top w:val="none" w:sz="0" w:space="0" w:color="auto"/>
        <w:left w:val="none" w:sz="0" w:space="0" w:color="auto"/>
        <w:bottom w:val="none" w:sz="0" w:space="0" w:color="auto"/>
        <w:right w:val="none" w:sz="0" w:space="0" w:color="auto"/>
      </w:divBdr>
    </w:div>
    <w:div w:id="1710374809">
      <w:bodyDiv w:val="1"/>
      <w:marLeft w:val="0"/>
      <w:marRight w:val="0"/>
      <w:marTop w:val="0"/>
      <w:marBottom w:val="0"/>
      <w:divBdr>
        <w:top w:val="none" w:sz="0" w:space="0" w:color="auto"/>
        <w:left w:val="none" w:sz="0" w:space="0" w:color="auto"/>
        <w:bottom w:val="none" w:sz="0" w:space="0" w:color="auto"/>
        <w:right w:val="none" w:sz="0" w:space="0" w:color="auto"/>
      </w:divBdr>
    </w:div>
    <w:div w:id="1714769484">
      <w:bodyDiv w:val="1"/>
      <w:marLeft w:val="0"/>
      <w:marRight w:val="0"/>
      <w:marTop w:val="0"/>
      <w:marBottom w:val="0"/>
      <w:divBdr>
        <w:top w:val="none" w:sz="0" w:space="0" w:color="auto"/>
        <w:left w:val="none" w:sz="0" w:space="0" w:color="auto"/>
        <w:bottom w:val="none" w:sz="0" w:space="0" w:color="auto"/>
        <w:right w:val="none" w:sz="0" w:space="0" w:color="auto"/>
      </w:divBdr>
    </w:div>
    <w:div w:id="1732534266">
      <w:bodyDiv w:val="1"/>
      <w:marLeft w:val="0"/>
      <w:marRight w:val="0"/>
      <w:marTop w:val="0"/>
      <w:marBottom w:val="0"/>
      <w:divBdr>
        <w:top w:val="none" w:sz="0" w:space="0" w:color="auto"/>
        <w:left w:val="none" w:sz="0" w:space="0" w:color="auto"/>
        <w:bottom w:val="none" w:sz="0" w:space="0" w:color="auto"/>
        <w:right w:val="none" w:sz="0" w:space="0" w:color="auto"/>
      </w:divBdr>
    </w:div>
    <w:div w:id="1775512546">
      <w:bodyDiv w:val="1"/>
      <w:marLeft w:val="0"/>
      <w:marRight w:val="0"/>
      <w:marTop w:val="0"/>
      <w:marBottom w:val="0"/>
      <w:divBdr>
        <w:top w:val="none" w:sz="0" w:space="0" w:color="auto"/>
        <w:left w:val="none" w:sz="0" w:space="0" w:color="auto"/>
        <w:bottom w:val="none" w:sz="0" w:space="0" w:color="auto"/>
        <w:right w:val="none" w:sz="0" w:space="0" w:color="auto"/>
      </w:divBdr>
    </w:div>
    <w:div w:id="1829128032">
      <w:bodyDiv w:val="1"/>
      <w:marLeft w:val="0"/>
      <w:marRight w:val="0"/>
      <w:marTop w:val="0"/>
      <w:marBottom w:val="0"/>
      <w:divBdr>
        <w:top w:val="none" w:sz="0" w:space="0" w:color="auto"/>
        <w:left w:val="none" w:sz="0" w:space="0" w:color="auto"/>
        <w:bottom w:val="none" w:sz="0" w:space="0" w:color="auto"/>
        <w:right w:val="none" w:sz="0" w:space="0" w:color="auto"/>
      </w:divBdr>
    </w:div>
    <w:div w:id="19564768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re%20Elixir\Elixir\PAS\docs\Design\Policy%20Servicing\Bindiya\HLD-MOD-009-High%20Level%20Design%20Document%20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97653A80A5C14CA5BD8D1C66D3099C" ma:contentTypeVersion="0" ma:contentTypeDescription="Create a new document." ma:contentTypeScope="" ma:versionID="106f5ea4e960c9bb5fa791fb6ec8278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8069B3-3733-403C-8F6E-6C232F1DB8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4A1FF1A-A90F-4F22-8F2E-8A551169BC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3AFB32-FBEA-4475-B3D4-1CC444248B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HLD-MOD-009-High Level Design Document Template.dot</Template>
  <TotalTime>2</TotalTime>
  <Pages>19</Pages>
  <Words>4411</Words>
  <Characters>25147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System Requirements Specifications Template</vt:lpstr>
    </vt:vector>
  </TitlesOfParts>
  <Company>UCL Management Systems</Company>
  <LinksUpToDate>false</LinksUpToDate>
  <CharactersWithSpaces>29500</CharactersWithSpaces>
  <SharedDoc>false</SharedDoc>
  <HLinks>
    <vt:vector size="210" baseType="variant">
      <vt:variant>
        <vt:i4>2031667</vt:i4>
      </vt:variant>
      <vt:variant>
        <vt:i4>206</vt:i4>
      </vt:variant>
      <vt:variant>
        <vt:i4>0</vt:i4>
      </vt:variant>
      <vt:variant>
        <vt:i4>5</vt:i4>
      </vt:variant>
      <vt:variant>
        <vt:lpwstr/>
      </vt:variant>
      <vt:variant>
        <vt:lpwstr>_Toc178688219</vt:lpwstr>
      </vt:variant>
      <vt:variant>
        <vt:i4>2031667</vt:i4>
      </vt:variant>
      <vt:variant>
        <vt:i4>200</vt:i4>
      </vt:variant>
      <vt:variant>
        <vt:i4>0</vt:i4>
      </vt:variant>
      <vt:variant>
        <vt:i4>5</vt:i4>
      </vt:variant>
      <vt:variant>
        <vt:lpwstr/>
      </vt:variant>
      <vt:variant>
        <vt:lpwstr>_Toc178688218</vt:lpwstr>
      </vt:variant>
      <vt:variant>
        <vt:i4>2031667</vt:i4>
      </vt:variant>
      <vt:variant>
        <vt:i4>194</vt:i4>
      </vt:variant>
      <vt:variant>
        <vt:i4>0</vt:i4>
      </vt:variant>
      <vt:variant>
        <vt:i4>5</vt:i4>
      </vt:variant>
      <vt:variant>
        <vt:lpwstr/>
      </vt:variant>
      <vt:variant>
        <vt:lpwstr>_Toc178688217</vt:lpwstr>
      </vt:variant>
      <vt:variant>
        <vt:i4>2031667</vt:i4>
      </vt:variant>
      <vt:variant>
        <vt:i4>188</vt:i4>
      </vt:variant>
      <vt:variant>
        <vt:i4>0</vt:i4>
      </vt:variant>
      <vt:variant>
        <vt:i4>5</vt:i4>
      </vt:variant>
      <vt:variant>
        <vt:lpwstr/>
      </vt:variant>
      <vt:variant>
        <vt:lpwstr>_Toc178688216</vt:lpwstr>
      </vt:variant>
      <vt:variant>
        <vt:i4>2031667</vt:i4>
      </vt:variant>
      <vt:variant>
        <vt:i4>182</vt:i4>
      </vt:variant>
      <vt:variant>
        <vt:i4>0</vt:i4>
      </vt:variant>
      <vt:variant>
        <vt:i4>5</vt:i4>
      </vt:variant>
      <vt:variant>
        <vt:lpwstr/>
      </vt:variant>
      <vt:variant>
        <vt:lpwstr>_Toc178688215</vt:lpwstr>
      </vt:variant>
      <vt:variant>
        <vt:i4>2031667</vt:i4>
      </vt:variant>
      <vt:variant>
        <vt:i4>176</vt:i4>
      </vt:variant>
      <vt:variant>
        <vt:i4>0</vt:i4>
      </vt:variant>
      <vt:variant>
        <vt:i4>5</vt:i4>
      </vt:variant>
      <vt:variant>
        <vt:lpwstr/>
      </vt:variant>
      <vt:variant>
        <vt:lpwstr>_Toc178688214</vt:lpwstr>
      </vt:variant>
      <vt:variant>
        <vt:i4>2031667</vt:i4>
      </vt:variant>
      <vt:variant>
        <vt:i4>170</vt:i4>
      </vt:variant>
      <vt:variant>
        <vt:i4>0</vt:i4>
      </vt:variant>
      <vt:variant>
        <vt:i4>5</vt:i4>
      </vt:variant>
      <vt:variant>
        <vt:lpwstr/>
      </vt:variant>
      <vt:variant>
        <vt:lpwstr>_Toc178688213</vt:lpwstr>
      </vt:variant>
      <vt:variant>
        <vt:i4>2031667</vt:i4>
      </vt:variant>
      <vt:variant>
        <vt:i4>164</vt:i4>
      </vt:variant>
      <vt:variant>
        <vt:i4>0</vt:i4>
      </vt:variant>
      <vt:variant>
        <vt:i4>5</vt:i4>
      </vt:variant>
      <vt:variant>
        <vt:lpwstr/>
      </vt:variant>
      <vt:variant>
        <vt:lpwstr>_Toc178688212</vt:lpwstr>
      </vt:variant>
      <vt:variant>
        <vt:i4>2031667</vt:i4>
      </vt:variant>
      <vt:variant>
        <vt:i4>158</vt:i4>
      </vt:variant>
      <vt:variant>
        <vt:i4>0</vt:i4>
      </vt:variant>
      <vt:variant>
        <vt:i4>5</vt:i4>
      </vt:variant>
      <vt:variant>
        <vt:lpwstr/>
      </vt:variant>
      <vt:variant>
        <vt:lpwstr>_Toc178688211</vt:lpwstr>
      </vt:variant>
      <vt:variant>
        <vt:i4>2031667</vt:i4>
      </vt:variant>
      <vt:variant>
        <vt:i4>152</vt:i4>
      </vt:variant>
      <vt:variant>
        <vt:i4>0</vt:i4>
      </vt:variant>
      <vt:variant>
        <vt:i4>5</vt:i4>
      </vt:variant>
      <vt:variant>
        <vt:lpwstr/>
      </vt:variant>
      <vt:variant>
        <vt:lpwstr>_Toc178688210</vt:lpwstr>
      </vt:variant>
      <vt:variant>
        <vt:i4>1966131</vt:i4>
      </vt:variant>
      <vt:variant>
        <vt:i4>146</vt:i4>
      </vt:variant>
      <vt:variant>
        <vt:i4>0</vt:i4>
      </vt:variant>
      <vt:variant>
        <vt:i4>5</vt:i4>
      </vt:variant>
      <vt:variant>
        <vt:lpwstr/>
      </vt:variant>
      <vt:variant>
        <vt:lpwstr>_Toc178688209</vt:lpwstr>
      </vt:variant>
      <vt:variant>
        <vt:i4>1966131</vt:i4>
      </vt:variant>
      <vt:variant>
        <vt:i4>140</vt:i4>
      </vt:variant>
      <vt:variant>
        <vt:i4>0</vt:i4>
      </vt:variant>
      <vt:variant>
        <vt:i4>5</vt:i4>
      </vt:variant>
      <vt:variant>
        <vt:lpwstr/>
      </vt:variant>
      <vt:variant>
        <vt:lpwstr>_Toc178688208</vt:lpwstr>
      </vt:variant>
      <vt:variant>
        <vt:i4>1966131</vt:i4>
      </vt:variant>
      <vt:variant>
        <vt:i4>134</vt:i4>
      </vt:variant>
      <vt:variant>
        <vt:i4>0</vt:i4>
      </vt:variant>
      <vt:variant>
        <vt:i4>5</vt:i4>
      </vt:variant>
      <vt:variant>
        <vt:lpwstr/>
      </vt:variant>
      <vt:variant>
        <vt:lpwstr>_Toc178688207</vt:lpwstr>
      </vt:variant>
      <vt:variant>
        <vt:i4>1966131</vt:i4>
      </vt:variant>
      <vt:variant>
        <vt:i4>128</vt:i4>
      </vt:variant>
      <vt:variant>
        <vt:i4>0</vt:i4>
      </vt:variant>
      <vt:variant>
        <vt:i4>5</vt:i4>
      </vt:variant>
      <vt:variant>
        <vt:lpwstr/>
      </vt:variant>
      <vt:variant>
        <vt:lpwstr>_Toc178688206</vt:lpwstr>
      </vt:variant>
      <vt:variant>
        <vt:i4>1966131</vt:i4>
      </vt:variant>
      <vt:variant>
        <vt:i4>122</vt:i4>
      </vt:variant>
      <vt:variant>
        <vt:i4>0</vt:i4>
      </vt:variant>
      <vt:variant>
        <vt:i4>5</vt:i4>
      </vt:variant>
      <vt:variant>
        <vt:lpwstr/>
      </vt:variant>
      <vt:variant>
        <vt:lpwstr>_Toc178688205</vt:lpwstr>
      </vt:variant>
      <vt:variant>
        <vt:i4>1966131</vt:i4>
      </vt:variant>
      <vt:variant>
        <vt:i4>116</vt:i4>
      </vt:variant>
      <vt:variant>
        <vt:i4>0</vt:i4>
      </vt:variant>
      <vt:variant>
        <vt:i4>5</vt:i4>
      </vt:variant>
      <vt:variant>
        <vt:lpwstr/>
      </vt:variant>
      <vt:variant>
        <vt:lpwstr>_Toc178688204</vt:lpwstr>
      </vt:variant>
      <vt:variant>
        <vt:i4>1966131</vt:i4>
      </vt:variant>
      <vt:variant>
        <vt:i4>110</vt:i4>
      </vt:variant>
      <vt:variant>
        <vt:i4>0</vt:i4>
      </vt:variant>
      <vt:variant>
        <vt:i4>5</vt:i4>
      </vt:variant>
      <vt:variant>
        <vt:lpwstr/>
      </vt:variant>
      <vt:variant>
        <vt:lpwstr>_Toc178688203</vt:lpwstr>
      </vt:variant>
      <vt:variant>
        <vt:i4>1966131</vt:i4>
      </vt:variant>
      <vt:variant>
        <vt:i4>104</vt:i4>
      </vt:variant>
      <vt:variant>
        <vt:i4>0</vt:i4>
      </vt:variant>
      <vt:variant>
        <vt:i4>5</vt:i4>
      </vt:variant>
      <vt:variant>
        <vt:lpwstr/>
      </vt:variant>
      <vt:variant>
        <vt:lpwstr>_Toc178688202</vt:lpwstr>
      </vt:variant>
      <vt:variant>
        <vt:i4>1966131</vt:i4>
      </vt:variant>
      <vt:variant>
        <vt:i4>98</vt:i4>
      </vt:variant>
      <vt:variant>
        <vt:i4>0</vt:i4>
      </vt:variant>
      <vt:variant>
        <vt:i4>5</vt:i4>
      </vt:variant>
      <vt:variant>
        <vt:lpwstr/>
      </vt:variant>
      <vt:variant>
        <vt:lpwstr>_Toc178688201</vt:lpwstr>
      </vt:variant>
      <vt:variant>
        <vt:i4>1966131</vt:i4>
      </vt:variant>
      <vt:variant>
        <vt:i4>92</vt:i4>
      </vt:variant>
      <vt:variant>
        <vt:i4>0</vt:i4>
      </vt:variant>
      <vt:variant>
        <vt:i4>5</vt:i4>
      </vt:variant>
      <vt:variant>
        <vt:lpwstr/>
      </vt:variant>
      <vt:variant>
        <vt:lpwstr>_Toc178688200</vt:lpwstr>
      </vt:variant>
      <vt:variant>
        <vt:i4>1507376</vt:i4>
      </vt:variant>
      <vt:variant>
        <vt:i4>86</vt:i4>
      </vt:variant>
      <vt:variant>
        <vt:i4>0</vt:i4>
      </vt:variant>
      <vt:variant>
        <vt:i4>5</vt:i4>
      </vt:variant>
      <vt:variant>
        <vt:lpwstr/>
      </vt:variant>
      <vt:variant>
        <vt:lpwstr>_Toc178688199</vt:lpwstr>
      </vt:variant>
      <vt:variant>
        <vt:i4>1507376</vt:i4>
      </vt:variant>
      <vt:variant>
        <vt:i4>80</vt:i4>
      </vt:variant>
      <vt:variant>
        <vt:i4>0</vt:i4>
      </vt:variant>
      <vt:variant>
        <vt:i4>5</vt:i4>
      </vt:variant>
      <vt:variant>
        <vt:lpwstr/>
      </vt:variant>
      <vt:variant>
        <vt:lpwstr>_Toc178688198</vt:lpwstr>
      </vt:variant>
      <vt:variant>
        <vt:i4>1507376</vt:i4>
      </vt:variant>
      <vt:variant>
        <vt:i4>74</vt:i4>
      </vt:variant>
      <vt:variant>
        <vt:i4>0</vt:i4>
      </vt:variant>
      <vt:variant>
        <vt:i4>5</vt:i4>
      </vt:variant>
      <vt:variant>
        <vt:lpwstr/>
      </vt:variant>
      <vt:variant>
        <vt:lpwstr>_Toc178688197</vt:lpwstr>
      </vt:variant>
      <vt:variant>
        <vt:i4>1507376</vt:i4>
      </vt:variant>
      <vt:variant>
        <vt:i4>68</vt:i4>
      </vt:variant>
      <vt:variant>
        <vt:i4>0</vt:i4>
      </vt:variant>
      <vt:variant>
        <vt:i4>5</vt:i4>
      </vt:variant>
      <vt:variant>
        <vt:lpwstr/>
      </vt:variant>
      <vt:variant>
        <vt:lpwstr>_Toc178688196</vt:lpwstr>
      </vt:variant>
      <vt:variant>
        <vt:i4>1507376</vt:i4>
      </vt:variant>
      <vt:variant>
        <vt:i4>62</vt:i4>
      </vt:variant>
      <vt:variant>
        <vt:i4>0</vt:i4>
      </vt:variant>
      <vt:variant>
        <vt:i4>5</vt:i4>
      </vt:variant>
      <vt:variant>
        <vt:lpwstr/>
      </vt:variant>
      <vt:variant>
        <vt:lpwstr>_Toc178688195</vt:lpwstr>
      </vt:variant>
      <vt:variant>
        <vt:i4>1507376</vt:i4>
      </vt:variant>
      <vt:variant>
        <vt:i4>56</vt:i4>
      </vt:variant>
      <vt:variant>
        <vt:i4>0</vt:i4>
      </vt:variant>
      <vt:variant>
        <vt:i4>5</vt:i4>
      </vt:variant>
      <vt:variant>
        <vt:lpwstr/>
      </vt:variant>
      <vt:variant>
        <vt:lpwstr>_Toc178688194</vt:lpwstr>
      </vt:variant>
      <vt:variant>
        <vt:i4>1507376</vt:i4>
      </vt:variant>
      <vt:variant>
        <vt:i4>50</vt:i4>
      </vt:variant>
      <vt:variant>
        <vt:i4>0</vt:i4>
      </vt:variant>
      <vt:variant>
        <vt:i4>5</vt:i4>
      </vt:variant>
      <vt:variant>
        <vt:lpwstr/>
      </vt:variant>
      <vt:variant>
        <vt:lpwstr>_Toc178688193</vt:lpwstr>
      </vt:variant>
      <vt:variant>
        <vt:i4>1507376</vt:i4>
      </vt:variant>
      <vt:variant>
        <vt:i4>44</vt:i4>
      </vt:variant>
      <vt:variant>
        <vt:i4>0</vt:i4>
      </vt:variant>
      <vt:variant>
        <vt:i4>5</vt:i4>
      </vt:variant>
      <vt:variant>
        <vt:lpwstr/>
      </vt:variant>
      <vt:variant>
        <vt:lpwstr>_Toc178688192</vt:lpwstr>
      </vt:variant>
      <vt:variant>
        <vt:i4>1507376</vt:i4>
      </vt:variant>
      <vt:variant>
        <vt:i4>38</vt:i4>
      </vt:variant>
      <vt:variant>
        <vt:i4>0</vt:i4>
      </vt:variant>
      <vt:variant>
        <vt:i4>5</vt:i4>
      </vt:variant>
      <vt:variant>
        <vt:lpwstr/>
      </vt:variant>
      <vt:variant>
        <vt:lpwstr>_Toc178688191</vt:lpwstr>
      </vt:variant>
      <vt:variant>
        <vt:i4>1507376</vt:i4>
      </vt:variant>
      <vt:variant>
        <vt:i4>32</vt:i4>
      </vt:variant>
      <vt:variant>
        <vt:i4>0</vt:i4>
      </vt:variant>
      <vt:variant>
        <vt:i4>5</vt:i4>
      </vt:variant>
      <vt:variant>
        <vt:lpwstr/>
      </vt:variant>
      <vt:variant>
        <vt:lpwstr>_Toc178688190</vt:lpwstr>
      </vt:variant>
      <vt:variant>
        <vt:i4>1441840</vt:i4>
      </vt:variant>
      <vt:variant>
        <vt:i4>26</vt:i4>
      </vt:variant>
      <vt:variant>
        <vt:i4>0</vt:i4>
      </vt:variant>
      <vt:variant>
        <vt:i4>5</vt:i4>
      </vt:variant>
      <vt:variant>
        <vt:lpwstr/>
      </vt:variant>
      <vt:variant>
        <vt:lpwstr>_Toc178688189</vt:lpwstr>
      </vt:variant>
      <vt:variant>
        <vt:i4>1441840</vt:i4>
      </vt:variant>
      <vt:variant>
        <vt:i4>20</vt:i4>
      </vt:variant>
      <vt:variant>
        <vt:i4>0</vt:i4>
      </vt:variant>
      <vt:variant>
        <vt:i4>5</vt:i4>
      </vt:variant>
      <vt:variant>
        <vt:lpwstr/>
      </vt:variant>
      <vt:variant>
        <vt:lpwstr>_Toc178688188</vt:lpwstr>
      </vt:variant>
      <vt:variant>
        <vt:i4>1441840</vt:i4>
      </vt:variant>
      <vt:variant>
        <vt:i4>14</vt:i4>
      </vt:variant>
      <vt:variant>
        <vt:i4>0</vt:i4>
      </vt:variant>
      <vt:variant>
        <vt:i4>5</vt:i4>
      </vt:variant>
      <vt:variant>
        <vt:lpwstr/>
      </vt:variant>
      <vt:variant>
        <vt:lpwstr>_Toc178688187</vt:lpwstr>
      </vt:variant>
      <vt:variant>
        <vt:i4>1441840</vt:i4>
      </vt:variant>
      <vt:variant>
        <vt:i4>8</vt:i4>
      </vt:variant>
      <vt:variant>
        <vt:i4>0</vt:i4>
      </vt:variant>
      <vt:variant>
        <vt:i4>5</vt:i4>
      </vt:variant>
      <vt:variant>
        <vt:lpwstr/>
      </vt:variant>
      <vt:variant>
        <vt:lpwstr>_Toc178688186</vt:lpwstr>
      </vt:variant>
      <vt:variant>
        <vt:i4>1441840</vt:i4>
      </vt:variant>
      <vt:variant>
        <vt:i4>2</vt:i4>
      </vt:variant>
      <vt:variant>
        <vt:i4>0</vt:i4>
      </vt:variant>
      <vt:variant>
        <vt:i4>5</vt:i4>
      </vt:variant>
      <vt:variant>
        <vt:lpwstr/>
      </vt:variant>
      <vt:variant>
        <vt:lpwstr>_Toc178688185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Specifications Template</dc:title>
  <dc:subject/>
  <dc:creator>muktaS</dc:creator>
  <cp:keywords/>
  <cp:lastModifiedBy>本煌 柳</cp:lastModifiedBy>
  <cp:revision>2</cp:revision>
  <cp:lastPrinted>2005-09-27T04:06:00Z</cp:lastPrinted>
  <dcterms:created xsi:type="dcterms:W3CDTF">2024-10-28T12:38:00Z</dcterms:created>
  <dcterms:modified xsi:type="dcterms:W3CDTF">2024-10-28T12:38:00Z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GrammarlyDocumentId">
    <vt:lpwstr>eb2a644603a64f32d350b14b0c6ba3c469144b434c47103949340cb1029dda36</vt:lpwstr>
  </property>
</Properties>
</file>